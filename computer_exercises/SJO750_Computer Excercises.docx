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060" w:rsidRPr="00025060" w:rsidRDefault="00025060" w:rsidP="00025060">
      <w:pPr>
        <w:spacing w:before="240"/>
        <w:jc w:val="center"/>
        <w:rPr>
          <w:rFonts w:ascii="Arial" w:eastAsia="Times New Roman" w:hAnsi="Arial" w:cs="Times New Roman"/>
          <w:b/>
          <w:caps/>
          <w:sz w:val="48"/>
          <w:szCs w:val="48"/>
          <w:lang w:eastAsia="en-US"/>
        </w:rPr>
      </w:pPr>
      <w:r w:rsidRPr="00025060">
        <w:rPr>
          <w:rFonts w:ascii="Arial" w:eastAsia="Times New Roman" w:hAnsi="Arial" w:cs="Times New Roman"/>
          <w:b/>
          <w:caps/>
          <w:sz w:val="48"/>
          <w:szCs w:val="48"/>
          <w:lang w:eastAsia="en-US"/>
        </w:rPr>
        <w:t>Course SJO750</w:t>
      </w:r>
    </w:p>
    <w:p w:rsidR="00025060" w:rsidRPr="00025060" w:rsidRDefault="00025060" w:rsidP="00025060">
      <w:pPr>
        <w:spacing w:before="240"/>
        <w:jc w:val="center"/>
        <w:rPr>
          <w:rFonts w:ascii="Arial" w:eastAsia="Times New Roman" w:hAnsi="Arial" w:cs="Times New Roman"/>
          <w:b/>
          <w:caps/>
          <w:sz w:val="36"/>
          <w:szCs w:val="36"/>
          <w:lang w:eastAsia="en-US"/>
        </w:rPr>
      </w:pPr>
      <w:r w:rsidRPr="00025060">
        <w:rPr>
          <w:rFonts w:ascii="Arial" w:eastAsia="Times New Roman" w:hAnsi="Arial" w:cs="Times New Roman"/>
          <w:b/>
          <w:caps/>
          <w:sz w:val="36"/>
          <w:szCs w:val="36"/>
          <w:lang w:eastAsia="en-US"/>
        </w:rPr>
        <w:t xml:space="preserve"> Reliability analysis of marine structures </w:t>
      </w:r>
    </w:p>
    <w:p w:rsidR="00025060" w:rsidRPr="00025060" w:rsidRDefault="00025060" w:rsidP="00025060">
      <w:pPr>
        <w:spacing w:before="240"/>
        <w:jc w:val="center"/>
        <w:rPr>
          <w:rFonts w:ascii="Arial" w:eastAsia="Times New Roman" w:hAnsi="Arial" w:cs="Times New Roman"/>
          <w:b/>
          <w:caps/>
          <w:sz w:val="48"/>
          <w:szCs w:val="48"/>
          <w:lang w:eastAsia="en-US"/>
        </w:rPr>
      </w:pPr>
    </w:p>
    <w:p w:rsidR="00025060" w:rsidRDefault="00025060" w:rsidP="00025060">
      <w:pPr>
        <w:spacing w:before="240"/>
        <w:jc w:val="center"/>
        <w:rPr>
          <w:rFonts w:ascii="Arial" w:eastAsia="Times New Roman" w:hAnsi="Arial" w:cs="Times New Roman"/>
          <w:b/>
          <w:caps/>
          <w:sz w:val="44"/>
          <w:szCs w:val="44"/>
          <w:lang w:eastAsia="en-US"/>
        </w:rPr>
      </w:pPr>
      <w:r>
        <w:rPr>
          <w:rFonts w:ascii="Arial" w:eastAsia="Times New Roman" w:hAnsi="Arial" w:cs="Times New Roman"/>
          <w:b/>
          <w:caps/>
          <w:sz w:val="44"/>
          <w:szCs w:val="44"/>
          <w:lang w:eastAsia="en-US"/>
        </w:rPr>
        <w:t>Computer excercises</w:t>
      </w:r>
    </w:p>
    <w:p w:rsidR="005924C2" w:rsidRPr="00025060" w:rsidRDefault="005924C2" w:rsidP="00025060">
      <w:pPr>
        <w:spacing w:before="240"/>
        <w:jc w:val="center"/>
        <w:rPr>
          <w:rFonts w:ascii="Arial" w:eastAsia="Times New Roman" w:hAnsi="Arial" w:cs="Times New Roman"/>
          <w:b/>
          <w:caps/>
          <w:sz w:val="44"/>
          <w:szCs w:val="44"/>
          <w:lang w:eastAsia="en-US"/>
        </w:rPr>
      </w:pPr>
      <w:r>
        <w:rPr>
          <w:rFonts w:ascii="Arial" w:eastAsia="Times New Roman" w:hAnsi="Arial" w:cs="Times New Roman"/>
          <w:b/>
          <w:caps/>
          <w:sz w:val="44"/>
          <w:szCs w:val="44"/>
          <w:lang w:eastAsia="en-US"/>
        </w:rPr>
        <w:t>Tutorial-R</w:t>
      </w:r>
    </w:p>
    <w:p w:rsidR="00025060" w:rsidRPr="00025060" w:rsidRDefault="00025060" w:rsidP="00025060">
      <w:pPr>
        <w:spacing w:before="240"/>
        <w:rPr>
          <w:rFonts w:ascii="Arial" w:eastAsia="Times New Roman" w:hAnsi="Arial" w:cs="Times New Roman"/>
          <w:b/>
          <w:caps/>
          <w:sz w:val="48"/>
          <w:szCs w:val="48"/>
          <w:lang w:eastAsia="en-US"/>
        </w:rPr>
      </w:pPr>
    </w:p>
    <w:p w:rsidR="00025060" w:rsidRPr="00025060" w:rsidRDefault="00025060" w:rsidP="00025060">
      <w:pPr>
        <w:spacing w:before="240"/>
        <w:rPr>
          <w:rFonts w:ascii="Arial" w:eastAsia="Times New Roman" w:hAnsi="Arial" w:cs="Times New Roman"/>
          <w:b/>
          <w:caps/>
          <w:sz w:val="28"/>
          <w:szCs w:val="28"/>
          <w:lang w:eastAsia="en-US"/>
        </w:rPr>
      </w:pPr>
    </w:p>
    <w:p w:rsidR="00025060" w:rsidRPr="00025060" w:rsidRDefault="00025060" w:rsidP="00025060">
      <w:pPr>
        <w:spacing w:before="240"/>
        <w:rPr>
          <w:rFonts w:ascii="Arial" w:eastAsia="Times New Roman" w:hAnsi="Arial" w:cs="Times New Roman"/>
          <w:b/>
          <w:caps/>
          <w:sz w:val="28"/>
          <w:szCs w:val="28"/>
          <w:lang w:eastAsia="en-US"/>
        </w:rPr>
      </w:pPr>
    </w:p>
    <w:p w:rsidR="00025060" w:rsidRPr="00025060" w:rsidRDefault="00025060" w:rsidP="00025060">
      <w:pPr>
        <w:spacing w:before="240"/>
        <w:rPr>
          <w:rFonts w:ascii="Arial" w:eastAsia="Times New Roman" w:hAnsi="Arial" w:cs="Times New Roman"/>
          <w:b/>
          <w:caps/>
          <w:sz w:val="28"/>
          <w:szCs w:val="28"/>
          <w:lang w:eastAsia="en-US"/>
        </w:rPr>
      </w:pPr>
    </w:p>
    <w:p w:rsidR="00025060" w:rsidRPr="00025060" w:rsidRDefault="00025060" w:rsidP="00025060">
      <w:pPr>
        <w:spacing w:before="240"/>
        <w:rPr>
          <w:rFonts w:ascii="Arial" w:eastAsia="Times New Roman" w:hAnsi="Arial" w:cs="Times New Roman"/>
          <w:b/>
          <w:caps/>
          <w:sz w:val="28"/>
          <w:szCs w:val="28"/>
          <w:lang w:eastAsia="en-US"/>
        </w:rPr>
      </w:pPr>
    </w:p>
    <w:p w:rsidR="00025060" w:rsidRPr="00025060" w:rsidRDefault="00025060" w:rsidP="00025060">
      <w:pPr>
        <w:spacing w:before="240"/>
        <w:rPr>
          <w:rFonts w:ascii="Arial" w:eastAsia="Times New Roman" w:hAnsi="Arial" w:cs="Times New Roman"/>
          <w:b/>
          <w:caps/>
          <w:sz w:val="28"/>
          <w:szCs w:val="28"/>
          <w:lang w:eastAsia="en-US"/>
        </w:rPr>
      </w:pPr>
    </w:p>
    <w:p w:rsidR="00025060" w:rsidRPr="00025060" w:rsidRDefault="00025060" w:rsidP="00025060">
      <w:pPr>
        <w:spacing w:before="240"/>
        <w:rPr>
          <w:rFonts w:ascii="Arial" w:eastAsia="Times New Roman" w:hAnsi="Arial" w:cs="Times New Roman"/>
          <w:b/>
          <w:caps/>
          <w:sz w:val="28"/>
          <w:szCs w:val="28"/>
          <w:lang w:eastAsia="en-US"/>
        </w:rPr>
      </w:pPr>
    </w:p>
    <w:p w:rsidR="00025060" w:rsidRPr="00025060" w:rsidRDefault="00025060" w:rsidP="00025060">
      <w:pPr>
        <w:spacing w:before="240"/>
        <w:rPr>
          <w:rFonts w:ascii="Arial" w:eastAsia="Times New Roman" w:hAnsi="Arial" w:cs="Times New Roman"/>
          <w:b/>
          <w:caps/>
          <w:sz w:val="28"/>
          <w:szCs w:val="28"/>
          <w:lang w:eastAsia="en-US"/>
        </w:rPr>
      </w:pPr>
    </w:p>
    <w:p w:rsidR="00025060" w:rsidRDefault="00025060" w:rsidP="00025060">
      <w:pPr>
        <w:spacing w:before="240"/>
        <w:rPr>
          <w:rFonts w:ascii="Arial" w:eastAsia="Times New Roman" w:hAnsi="Arial" w:cs="Times New Roman"/>
          <w:b/>
          <w:caps/>
          <w:sz w:val="28"/>
          <w:szCs w:val="28"/>
          <w:lang w:eastAsia="en-US"/>
        </w:rPr>
      </w:pPr>
    </w:p>
    <w:p w:rsidR="00025060" w:rsidRPr="00025060" w:rsidRDefault="00025060" w:rsidP="00025060">
      <w:pPr>
        <w:spacing w:before="240"/>
        <w:rPr>
          <w:rFonts w:ascii="Arial" w:eastAsia="Times New Roman" w:hAnsi="Arial" w:cs="Times New Roman"/>
          <w:b/>
          <w:caps/>
          <w:sz w:val="28"/>
          <w:szCs w:val="28"/>
          <w:lang w:eastAsia="en-US"/>
        </w:rPr>
      </w:pPr>
    </w:p>
    <w:p w:rsidR="00025060" w:rsidRPr="00025060" w:rsidRDefault="00025060" w:rsidP="00025060">
      <w:pPr>
        <w:spacing w:before="120"/>
        <w:rPr>
          <w:rFonts w:eastAsia="Times New Roman" w:cs="Times New Roman"/>
          <w:sz w:val="28"/>
          <w:szCs w:val="28"/>
          <w:lang w:eastAsia="en-US"/>
        </w:rPr>
      </w:pPr>
    </w:p>
    <w:p w:rsidR="00025060" w:rsidRPr="00025060" w:rsidRDefault="00025060" w:rsidP="00025060">
      <w:pPr>
        <w:spacing w:before="360"/>
        <w:jc w:val="center"/>
        <w:rPr>
          <w:rFonts w:eastAsia="Times New Roman" w:cs="Times New Roman"/>
          <w:sz w:val="32"/>
          <w:szCs w:val="32"/>
          <w:lang w:eastAsia="en-US"/>
        </w:rPr>
      </w:pPr>
      <w:r w:rsidRPr="00025060">
        <w:rPr>
          <w:rFonts w:eastAsia="Times New Roman" w:cs="Times New Roman"/>
          <w:sz w:val="32"/>
          <w:szCs w:val="32"/>
          <w:lang w:eastAsia="en-US"/>
        </w:rPr>
        <w:t>Department of Shipping and Marine Technology</w:t>
      </w:r>
    </w:p>
    <w:p w:rsidR="00025060" w:rsidRDefault="00025060" w:rsidP="00025060">
      <w:pPr>
        <w:spacing w:before="120"/>
        <w:jc w:val="center"/>
        <w:rPr>
          <w:rFonts w:eastAsia="Times New Roman" w:cs="Times New Roman"/>
          <w:sz w:val="32"/>
          <w:szCs w:val="32"/>
          <w:lang w:eastAsia="en-US"/>
        </w:rPr>
      </w:pPr>
      <w:r w:rsidRPr="00025060">
        <w:rPr>
          <w:rFonts w:eastAsia="Times New Roman" w:cs="Times New Roman"/>
          <w:sz w:val="32"/>
          <w:szCs w:val="32"/>
          <w:lang w:eastAsia="en-US"/>
        </w:rPr>
        <w:t>Chalmers University of Technology</w:t>
      </w:r>
    </w:p>
    <w:p w:rsidR="00025060" w:rsidRDefault="00025060" w:rsidP="0078401A">
      <w:pPr>
        <w:jc w:val="center"/>
        <w:rPr>
          <w:b/>
          <w:sz w:val="32"/>
          <w:szCs w:val="32"/>
        </w:rPr>
      </w:pPr>
    </w:p>
    <w:p w:rsidR="00025060" w:rsidRDefault="00025060" w:rsidP="0078401A">
      <w:pPr>
        <w:jc w:val="center"/>
        <w:rPr>
          <w:b/>
          <w:sz w:val="32"/>
          <w:szCs w:val="32"/>
        </w:rPr>
        <w:sectPr w:rsidR="00025060" w:rsidSect="00FB28B9">
          <w:pgSz w:w="11906" w:h="16838"/>
          <w:pgMar w:top="2016" w:right="1224" w:bottom="1584" w:left="2160" w:header="720" w:footer="720" w:gutter="0"/>
          <w:cols w:space="720"/>
          <w:docGrid w:linePitch="360"/>
        </w:sectPr>
      </w:pPr>
    </w:p>
    <w:p w:rsidR="00025060" w:rsidRDefault="00025060" w:rsidP="0078401A">
      <w:pPr>
        <w:jc w:val="center"/>
        <w:rPr>
          <w:b/>
          <w:sz w:val="32"/>
          <w:szCs w:val="32"/>
        </w:rPr>
      </w:pPr>
    </w:p>
    <w:p w:rsidR="00F8375E" w:rsidRPr="00252BB5" w:rsidRDefault="00F8375E" w:rsidP="0078401A">
      <w:pPr>
        <w:jc w:val="center"/>
        <w:rPr>
          <w:b/>
          <w:sz w:val="32"/>
          <w:szCs w:val="32"/>
        </w:rPr>
      </w:pPr>
      <w:r w:rsidRPr="00252BB5">
        <w:rPr>
          <w:b/>
          <w:sz w:val="32"/>
          <w:szCs w:val="32"/>
        </w:rPr>
        <w:t xml:space="preserve">Computer exercise </w:t>
      </w:r>
      <w:r w:rsidR="0078401A">
        <w:rPr>
          <w:b/>
          <w:sz w:val="32"/>
          <w:szCs w:val="32"/>
        </w:rPr>
        <w:t>1</w:t>
      </w:r>
      <w:r w:rsidRPr="00252BB5">
        <w:rPr>
          <w:b/>
          <w:sz w:val="32"/>
          <w:szCs w:val="32"/>
        </w:rPr>
        <w:t xml:space="preserve"> (Tutorial – R)</w:t>
      </w:r>
    </w:p>
    <w:p w:rsidR="00F8375E" w:rsidRPr="00252BB5" w:rsidRDefault="00BE2E41" w:rsidP="00FB28B9">
      <w:pPr>
        <w:pStyle w:val="Title"/>
      </w:pPr>
      <w:r w:rsidRPr="00252BB5">
        <w:t>Distributions</w:t>
      </w:r>
      <w:r w:rsidR="002B4889" w:rsidRPr="00252BB5">
        <w:t xml:space="preserve"> of random </w:t>
      </w:r>
      <w:r w:rsidR="002B4889" w:rsidRPr="00FB28B9">
        <w:t>variables</w:t>
      </w:r>
      <w:r w:rsidRPr="00252BB5">
        <w:t xml:space="preserve"> in </w:t>
      </w:r>
      <w:r w:rsidR="00F8375E" w:rsidRPr="00252BB5">
        <w:t>Matlab</w:t>
      </w:r>
    </w:p>
    <w:p w:rsidR="008E55CA" w:rsidRDefault="008E55CA" w:rsidP="0078401A">
      <w:pPr>
        <w:rPr>
          <w:b/>
          <w:sz w:val="28"/>
          <w:szCs w:val="28"/>
        </w:rPr>
      </w:pPr>
    </w:p>
    <w:p w:rsidR="008E55CA" w:rsidRDefault="008E55CA" w:rsidP="0078401A">
      <w:pPr>
        <w:rPr>
          <w:b/>
          <w:sz w:val="28"/>
          <w:szCs w:val="28"/>
        </w:rPr>
      </w:pPr>
    </w:p>
    <w:p w:rsidR="009A1C9C" w:rsidRPr="005D11B6" w:rsidRDefault="00792A4D" w:rsidP="0078401A">
      <w:pPr>
        <w:rPr>
          <w:b/>
          <w:color w:val="0000CC"/>
          <w:sz w:val="24"/>
          <w:szCs w:val="24"/>
        </w:rPr>
      </w:pPr>
      <w:r w:rsidRPr="005D11B6">
        <w:rPr>
          <w:b/>
          <w:color w:val="0000CC"/>
          <w:sz w:val="24"/>
          <w:szCs w:val="24"/>
        </w:rPr>
        <w:t xml:space="preserve">In this course, the </w:t>
      </w:r>
      <w:r w:rsidR="00C16FF1" w:rsidRPr="005D11B6">
        <w:rPr>
          <w:b/>
          <w:color w:val="0000CC"/>
          <w:sz w:val="24"/>
          <w:szCs w:val="24"/>
        </w:rPr>
        <w:t xml:space="preserve">reliability </w:t>
      </w:r>
      <w:r w:rsidRPr="005D11B6">
        <w:rPr>
          <w:b/>
          <w:color w:val="0000CC"/>
          <w:sz w:val="24"/>
          <w:szCs w:val="24"/>
        </w:rPr>
        <w:t>concept</w:t>
      </w:r>
      <w:r w:rsidR="00C16FF1" w:rsidRPr="005D11B6">
        <w:rPr>
          <w:b/>
          <w:color w:val="0000CC"/>
          <w:sz w:val="24"/>
          <w:szCs w:val="24"/>
        </w:rPr>
        <w:t xml:space="preserve">s and corresponding theoretical probability and statistical background are practiced by the </w:t>
      </w:r>
      <w:proofErr w:type="spellStart"/>
      <w:r w:rsidR="00C16FF1" w:rsidRPr="005D11B6">
        <w:rPr>
          <w:b/>
          <w:color w:val="0000CC"/>
          <w:sz w:val="24"/>
          <w:szCs w:val="24"/>
        </w:rPr>
        <w:t>Matlab</w:t>
      </w:r>
      <w:proofErr w:type="spellEnd"/>
      <w:r w:rsidR="00C16FF1" w:rsidRPr="005D11B6">
        <w:rPr>
          <w:b/>
          <w:color w:val="0000CC"/>
          <w:sz w:val="24"/>
          <w:szCs w:val="24"/>
        </w:rPr>
        <w:t xml:space="preserve"> software, which is also used for example to</w:t>
      </w:r>
      <w:r w:rsidRPr="005D11B6">
        <w:rPr>
          <w:b/>
          <w:color w:val="0000CC"/>
          <w:sz w:val="24"/>
          <w:szCs w:val="24"/>
        </w:rPr>
        <w:t xml:space="preserve"> solve problems in the exercises.</w:t>
      </w:r>
      <w:r w:rsidR="00F142F3" w:rsidRPr="005D11B6">
        <w:rPr>
          <w:b/>
          <w:color w:val="0000CC"/>
          <w:sz w:val="24"/>
          <w:szCs w:val="24"/>
        </w:rPr>
        <w:t xml:space="preserve"> </w:t>
      </w:r>
      <w:r w:rsidRPr="005D11B6">
        <w:rPr>
          <w:b/>
          <w:color w:val="0000CC"/>
          <w:sz w:val="24"/>
          <w:szCs w:val="24"/>
        </w:rPr>
        <w:t xml:space="preserve">After you are familiar with these </w:t>
      </w:r>
      <w:r w:rsidR="00C16FF1" w:rsidRPr="005D11B6">
        <w:rPr>
          <w:b/>
          <w:color w:val="0000CC"/>
          <w:sz w:val="24"/>
          <w:szCs w:val="24"/>
        </w:rPr>
        <w:t>concepts and theories</w:t>
      </w:r>
      <w:r w:rsidR="005D11B6" w:rsidRPr="005D11B6">
        <w:rPr>
          <w:b/>
          <w:color w:val="0000CC"/>
          <w:sz w:val="24"/>
          <w:szCs w:val="24"/>
        </w:rPr>
        <w:t>, you are encouraged</w:t>
      </w:r>
      <w:r w:rsidRPr="005D11B6">
        <w:rPr>
          <w:b/>
          <w:color w:val="0000CC"/>
          <w:sz w:val="24"/>
          <w:szCs w:val="24"/>
        </w:rPr>
        <w:t xml:space="preserve"> to </w:t>
      </w:r>
      <w:r w:rsidR="005D11B6" w:rsidRPr="005D11B6">
        <w:rPr>
          <w:b/>
          <w:color w:val="0000CC"/>
          <w:sz w:val="24"/>
          <w:szCs w:val="24"/>
        </w:rPr>
        <w:t>use DNV/</w:t>
      </w:r>
      <w:proofErr w:type="spellStart"/>
      <w:r w:rsidRPr="005D11B6">
        <w:rPr>
          <w:b/>
          <w:color w:val="0000CC"/>
          <w:sz w:val="24"/>
          <w:szCs w:val="24"/>
        </w:rPr>
        <w:t>Proban</w:t>
      </w:r>
      <w:proofErr w:type="spellEnd"/>
      <w:r w:rsidR="005D11B6" w:rsidRPr="005D11B6">
        <w:rPr>
          <w:b/>
          <w:color w:val="0000CC"/>
          <w:sz w:val="24"/>
          <w:szCs w:val="24"/>
        </w:rPr>
        <w:t xml:space="preserve"> to solve these problems</w:t>
      </w:r>
      <w:r w:rsidRPr="005D11B6">
        <w:rPr>
          <w:b/>
          <w:color w:val="0000CC"/>
          <w:sz w:val="24"/>
          <w:szCs w:val="24"/>
        </w:rPr>
        <w:t>.</w:t>
      </w:r>
    </w:p>
    <w:p w:rsidR="009A1C9C" w:rsidRPr="00252BB5" w:rsidRDefault="005D11B6" w:rsidP="0078401A">
      <w:r>
        <w:t xml:space="preserve">In </w:t>
      </w:r>
      <w:proofErr w:type="spellStart"/>
      <w:r>
        <w:t>Matlab</w:t>
      </w:r>
      <w:proofErr w:type="spellEnd"/>
      <w:r>
        <w:t>, m</w:t>
      </w:r>
      <w:r w:rsidR="00BE2E41" w:rsidRPr="00252BB5">
        <w:t>any toolboxes</w:t>
      </w:r>
      <w:r w:rsidR="00792A4D">
        <w:t xml:space="preserve"> are</w:t>
      </w:r>
      <w:r w:rsidR="00BE2E41" w:rsidRPr="00252BB5">
        <w:t xml:space="preserve"> available for probability and statistical analysis</w:t>
      </w:r>
      <w:r w:rsidR="00792A4D">
        <w:t xml:space="preserve">, which </w:t>
      </w:r>
      <w:r>
        <w:t>are necessary for</w:t>
      </w:r>
      <w:r w:rsidR="00792A4D">
        <w:t xml:space="preserve"> the reliability analysis of marine structures</w:t>
      </w:r>
      <w:r w:rsidR="00BE2E41" w:rsidRPr="00252BB5">
        <w:t xml:space="preserve">. In this course, the </w:t>
      </w:r>
      <w:r>
        <w:t>WAFO</w:t>
      </w:r>
      <w:r w:rsidR="00BE2E41" w:rsidRPr="00252BB5">
        <w:t xml:space="preserve"> toolbox (</w:t>
      </w:r>
      <w:hyperlink r:id="rId8" w:history="1">
        <w:r w:rsidR="00BE2E41" w:rsidRPr="00252BB5">
          <w:rPr>
            <w:rStyle w:val="Hyperlink"/>
          </w:rPr>
          <w:t>http://www.maths.lth.se/matstat/wafo/</w:t>
        </w:r>
      </w:hyperlink>
      <w:r w:rsidR="00BE2E41" w:rsidRPr="00252BB5">
        <w:t xml:space="preserve">) </w:t>
      </w:r>
      <w:r w:rsidR="00792A4D">
        <w:t>is adopted</w:t>
      </w:r>
      <w:r w:rsidR="00BE2E41" w:rsidRPr="00252BB5">
        <w:t xml:space="preserve"> to practice </w:t>
      </w:r>
      <w:r w:rsidR="004709FC" w:rsidRPr="00252BB5">
        <w:t>your theoretical knowledge got from the course lectures.</w:t>
      </w:r>
      <w:r>
        <w:t xml:space="preserve"> </w:t>
      </w:r>
      <w:r w:rsidRPr="005D11B6">
        <w:rPr>
          <w:b/>
          <w:color w:val="FF0000"/>
        </w:rPr>
        <w:t xml:space="preserve">Note that the techniques (MATLAB COMMANDS) given in the computer exercises will be needed to solve the projects in the assignments. Hence, please type them in the </w:t>
      </w:r>
      <w:proofErr w:type="spellStart"/>
      <w:r w:rsidRPr="005D11B6">
        <w:rPr>
          <w:b/>
          <w:color w:val="FF0000"/>
        </w:rPr>
        <w:t>Matlab</w:t>
      </w:r>
      <w:proofErr w:type="spellEnd"/>
      <w:r w:rsidRPr="005D11B6">
        <w:rPr>
          <w:b/>
          <w:color w:val="FF0000"/>
        </w:rPr>
        <w:t xml:space="preserve"> terminal and add comments after each useful command by yourself, rather than just copy and paste them. You must understand these commands.</w:t>
      </w:r>
    </w:p>
    <w:p w:rsidR="009A1C9C" w:rsidRDefault="00792A4D" w:rsidP="0078401A">
      <w:r>
        <w:t>T</w:t>
      </w:r>
      <w:r w:rsidR="004709FC" w:rsidRPr="00252BB5">
        <w:t>he first computer exercise</w:t>
      </w:r>
      <w:r>
        <w:t xml:space="preserve"> is targeted</w:t>
      </w:r>
      <w:r w:rsidR="004709FC" w:rsidRPr="00252BB5">
        <w:t xml:space="preserve"> to </w:t>
      </w:r>
      <w:r>
        <w:t>teach you</w:t>
      </w:r>
      <w:r w:rsidR="005116E8">
        <w:t xml:space="preserve"> </w:t>
      </w:r>
      <w:r w:rsidR="00FD36E6" w:rsidRPr="00252BB5">
        <w:t xml:space="preserve">how to </w:t>
      </w:r>
      <w:r w:rsidR="00396338">
        <w:t>calculate</w:t>
      </w:r>
      <w:r w:rsidR="00FD36E6" w:rsidRPr="00252BB5">
        <w:t xml:space="preserve"> the empirical distribution </w:t>
      </w:r>
      <w:r w:rsidR="001A4F2E">
        <w:t>of a random variable</w:t>
      </w:r>
      <w:r w:rsidR="00396338">
        <w:t xml:space="preserve"> (RV)</w:t>
      </w:r>
      <w:r w:rsidR="00FD36E6" w:rsidRPr="00252BB5">
        <w:t xml:space="preserve">, check the type of distribution for the </w:t>
      </w:r>
      <w:r w:rsidR="00396338">
        <w:t>RV</w:t>
      </w:r>
      <w:r w:rsidR="00FD36E6" w:rsidRPr="00252BB5">
        <w:t xml:space="preserve">, and </w:t>
      </w:r>
      <w:r w:rsidR="00396338">
        <w:t>estimate</w:t>
      </w:r>
      <w:r w:rsidR="005116E8">
        <w:t xml:space="preserve"> </w:t>
      </w:r>
      <w:r w:rsidR="00FD36E6" w:rsidRPr="00252BB5">
        <w:t>probabilities</w:t>
      </w:r>
      <w:r w:rsidR="005116E8">
        <w:t xml:space="preserve"> </w:t>
      </w:r>
      <w:r w:rsidR="0020462F">
        <w:t>and</w:t>
      </w:r>
      <w:r w:rsidR="005116E8">
        <w:t xml:space="preserve"> </w:t>
      </w:r>
      <w:r w:rsidR="005D11B6" w:rsidRPr="00F367E7">
        <w:rPr>
          <w:lang w:val="en-GB"/>
        </w:rPr>
        <w:t>quantile</w:t>
      </w:r>
      <w:r w:rsidR="00B114D8">
        <w:rPr>
          <w:lang w:val="en-GB"/>
        </w:rPr>
        <w:t>s</w:t>
      </w:r>
      <w:r w:rsidR="005D11B6">
        <w:t xml:space="preserve"> of the distribution</w:t>
      </w:r>
      <w:r w:rsidR="00396338">
        <w:t>,</w:t>
      </w:r>
      <w:r w:rsidR="005116E8">
        <w:t xml:space="preserve"> </w:t>
      </w:r>
      <w:r w:rsidR="00396338">
        <w:t>based on the observed</w:t>
      </w:r>
      <w:r w:rsidR="00396338" w:rsidRPr="00252BB5">
        <w:t xml:space="preserve"> </w:t>
      </w:r>
      <w:r w:rsidR="005D11B6">
        <w:t>data (</w:t>
      </w:r>
      <w:r w:rsidR="00396338" w:rsidRPr="00252BB5">
        <w:t>sample</w:t>
      </w:r>
      <w:r w:rsidR="00396338">
        <w:t>)</w:t>
      </w:r>
      <w:r w:rsidR="00FD36E6" w:rsidRPr="00252BB5">
        <w:t>. You should also be able to</w:t>
      </w:r>
      <w:r w:rsidR="004709FC" w:rsidRPr="00252BB5">
        <w:t xml:space="preserve"> construct the</w:t>
      </w:r>
      <w:r w:rsidR="002D70E8" w:rsidRPr="00252BB5">
        <w:t xml:space="preserve"> typical distributions used in the maritime industry</w:t>
      </w:r>
      <w:r w:rsidR="004709FC" w:rsidRPr="00252BB5">
        <w:t xml:space="preserve">. </w:t>
      </w:r>
      <w:r w:rsidR="002D70E8" w:rsidRPr="00252BB5">
        <w:t xml:space="preserve">Obvious, the basic properties of a distribution, such as mean, variance, etc., are fundamental issues in this course. Finally, you are also encouraged to know how to compute a simple confidence interval and </w:t>
      </w:r>
      <w:r w:rsidR="005D11B6">
        <w:t xml:space="preserve">do </w:t>
      </w:r>
      <w:r w:rsidR="002D70E8" w:rsidRPr="00252BB5">
        <w:t xml:space="preserve">hypothesis test, which will be </w:t>
      </w:r>
      <w:r w:rsidR="005D11B6">
        <w:t xml:space="preserve">further </w:t>
      </w:r>
      <w:r w:rsidR="002D70E8" w:rsidRPr="00252BB5">
        <w:t>discussed in the next exercise.</w:t>
      </w:r>
    </w:p>
    <w:p w:rsidR="0078401A" w:rsidRPr="00FC5304" w:rsidRDefault="0078401A" w:rsidP="0078401A">
      <w:pPr>
        <w:rPr>
          <w:color w:val="FF0000"/>
        </w:rPr>
      </w:pPr>
    </w:p>
    <w:p w:rsidR="00E153EE" w:rsidRPr="00252BB5" w:rsidRDefault="00E153EE" w:rsidP="00076F11">
      <w:pPr>
        <w:pStyle w:val="Heading1"/>
      </w:pPr>
      <w:bookmarkStart w:id="0" w:name="_Ref315867569"/>
      <w:r w:rsidRPr="00252BB5">
        <w:t>Theoretical knowledge</w:t>
      </w:r>
      <w:r w:rsidR="005E09AA">
        <w:t xml:space="preserve"> -- preparatory</w:t>
      </w:r>
      <w:r w:rsidRPr="00252BB5">
        <w:t xml:space="preserve"> exercise</w:t>
      </w:r>
      <w:bookmarkEnd w:id="0"/>
    </w:p>
    <w:p w:rsidR="0078401A" w:rsidRDefault="00E153EE" w:rsidP="0078401A">
      <w:r w:rsidRPr="00A65217">
        <w:t>Read the i</w:t>
      </w:r>
      <w:r w:rsidR="00CA42ED">
        <w:t>nstructions in lecture 4 and 5, i.e. Chapter 5 in the course compendium.</w:t>
      </w:r>
    </w:p>
    <w:p w:rsidR="00FB28B9" w:rsidRPr="00A65217" w:rsidRDefault="00FB28B9" w:rsidP="0078401A"/>
    <w:p w:rsidR="0020462F" w:rsidRPr="00252BB5" w:rsidRDefault="0020462F" w:rsidP="00AD6CBF">
      <w:pPr>
        <w:pStyle w:val="Heading2"/>
      </w:pPr>
      <w:r>
        <w:t xml:space="preserve">Distribution of a random variable </w:t>
      </w:r>
      <w:r w:rsidRPr="00FD456A">
        <w:rPr>
          <w:i/>
        </w:rPr>
        <w:t>X</w:t>
      </w:r>
    </w:p>
    <w:p w:rsidR="009A1C9C" w:rsidRPr="00252BB5" w:rsidRDefault="00E153EE" w:rsidP="0078401A">
      <w:r w:rsidRPr="00252BB5">
        <w:t>Make sure you understand what the probability and density functions are and how they are related to the cumulative distribution function.</w:t>
      </w:r>
    </w:p>
    <w:p w:rsidR="00E24450" w:rsidRDefault="00E31B92" w:rsidP="0078401A">
      <w:r w:rsidRPr="00252BB5">
        <w:t xml:space="preserve">Let </w:t>
      </w:r>
      <w:r w:rsidRPr="00FD456A">
        <w:rPr>
          <w:i/>
        </w:rPr>
        <w:t>X</w:t>
      </w:r>
      <w:r w:rsidRPr="00252BB5">
        <w:t xml:space="preserve"> denotes a continuous random variable, </w:t>
      </w:r>
      <w:r w:rsidRPr="00FD456A">
        <w:rPr>
          <w:i/>
        </w:rPr>
        <w:t>X</w:t>
      </w:r>
      <w:r w:rsidRPr="00252BB5">
        <w:sym w:font="Symbol" w:char="F0CE"/>
      </w:r>
      <w:r w:rsidRPr="00252BB5">
        <w:t>[0, +</w:t>
      </w:r>
      <w:r w:rsidRPr="00252BB5">
        <w:sym w:font="Symbol" w:char="F0A5"/>
      </w:r>
      <w:r w:rsidRPr="00252BB5">
        <w:t xml:space="preserve">), with a probability density function </w:t>
      </w:r>
      <w:r w:rsidR="00483382">
        <w:t xml:space="preserve">(pdf) </w:t>
      </w:r>
      <w:r w:rsidRPr="00252BB5">
        <w:t>f(x) and cumulative</w:t>
      </w:r>
      <w:r w:rsidR="00483382">
        <w:t xml:space="preserve"> distribution</w:t>
      </w:r>
      <w:r w:rsidRPr="00252BB5">
        <w:t xml:space="preserve"> function</w:t>
      </w:r>
      <w:r w:rsidR="00483382">
        <w:t xml:space="preserve"> (</w:t>
      </w:r>
      <w:proofErr w:type="spellStart"/>
      <w:r w:rsidR="00483382">
        <w:t>cdf</w:t>
      </w:r>
      <w:proofErr w:type="spellEnd"/>
      <w:r w:rsidR="00483382">
        <w:t>)</w:t>
      </w:r>
      <w:r w:rsidRPr="00252BB5">
        <w:t xml:space="preserve"> </w:t>
      </w:r>
      <w:r w:rsidRPr="00FD456A">
        <w:rPr>
          <w:i/>
        </w:rPr>
        <w:t>F(x)</w:t>
      </w:r>
      <w:r w:rsidRPr="00252BB5">
        <w:t xml:space="preserve">. </w:t>
      </w:r>
    </w:p>
    <w:p w:rsidR="00E31B92" w:rsidRPr="00252BB5" w:rsidRDefault="00E31B92" w:rsidP="0078401A">
      <w:pPr>
        <w:pStyle w:val="ListParagraph"/>
        <w:numPr>
          <w:ilvl w:val="0"/>
          <w:numId w:val="16"/>
        </w:numPr>
      </w:pPr>
      <w:r w:rsidRPr="00252BB5">
        <w:t xml:space="preserve">Please write down the relationship between </w:t>
      </w:r>
      <w:r w:rsidRPr="00FD456A">
        <w:rPr>
          <w:i/>
        </w:rPr>
        <w:t>F(x)</w:t>
      </w:r>
      <w:r w:rsidRPr="00252BB5">
        <w:t xml:space="preserve"> and </w:t>
      </w:r>
      <w:r w:rsidRPr="00FD456A">
        <w:rPr>
          <w:i/>
        </w:rPr>
        <w:t>f(x)</w:t>
      </w:r>
      <w:r w:rsidRPr="00252BB5">
        <w:t>.</w:t>
      </w:r>
    </w:p>
    <w:p w:rsidR="00E31B92" w:rsidRPr="00252BB5" w:rsidRDefault="00E31B92" w:rsidP="0078401A">
      <w:pPr>
        <w:pStyle w:val="ListParagraph"/>
      </w:pPr>
    </w:p>
    <w:p w:rsidR="00E31B92" w:rsidRPr="00252BB5" w:rsidRDefault="00E31B92" w:rsidP="0078401A">
      <w:pPr>
        <w:pStyle w:val="ListParagraph"/>
      </w:pPr>
    </w:p>
    <w:p w:rsidR="00E31B92" w:rsidRDefault="00E31B92" w:rsidP="0078401A">
      <w:pPr>
        <w:pStyle w:val="ListParagraph"/>
        <w:numPr>
          <w:ilvl w:val="0"/>
          <w:numId w:val="2"/>
        </w:numPr>
      </w:pPr>
      <w:r w:rsidRPr="00252BB5">
        <w:t xml:space="preserve">Please write down the mean and variance of the random variable </w:t>
      </w:r>
      <w:r w:rsidRPr="00FD456A">
        <w:rPr>
          <w:i/>
        </w:rPr>
        <w:t>X</w:t>
      </w:r>
      <w:r w:rsidRPr="00252BB5">
        <w:t>.</w:t>
      </w:r>
    </w:p>
    <w:p w:rsidR="008E55CA" w:rsidRDefault="008E55CA" w:rsidP="008E55CA">
      <w:pPr>
        <w:pStyle w:val="ListParagraph"/>
      </w:pPr>
    </w:p>
    <w:p w:rsidR="008E55CA" w:rsidRDefault="008E55CA" w:rsidP="008E55CA">
      <w:pPr>
        <w:pStyle w:val="ListParagraph"/>
      </w:pPr>
    </w:p>
    <w:p w:rsidR="008E55CA" w:rsidRPr="00252BB5" w:rsidRDefault="008E55CA" w:rsidP="008E55CA">
      <w:pPr>
        <w:pStyle w:val="ListParagraph"/>
      </w:pPr>
    </w:p>
    <w:p w:rsidR="00E31B92" w:rsidRPr="00252BB5" w:rsidRDefault="00E31B92" w:rsidP="0078401A"/>
    <w:p w:rsidR="00D00C6D" w:rsidRDefault="00D00C6D" w:rsidP="00AD6CBF">
      <w:pPr>
        <w:pStyle w:val="Heading2"/>
      </w:pPr>
      <w:r>
        <w:t xml:space="preserve">Empirical distribution of </w:t>
      </w:r>
      <w:r w:rsidRPr="00FD456A">
        <w:rPr>
          <w:i/>
        </w:rPr>
        <w:t>X</w:t>
      </w:r>
    </w:p>
    <w:p w:rsidR="00A65217" w:rsidRDefault="00D00C6D" w:rsidP="0078401A">
      <w:r w:rsidRPr="00252BB5">
        <w:t>For a random variab</w:t>
      </w:r>
      <w:r w:rsidR="00A65217">
        <w:t xml:space="preserve">le </w:t>
      </w:r>
      <w:r w:rsidR="00A65217" w:rsidRPr="00FD456A">
        <w:rPr>
          <w:i/>
        </w:rPr>
        <w:t>X</w:t>
      </w:r>
      <w:r w:rsidR="00A65217">
        <w:t xml:space="preserve"> with a sample generated by (note that y</w:t>
      </w:r>
      <w:r w:rsidR="00A65217" w:rsidRPr="00252BB5">
        <w:t xml:space="preserve">ou will be taught </w:t>
      </w:r>
      <w:proofErr w:type="gramStart"/>
      <w:r w:rsidR="00A65217" w:rsidRPr="00252BB5">
        <w:t>later on</w:t>
      </w:r>
      <w:proofErr w:type="gramEnd"/>
      <w:r w:rsidR="00A65217">
        <w:t xml:space="preserve"> how to simulate random variables</w:t>
      </w:r>
      <w:r w:rsidR="00A65217" w:rsidRPr="00252BB5">
        <w:t xml:space="preserve"> in the M</w:t>
      </w:r>
      <w:r w:rsidR="00A65217">
        <w:t>onte Carlo simulation lectures),</w:t>
      </w:r>
    </w:p>
    <w:p w:rsidR="00A65217" w:rsidRPr="00A65217" w:rsidRDefault="00D00C6D" w:rsidP="0078401A">
      <w:pPr>
        <w:ind w:left="360" w:firstLine="360"/>
        <w:rPr>
          <w:i/>
        </w:rPr>
      </w:pPr>
      <w:r w:rsidRPr="00A65217">
        <w:rPr>
          <w:i/>
        </w:rPr>
        <w:t>&gt;&gt;x=</w:t>
      </w:r>
      <w:proofErr w:type="spellStart"/>
      <w:proofErr w:type="gramStart"/>
      <w:r w:rsidRPr="00A65217">
        <w:rPr>
          <w:i/>
        </w:rPr>
        <w:t>normrnd</w:t>
      </w:r>
      <w:proofErr w:type="spellEnd"/>
      <w:r w:rsidRPr="00A65217">
        <w:rPr>
          <w:i/>
        </w:rPr>
        <w:t>(</w:t>
      </w:r>
      <w:proofErr w:type="gramEnd"/>
      <w:r w:rsidRPr="00A65217">
        <w:rPr>
          <w:i/>
        </w:rPr>
        <w:t xml:space="preserve">10,30,1,10000); % generate </w:t>
      </w:r>
      <w:r w:rsidR="00B55F37">
        <w:rPr>
          <w:i/>
        </w:rPr>
        <w:t>a sample of a normal R.V with N(10,30</w:t>
      </w:r>
      <w:r w:rsidR="00B55F37" w:rsidRPr="00B55F37">
        <w:rPr>
          <w:i/>
          <w:vertAlign w:val="superscript"/>
        </w:rPr>
        <w:t>2</w:t>
      </w:r>
      <w:r w:rsidR="00B55F37">
        <w:rPr>
          <w:i/>
        </w:rPr>
        <w:t>)</w:t>
      </w:r>
      <w:r w:rsidRPr="00A65217">
        <w:rPr>
          <w:i/>
        </w:rPr>
        <w:t xml:space="preserve">. </w:t>
      </w:r>
    </w:p>
    <w:p w:rsidR="00D00C6D" w:rsidRPr="00252BB5" w:rsidRDefault="00D00C6D" w:rsidP="0078401A">
      <w:pPr>
        <w:ind w:left="360" w:firstLine="360"/>
      </w:pPr>
    </w:p>
    <w:p w:rsidR="00D00C6D" w:rsidRDefault="00D00C6D" w:rsidP="0078401A">
      <w:pPr>
        <w:pStyle w:val="ListParagraph"/>
        <w:numPr>
          <w:ilvl w:val="0"/>
          <w:numId w:val="3"/>
        </w:numPr>
      </w:pPr>
      <w:r w:rsidRPr="00252BB5">
        <w:t xml:space="preserve">Compute the empirical distribution of X, </w:t>
      </w:r>
      <w:r w:rsidRPr="00B55F37">
        <w:rPr>
          <w:i/>
        </w:rPr>
        <w:t>F</w:t>
      </w:r>
      <w:r w:rsidR="00B55F37" w:rsidRPr="00B55F37">
        <w:rPr>
          <w:i/>
          <w:vertAlign w:val="subscript"/>
        </w:rPr>
        <w:t>1</w:t>
      </w:r>
      <w:r w:rsidRPr="00B55F37">
        <w:rPr>
          <w:i/>
        </w:rPr>
        <w:t>(x)</w:t>
      </w:r>
      <w:r w:rsidRPr="00252BB5">
        <w:t>, and plot it in a figure.</w:t>
      </w:r>
    </w:p>
    <w:p w:rsidR="00B55F37" w:rsidRPr="008E3FB5" w:rsidRDefault="00FC5304" w:rsidP="0078401A">
      <w:pPr>
        <w:pStyle w:val="ListParagraph"/>
        <w:ind w:left="1440"/>
        <w:rPr>
          <w:i/>
          <w:sz w:val="20"/>
          <w:szCs w:val="20"/>
        </w:rPr>
      </w:pPr>
      <w:r w:rsidRPr="008E3FB5">
        <w:rPr>
          <w:i/>
          <w:sz w:val="20"/>
          <w:szCs w:val="20"/>
        </w:rPr>
        <w:t>&gt;&gt;F1</w:t>
      </w:r>
      <w:proofErr w:type="gramStart"/>
      <w:r w:rsidRPr="008E3FB5">
        <w:rPr>
          <w:i/>
          <w:sz w:val="20"/>
          <w:szCs w:val="20"/>
        </w:rPr>
        <w:t>(:,</w:t>
      </w:r>
      <w:proofErr w:type="gramEnd"/>
      <w:r w:rsidRPr="008E3FB5">
        <w:rPr>
          <w:i/>
          <w:sz w:val="20"/>
          <w:szCs w:val="20"/>
        </w:rPr>
        <w:t>1)=sort(x)</w:t>
      </w:r>
      <w:r w:rsidR="00B55F37" w:rsidRPr="008E3FB5">
        <w:rPr>
          <w:i/>
          <w:sz w:val="20"/>
          <w:szCs w:val="20"/>
        </w:rPr>
        <w:t>;</w:t>
      </w:r>
    </w:p>
    <w:p w:rsidR="00B55F37" w:rsidRPr="008E3FB5" w:rsidRDefault="00B55F37" w:rsidP="0078401A">
      <w:pPr>
        <w:pStyle w:val="ListParagraph"/>
        <w:ind w:left="1440"/>
        <w:rPr>
          <w:i/>
          <w:sz w:val="20"/>
          <w:szCs w:val="20"/>
        </w:rPr>
      </w:pPr>
      <w:r w:rsidRPr="008E3FB5">
        <w:rPr>
          <w:i/>
          <w:sz w:val="20"/>
          <w:szCs w:val="20"/>
        </w:rPr>
        <w:t>&gt;&gt;F1</w:t>
      </w:r>
      <w:proofErr w:type="gramStart"/>
      <w:r w:rsidRPr="008E3FB5">
        <w:rPr>
          <w:i/>
          <w:sz w:val="20"/>
          <w:szCs w:val="20"/>
        </w:rPr>
        <w:t>(:,</w:t>
      </w:r>
      <w:proofErr w:type="gramEnd"/>
      <w:r w:rsidRPr="008E3FB5">
        <w:rPr>
          <w:i/>
          <w:sz w:val="20"/>
          <w:szCs w:val="20"/>
        </w:rPr>
        <w:t>2)=(1:10000)/10000;</w:t>
      </w:r>
    </w:p>
    <w:p w:rsidR="00FC5304" w:rsidRPr="008E3FB5" w:rsidRDefault="00FC5304" w:rsidP="0078401A">
      <w:pPr>
        <w:pStyle w:val="ListParagraph"/>
        <w:ind w:left="1440"/>
        <w:rPr>
          <w:i/>
          <w:sz w:val="20"/>
          <w:szCs w:val="20"/>
        </w:rPr>
      </w:pPr>
      <w:r w:rsidRPr="008E3FB5">
        <w:rPr>
          <w:i/>
          <w:sz w:val="20"/>
          <w:szCs w:val="20"/>
        </w:rPr>
        <w:t>&gt;&gt;</w:t>
      </w:r>
      <w:proofErr w:type="gramStart"/>
      <w:r w:rsidRPr="008E3FB5">
        <w:rPr>
          <w:i/>
          <w:sz w:val="20"/>
          <w:szCs w:val="20"/>
        </w:rPr>
        <w:t>figure(</w:t>
      </w:r>
      <w:proofErr w:type="gramEnd"/>
      <w:r w:rsidRPr="008E3FB5">
        <w:rPr>
          <w:i/>
          <w:sz w:val="20"/>
          <w:szCs w:val="20"/>
        </w:rPr>
        <w:t xml:space="preserve">1);  </w:t>
      </w:r>
      <w:proofErr w:type="spellStart"/>
      <w:r w:rsidRPr="008E3FB5">
        <w:rPr>
          <w:i/>
          <w:sz w:val="20"/>
          <w:szCs w:val="20"/>
        </w:rPr>
        <w:t>clf</w:t>
      </w:r>
      <w:proofErr w:type="spellEnd"/>
    </w:p>
    <w:p w:rsidR="00FC5304" w:rsidRPr="008E3FB5" w:rsidRDefault="00FC5304" w:rsidP="0078401A">
      <w:pPr>
        <w:pStyle w:val="ListParagraph"/>
        <w:ind w:left="1440"/>
        <w:rPr>
          <w:i/>
          <w:sz w:val="20"/>
          <w:szCs w:val="20"/>
        </w:rPr>
      </w:pPr>
      <w:r w:rsidRPr="008E3FB5">
        <w:rPr>
          <w:i/>
          <w:sz w:val="20"/>
          <w:szCs w:val="20"/>
        </w:rPr>
        <w:t>&gt;&gt;plot(F1</w:t>
      </w:r>
      <w:proofErr w:type="gramStart"/>
      <w:r w:rsidRPr="008E3FB5">
        <w:rPr>
          <w:i/>
          <w:sz w:val="20"/>
          <w:szCs w:val="20"/>
        </w:rPr>
        <w:t>(:,</w:t>
      </w:r>
      <w:proofErr w:type="gramEnd"/>
      <w:r w:rsidRPr="008E3FB5">
        <w:rPr>
          <w:i/>
          <w:sz w:val="20"/>
          <w:szCs w:val="20"/>
        </w:rPr>
        <w:t>1),F1(:,2),'b.')</w:t>
      </w:r>
    </w:p>
    <w:p w:rsidR="00FC5304" w:rsidRDefault="00FC5304" w:rsidP="0078401A">
      <w:pPr>
        <w:pStyle w:val="ListParagraph"/>
        <w:ind w:left="1440"/>
        <w:rPr>
          <w:i/>
          <w:sz w:val="20"/>
          <w:szCs w:val="20"/>
        </w:rPr>
      </w:pPr>
      <w:r w:rsidRPr="008E3FB5">
        <w:rPr>
          <w:i/>
          <w:sz w:val="20"/>
          <w:szCs w:val="20"/>
        </w:rPr>
        <w:t>&gt;&gt; hold on</w:t>
      </w:r>
    </w:p>
    <w:p w:rsidR="009A1C9C" w:rsidRPr="008E3FB5" w:rsidRDefault="009A1C9C" w:rsidP="0078401A">
      <w:pPr>
        <w:pStyle w:val="ListParagraph"/>
        <w:ind w:left="1440"/>
        <w:rPr>
          <w:i/>
          <w:sz w:val="20"/>
          <w:szCs w:val="20"/>
        </w:rPr>
      </w:pPr>
    </w:p>
    <w:p w:rsidR="00FC5304" w:rsidRDefault="00D10FA1" w:rsidP="0078401A">
      <w:r>
        <w:t>Alternatively</w:t>
      </w:r>
      <w:r w:rsidR="00636DF7">
        <w:t>,</w:t>
      </w:r>
      <w:r w:rsidR="00D00C6D" w:rsidRPr="00252BB5">
        <w:t xml:space="preserve"> the calculation could be </w:t>
      </w:r>
      <w:bookmarkStart w:id="1" w:name="_GoBack"/>
      <w:bookmarkEnd w:id="1"/>
      <w:r w:rsidR="00D00C6D" w:rsidRPr="00252BB5">
        <w:t xml:space="preserve">done by </w:t>
      </w:r>
      <w:proofErr w:type="spellStart"/>
      <w:r w:rsidR="00636DF7">
        <w:t>Matlab</w:t>
      </w:r>
      <w:proofErr w:type="spellEnd"/>
      <w:r w:rsidR="00FD456A">
        <w:t xml:space="preserve"> </w:t>
      </w:r>
      <w:proofErr w:type="spellStart"/>
      <w:r w:rsidR="00FD456A">
        <w:t>wafo</w:t>
      </w:r>
      <w:proofErr w:type="spellEnd"/>
      <w:r w:rsidR="00FD456A">
        <w:t xml:space="preserve"> toolbox</w:t>
      </w:r>
      <w:r w:rsidR="00D00C6D" w:rsidRPr="00252BB5">
        <w:t xml:space="preserve"> command </w:t>
      </w:r>
      <w:r w:rsidR="00B55F37">
        <w:t>“</w:t>
      </w:r>
      <w:proofErr w:type="spellStart"/>
      <w:r w:rsidR="00B55F37" w:rsidRPr="00FD456A">
        <w:rPr>
          <w:b/>
          <w:i/>
        </w:rPr>
        <w:t>empdistr</w:t>
      </w:r>
      <w:proofErr w:type="spellEnd"/>
      <w:r w:rsidR="00B55F37">
        <w:t>”,</w:t>
      </w:r>
    </w:p>
    <w:p w:rsidR="00636DF7" w:rsidRDefault="00636DF7" w:rsidP="0078401A">
      <w:pPr>
        <w:pStyle w:val="ListParagraph"/>
        <w:ind w:left="1440"/>
        <w:rPr>
          <w:i/>
          <w:sz w:val="20"/>
          <w:szCs w:val="20"/>
        </w:rPr>
      </w:pPr>
      <w:r w:rsidRPr="008E3FB5">
        <w:rPr>
          <w:i/>
          <w:sz w:val="20"/>
          <w:szCs w:val="20"/>
        </w:rPr>
        <w:t>&gt;&gt;</w:t>
      </w:r>
      <w:r w:rsidR="00B55F37" w:rsidRPr="008E3FB5">
        <w:rPr>
          <w:i/>
          <w:sz w:val="20"/>
          <w:szCs w:val="20"/>
        </w:rPr>
        <w:t xml:space="preserve"> </w:t>
      </w:r>
      <w:r w:rsidR="004037FE">
        <w:rPr>
          <w:i/>
          <w:sz w:val="20"/>
          <w:szCs w:val="20"/>
        </w:rPr>
        <w:t xml:space="preserve">[F </w:t>
      </w:r>
      <w:proofErr w:type="gramStart"/>
      <w:r w:rsidR="004037FE">
        <w:rPr>
          <w:i/>
          <w:sz w:val="20"/>
          <w:szCs w:val="20"/>
        </w:rPr>
        <w:t>X]</w:t>
      </w:r>
      <w:r w:rsidR="00D00C6D" w:rsidRPr="008E3FB5">
        <w:rPr>
          <w:i/>
          <w:sz w:val="20"/>
          <w:szCs w:val="20"/>
        </w:rPr>
        <w:t>=</w:t>
      </w:r>
      <w:proofErr w:type="spellStart"/>
      <w:proofErr w:type="gramEnd"/>
      <w:r w:rsidR="004037FE">
        <w:rPr>
          <w:i/>
          <w:sz w:val="20"/>
          <w:szCs w:val="20"/>
        </w:rPr>
        <w:t>ecdf</w:t>
      </w:r>
      <w:proofErr w:type="spellEnd"/>
      <w:r w:rsidR="00D00C6D" w:rsidRPr="008E3FB5">
        <w:rPr>
          <w:i/>
          <w:sz w:val="20"/>
          <w:szCs w:val="20"/>
        </w:rPr>
        <w:t>(x);</w:t>
      </w:r>
    </w:p>
    <w:p w:rsidR="004037FE" w:rsidRPr="008E3FB5" w:rsidRDefault="004037FE" w:rsidP="0078401A">
      <w:pPr>
        <w:pStyle w:val="ListParagraph"/>
        <w:ind w:left="1440"/>
        <w:rPr>
          <w:i/>
          <w:sz w:val="20"/>
          <w:szCs w:val="20"/>
        </w:rPr>
      </w:pPr>
      <w:r>
        <w:rPr>
          <w:i/>
          <w:sz w:val="20"/>
          <w:szCs w:val="20"/>
        </w:rPr>
        <w:t>&gt;&gt;F2 = [X F];</w:t>
      </w:r>
    </w:p>
    <w:p w:rsidR="00636DF7" w:rsidRDefault="00636DF7" w:rsidP="0078401A">
      <w:pPr>
        <w:pStyle w:val="ListParagraph"/>
        <w:ind w:left="1440"/>
        <w:rPr>
          <w:i/>
          <w:sz w:val="20"/>
          <w:szCs w:val="20"/>
        </w:rPr>
      </w:pPr>
      <w:r w:rsidRPr="008E3FB5">
        <w:rPr>
          <w:i/>
          <w:sz w:val="20"/>
          <w:szCs w:val="20"/>
        </w:rPr>
        <w:t>&gt;&gt;plot(F2(</w:t>
      </w:r>
      <w:proofErr w:type="gramStart"/>
      <w:r w:rsidR="00444AEC" w:rsidRPr="008E3FB5">
        <w:rPr>
          <w:i/>
          <w:sz w:val="20"/>
          <w:szCs w:val="20"/>
        </w:rPr>
        <w:t>1</w:t>
      </w:r>
      <w:r w:rsidRPr="008E3FB5">
        <w:rPr>
          <w:i/>
          <w:sz w:val="20"/>
          <w:szCs w:val="20"/>
        </w:rPr>
        <w:t>:</w:t>
      </w:r>
      <w:r w:rsidR="00444AEC" w:rsidRPr="008E3FB5">
        <w:rPr>
          <w:i/>
          <w:sz w:val="20"/>
          <w:szCs w:val="20"/>
        </w:rPr>
        <w:t>50:end</w:t>
      </w:r>
      <w:proofErr w:type="gramEnd"/>
      <w:r w:rsidRPr="008E3FB5">
        <w:rPr>
          <w:i/>
          <w:sz w:val="20"/>
          <w:szCs w:val="20"/>
        </w:rPr>
        <w:t>,1),F2(</w:t>
      </w:r>
      <w:r w:rsidR="00444AEC" w:rsidRPr="008E3FB5">
        <w:rPr>
          <w:i/>
          <w:sz w:val="20"/>
          <w:szCs w:val="20"/>
        </w:rPr>
        <w:t>1</w:t>
      </w:r>
      <w:r w:rsidRPr="008E3FB5">
        <w:rPr>
          <w:i/>
          <w:sz w:val="20"/>
          <w:szCs w:val="20"/>
        </w:rPr>
        <w:t>:</w:t>
      </w:r>
      <w:r w:rsidR="00444AEC" w:rsidRPr="008E3FB5">
        <w:rPr>
          <w:i/>
          <w:sz w:val="20"/>
          <w:szCs w:val="20"/>
        </w:rPr>
        <w:t>50:end</w:t>
      </w:r>
      <w:r w:rsidRPr="008E3FB5">
        <w:rPr>
          <w:i/>
          <w:sz w:val="20"/>
          <w:szCs w:val="20"/>
        </w:rPr>
        <w:t>,2),’k</w:t>
      </w:r>
      <w:r w:rsidR="00444AEC" w:rsidRPr="008E3FB5">
        <w:rPr>
          <w:i/>
          <w:sz w:val="20"/>
          <w:szCs w:val="20"/>
        </w:rPr>
        <w:t>o</w:t>
      </w:r>
      <w:r w:rsidRPr="008E3FB5">
        <w:rPr>
          <w:i/>
          <w:sz w:val="20"/>
          <w:szCs w:val="20"/>
        </w:rPr>
        <w:t>’)</w:t>
      </w:r>
    </w:p>
    <w:p w:rsidR="009A1C9C" w:rsidRPr="008E3FB5" w:rsidRDefault="009A1C9C" w:rsidP="0078401A">
      <w:pPr>
        <w:pStyle w:val="ListParagraph"/>
        <w:ind w:left="1440"/>
        <w:rPr>
          <w:i/>
          <w:sz w:val="20"/>
          <w:szCs w:val="20"/>
        </w:rPr>
      </w:pPr>
    </w:p>
    <w:p w:rsidR="00D00C6D" w:rsidRPr="00252BB5" w:rsidRDefault="00D00C6D" w:rsidP="0078401A">
      <w:r w:rsidRPr="00252BB5">
        <w:t xml:space="preserve">Compare </w:t>
      </w:r>
      <w:r w:rsidRPr="00FD456A">
        <w:rPr>
          <w:i/>
        </w:rPr>
        <w:t>F</w:t>
      </w:r>
      <w:r w:rsidRPr="00FD456A">
        <w:rPr>
          <w:i/>
          <w:vertAlign w:val="subscript"/>
        </w:rPr>
        <w:t>1</w:t>
      </w:r>
      <w:r w:rsidRPr="00FD456A">
        <w:rPr>
          <w:i/>
        </w:rPr>
        <w:t>(x)</w:t>
      </w:r>
      <w:r w:rsidRPr="00252BB5">
        <w:t xml:space="preserve"> and </w:t>
      </w:r>
      <w:r w:rsidRPr="00FD456A">
        <w:rPr>
          <w:i/>
        </w:rPr>
        <w:t>F</w:t>
      </w:r>
      <w:r w:rsidRPr="00FD456A">
        <w:rPr>
          <w:i/>
          <w:vertAlign w:val="subscript"/>
        </w:rPr>
        <w:t>2</w:t>
      </w:r>
      <w:r w:rsidRPr="00FD456A">
        <w:rPr>
          <w:i/>
        </w:rPr>
        <w:t>(x)</w:t>
      </w:r>
      <w:r w:rsidRPr="00252BB5">
        <w:t xml:space="preserve"> to </w:t>
      </w:r>
      <w:r w:rsidR="00636DF7">
        <w:t>check the difference in the figure. They are also identical.</w:t>
      </w:r>
    </w:p>
    <w:p w:rsidR="00B55F37" w:rsidRDefault="00D00C6D" w:rsidP="0078401A">
      <w:pPr>
        <w:pStyle w:val="ListParagraph"/>
        <w:numPr>
          <w:ilvl w:val="0"/>
          <w:numId w:val="3"/>
        </w:numPr>
      </w:pPr>
      <w:r w:rsidRPr="00252BB5">
        <w:t xml:space="preserve">Give the formula </w:t>
      </w:r>
      <w:r w:rsidR="00FD456A">
        <w:t>for the</w:t>
      </w:r>
      <w:r w:rsidRPr="00252BB5">
        <w:t xml:space="preserve"> computation of mean and variance of the random variable</w:t>
      </w:r>
      <w:r w:rsidR="00FD456A">
        <w:t xml:space="preserve"> </w:t>
      </w:r>
      <w:r w:rsidR="00FD456A" w:rsidRPr="00FD456A">
        <w:rPr>
          <w:i/>
        </w:rPr>
        <w:t>X</w:t>
      </w:r>
      <w:r w:rsidRPr="00252BB5">
        <w:t xml:space="preserve">. </w:t>
      </w:r>
    </w:p>
    <w:p w:rsidR="00427BEF" w:rsidRDefault="00427BEF" w:rsidP="0078401A">
      <w:pPr>
        <w:pStyle w:val="ListParagraph"/>
      </w:pPr>
    </w:p>
    <w:p w:rsidR="00427BEF" w:rsidRDefault="00427BEF" w:rsidP="0078401A">
      <w:pPr>
        <w:pStyle w:val="ListParagraph"/>
      </w:pPr>
    </w:p>
    <w:p w:rsidR="008E55CA" w:rsidRDefault="008E55CA" w:rsidP="0078401A">
      <w:pPr>
        <w:pStyle w:val="ListParagraph"/>
      </w:pPr>
    </w:p>
    <w:p w:rsidR="00B55F37" w:rsidRDefault="00B55F37" w:rsidP="0078401A"/>
    <w:p w:rsidR="00D00C6D" w:rsidRDefault="00D00C6D" w:rsidP="0078401A">
      <w:pPr>
        <w:pStyle w:val="ListParagraph"/>
        <w:numPr>
          <w:ilvl w:val="0"/>
          <w:numId w:val="3"/>
        </w:numPr>
      </w:pPr>
      <w:r w:rsidRPr="00252BB5">
        <w:t xml:space="preserve">Compute </w:t>
      </w:r>
      <w:r w:rsidR="00FD456A">
        <w:t>the values of mean and variance</w:t>
      </w:r>
      <w:r w:rsidRPr="00252BB5">
        <w:t xml:space="preserve"> </w:t>
      </w:r>
      <w:r w:rsidR="00FD456A">
        <w:t xml:space="preserve">by direct </w:t>
      </w:r>
      <w:r w:rsidR="00427BEF">
        <w:t>formulas</w:t>
      </w:r>
      <w:r w:rsidR="00FD456A">
        <w:t xml:space="preserve"> to get</w:t>
      </w:r>
      <w:r w:rsidR="00427BEF">
        <w:t xml:space="preserve"> (EX1, VX1) and </w:t>
      </w:r>
      <w:r w:rsidR="00FD456A">
        <w:t xml:space="preserve">by </w:t>
      </w:r>
      <w:proofErr w:type="spellStart"/>
      <w:r w:rsidR="00427BEF">
        <w:t>Matlab</w:t>
      </w:r>
      <w:proofErr w:type="spellEnd"/>
      <w:r w:rsidR="00427BEF">
        <w:t xml:space="preserve"> commands</w:t>
      </w:r>
      <w:r w:rsidR="00FD456A">
        <w:t xml:space="preserve"> to get (EX2, VX2).</w:t>
      </w:r>
      <w:r w:rsidR="00427BEF">
        <w:t xml:space="preserve"> </w:t>
      </w:r>
      <w:r w:rsidR="00FD456A">
        <w:t>C</w:t>
      </w:r>
      <w:r w:rsidR="00427BEF">
        <w:t>ompare with the real values in the simulation i.e. E</w:t>
      </w:r>
      <w:r w:rsidR="00FD456A">
        <w:t>[</w:t>
      </w:r>
      <w:r w:rsidR="00427BEF" w:rsidRPr="00FD456A">
        <w:rPr>
          <w:i/>
        </w:rPr>
        <w:t>X</w:t>
      </w:r>
      <w:r w:rsidR="00FD456A">
        <w:t>]</w:t>
      </w:r>
      <w:r w:rsidR="00427BEF">
        <w:t>=10, V</w:t>
      </w:r>
      <w:r w:rsidR="00FD456A">
        <w:t>(</w:t>
      </w:r>
      <w:r w:rsidR="00FD456A" w:rsidRPr="00FD456A">
        <w:rPr>
          <w:i/>
        </w:rPr>
        <w:t>X</w:t>
      </w:r>
      <w:r w:rsidR="00FD456A">
        <w:t>)</w:t>
      </w:r>
      <w:r w:rsidR="00427BEF">
        <w:t>=30</w:t>
      </w:r>
      <w:r w:rsidR="00427BEF" w:rsidRPr="00427BEF">
        <w:rPr>
          <w:vertAlign w:val="superscript"/>
        </w:rPr>
        <w:t>2</w:t>
      </w:r>
      <w:r w:rsidR="00427BEF">
        <w:t>=900</w:t>
      </w:r>
    </w:p>
    <w:p w:rsidR="00427BEF" w:rsidRPr="008E3FB5" w:rsidRDefault="00427BEF" w:rsidP="0078401A">
      <w:pPr>
        <w:pStyle w:val="ListParagraph"/>
        <w:ind w:left="1440"/>
        <w:rPr>
          <w:i/>
          <w:sz w:val="20"/>
          <w:szCs w:val="20"/>
        </w:rPr>
      </w:pPr>
      <w:r w:rsidRPr="008E3FB5">
        <w:rPr>
          <w:i/>
          <w:sz w:val="20"/>
          <w:szCs w:val="20"/>
        </w:rPr>
        <w:t>&gt;&gt;EX1=sum(x)/10000</w:t>
      </w:r>
    </w:p>
    <w:p w:rsidR="00427BEF" w:rsidRPr="008E3FB5" w:rsidRDefault="00427BEF" w:rsidP="0078401A">
      <w:pPr>
        <w:pStyle w:val="ListParagraph"/>
        <w:ind w:left="1440"/>
        <w:rPr>
          <w:i/>
          <w:sz w:val="20"/>
          <w:szCs w:val="20"/>
        </w:rPr>
      </w:pPr>
      <w:r w:rsidRPr="008E3FB5">
        <w:rPr>
          <w:i/>
          <w:sz w:val="20"/>
          <w:szCs w:val="20"/>
        </w:rPr>
        <w:t>&gt;&gt;VX</w:t>
      </w:r>
      <w:r w:rsidR="00D10FA1">
        <w:rPr>
          <w:i/>
          <w:sz w:val="20"/>
          <w:szCs w:val="20"/>
        </w:rPr>
        <w:t>1</w:t>
      </w:r>
      <w:r w:rsidRPr="008E3FB5">
        <w:rPr>
          <w:i/>
          <w:sz w:val="20"/>
          <w:szCs w:val="20"/>
        </w:rPr>
        <w:t>=1/(10000-</w:t>
      </w:r>
      <w:proofErr w:type="gramStart"/>
      <w:r w:rsidRPr="008E3FB5">
        <w:rPr>
          <w:i/>
          <w:sz w:val="20"/>
          <w:szCs w:val="20"/>
        </w:rPr>
        <w:t>1)*</w:t>
      </w:r>
      <w:proofErr w:type="gramEnd"/>
      <w:r w:rsidRPr="008E3FB5">
        <w:rPr>
          <w:i/>
          <w:sz w:val="20"/>
          <w:szCs w:val="20"/>
        </w:rPr>
        <w:t>sum((x-EX1).^2)</w:t>
      </w:r>
    </w:p>
    <w:p w:rsidR="00427BEF" w:rsidRPr="008E3FB5" w:rsidRDefault="00427BEF" w:rsidP="0078401A">
      <w:pPr>
        <w:pStyle w:val="ListParagraph"/>
        <w:ind w:left="1440"/>
        <w:rPr>
          <w:i/>
          <w:sz w:val="20"/>
          <w:szCs w:val="20"/>
        </w:rPr>
      </w:pPr>
      <w:r w:rsidRPr="008E3FB5">
        <w:rPr>
          <w:i/>
          <w:sz w:val="20"/>
          <w:szCs w:val="20"/>
        </w:rPr>
        <w:t>&gt;&gt;EX</w:t>
      </w:r>
      <w:r w:rsidR="00D10FA1">
        <w:rPr>
          <w:i/>
          <w:sz w:val="20"/>
          <w:szCs w:val="20"/>
        </w:rPr>
        <w:t>2</w:t>
      </w:r>
      <w:r w:rsidRPr="008E3FB5">
        <w:rPr>
          <w:i/>
          <w:sz w:val="20"/>
          <w:szCs w:val="20"/>
        </w:rPr>
        <w:t>=mean(x)</w:t>
      </w:r>
    </w:p>
    <w:p w:rsidR="00D00C6D" w:rsidRPr="008E3FB5" w:rsidRDefault="00427BEF" w:rsidP="0078401A">
      <w:pPr>
        <w:pStyle w:val="ListParagraph"/>
        <w:ind w:left="1440"/>
        <w:rPr>
          <w:i/>
          <w:sz w:val="20"/>
          <w:szCs w:val="20"/>
        </w:rPr>
      </w:pPr>
      <w:r w:rsidRPr="008E3FB5">
        <w:rPr>
          <w:i/>
          <w:sz w:val="20"/>
          <w:szCs w:val="20"/>
        </w:rPr>
        <w:t>&gt;&gt;VX2=var(x)</w:t>
      </w:r>
    </w:p>
    <w:p w:rsidR="00427BEF" w:rsidRDefault="00427BEF" w:rsidP="0078401A">
      <w:pPr>
        <w:pStyle w:val="ListParagraph"/>
      </w:pPr>
    </w:p>
    <w:p w:rsidR="00D00C6D" w:rsidRDefault="00D00C6D" w:rsidP="00AD6CBF">
      <w:pPr>
        <w:pStyle w:val="Heading2"/>
      </w:pPr>
      <w:r>
        <w:lastRenderedPageBreak/>
        <w:t>Quantiles of X</w:t>
      </w:r>
    </w:p>
    <w:p w:rsidR="0020462F" w:rsidRPr="00252BB5" w:rsidRDefault="0020462F" w:rsidP="0078401A">
      <w:r w:rsidRPr="00252BB5">
        <w:t xml:space="preserve">The concept of quantile is important in reliability analysis and extreme predictions. The quantile of a distribution could be defined in different ways. For the random variable </w:t>
      </w:r>
      <w:r w:rsidRPr="00FD456A">
        <w:rPr>
          <w:i/>
        </w:rPr>
        <w:t>X</w:t>
      </w:r>
      <w:r w:rsidRPr="00252BB5">
        <w:t xml:space="preserve">, the quantile as </w:t>
      </w:r>
      <w:proofErr w:type="gramStart"/>
      <w:r w:rsidRPr="00252BB5">
        <w:t>a number of</w:t>
      </w:r>
      <w:proofErr w:type="gramEnd"/>
      <w:r w:rsidRPr="00252BB5">
        <w:t xml:space="preserve"> </w:t>
      </w:r>
      <w:r w:rsidRPr="00F7603E">
        <w:rPr>
          <w:i/>
        </w:rPr>
        <w:t>x</w:t>
      </w:r>
      <w:r w:rsidRPr="00F7603E">
        <w:rPr>
          <w:i/>
          <w:vertAlign w:val="subscript"/>
        </w:rPr>
        <w:sym w:font="Symbol" w:char="F061"/>
      </w:r>
      <w:r w:rsidRPr="00252BB5">
        <w:t xml:space="preserve"> is defined as</w:t>
      </w:r>
      <w:r w:rsidR="00F7603E">
        <w:t>,</w:t>
      </w:r>
    </w:p>
    <w:p w:rsidR="0020462F" w:rsidRPr="00252BB5" w:rsidRDefault="0020462F" w:rsidP="008E55CA">
      <w:pPr>
        <w:pStyle w:val="ListParagraph"/>
        <w:ind w:firstLine="720"/>
      </w:pPr>
      <w:r w:rsidRPr="00252BB5">
        <w:t>F(</w:t>
      </w:r>
      <w:r w:rsidRPr="00F7603E">
        <w:rPr>
          <w:i/>
        </w:rPr>
        <w:t>x</w:t>
      </w:r>
      <w:proofErr w:type="gramStart"/>
      <w:r w:rsidR="00F7603E" w:rsidRPr="00F7603E">
        <w:rPr>
          <w:rFonts w:cstheme="minorHAnsi"/>
          <w:i/>
          <w:vertAlign w:val="subscript"/>
        </w:rPr>
        <w:t>α</w:t>
      </w:r>
      <w:r w:rsidRPr="00252BB5">
        <w:t>)=</w:t>
      </w:r>
      <w:proofErr w:type="gramEnd"/>
      <w:r w:rsidRPr="00252BB5">
        <w:t>P(X&lt;</w:t>
      </w:r>
      <w:r w:rsidRPr="00F7603E">
        <w:rPr>
          <w:i/>
        </w:rPr>
        <w:t>x</w:t>
      </w:r>
      <w:r w:rsidRPr="00F7603E">
        <w:rPr>
          <w:i/>
          <w:vertAlign w:val="subscript"/>
        </w:rPr>
        <w:sym w:font="Symbol" w:char="F061"/>
      </w:r>
      <w:r w:rsidR="003B1B78">
        <w:t>)=</w:t>
      </w:r>
      <w:r w:rsidRPr="00252BB5">
        <w:sym w:font="Symbol" w:char="F061"/>
      </w:r>
      <w:r w:rsidR="00F7603E">
        <w:t>.</w:t>
      </w:r>
    </w:p>
    <w:p w:rsidR="0020462F" w:rsidRPr="00252BB5" w:rsidRDefault="0020462F" w:rsidP="0078401A">
      <w:pPr>
        <w:pStyle w:val="ListParagraph"/>
      </w:pPr>
    </w:p>
    <w:p w:rsidR="00E24450" w:rsidRDefault="0020462F" w:rsidP="0078401A">
      <w:pPr>
        <w:pStyle w:val="ListParagraph"/>
        <w:numPr>
          <w:ilvl w:val="0"/>
          <w:numId w:val="2"/>
        </w:numPr>
      </w:pPr>
      <w:r w:rsidRPr="00252BB5">
        <w:t>From the above plot of the empirical distribution</w:t>
      </w:r>
      <w:r w:rsidR="00FD456A">
        <w:t>, i.e. Figure (1) in section 1.2</w:t>
      </w:r>
      <w:r w:rsidRPr="00252BB5">
        <w:t>, can you estimate the quantiles</w:t>
      </w:r>
      <w:r w:rsidRPr="00F7603E">
        <w:rPr>
          <w:i/>
        </w:rPr>
        <w:t>x</w:t>
      </w:r>
      <w:r w:rsidRPr="00F7603E">
        <w:rPr>
          <w:i/>
          <w:vertAlign w:val="subscript"/>
        </w:rPr>
        <w:t>0.05</w:t>
      </w:r>
      <w:r w:rsidRPr="00252BB5">
        <w:t xml:space="preserve"> and </w:t>
      </w:r>
      <w:r w:rsidRPr="00F7603E">
        <w:rPr>
          <w:i/>
        </w:rPr>
        <w:t>x</w:t>
      </w:r>
      <w:r w:rsidRPr="00F7603E">
        <w:rPr>
          <w:i/>
          <w:vertAlign w:val="subscript"/>
        </w:rPr>
        <w:t>0.95</w:t>
      </w:r>
      <w:r w:rsidRPr="00252BB5">
        <w:t>.</w:t>
      </w:r>
    </w:p>
    <w:p w:rsidR="00FD456A" w:rsidRDefault="00FD456A" w:rsidP="00FD456A">
      <w:pPr>
        <w:pStyle w:val="ListParagraph"/>
      </w:pPr>
    </w:p>
    <w:p w:rsidR="00427BEF" w:rsidRDefault="00427BEF" w:rsidP="0078401A">
      <w:pPr>
        <w:pStyle w:val="ListParagraph"/>
        <w:rPr>
          <w:i/>
        </w:rPr>
      </w:pPr>
      <w:r w:rsidRPr="00F7603E">
        <w:rPr>
          <w:i/>
        </w:rPr>
        <w:t>x</w:t>
      </w:r>
      <w:r w:rsidRPr="00F7603E">
        <w:rPr>
          <w:i/>
          <w:vertAlign w:val="subscript"/>
        </w:rPr>
        <w:t>0.05</w:t>
      </w:r>
      <w:r w:rsidRPr="00427BEF">
        <w:rPr>
          <w:i/>
        </w:rPr>
        <w:t>=</w:t>
      </w:r>
      <w:r>
        <w:rPr>
          <w:i/>
        </w:rPr>
        <w:t xml:space="preserve">              </w:t>
      </w:r>
      <w:proofErr w:type="gramStart"/>
      <w:r>
        <w:rPr>
          <w:i/>
        </w:rPr>
        <w:t xml:space="preserve">  ;</w:t>
      </w:r>
      <w:proofErr w:type="gramEnd"/>
      <w:r>
        <w:rPr>
          <w:i/>
        </w:rPr>
        <w:t xml:space="preserve">        </w:t>
      </w:r>
      <w:r w:rsidRPr="00F7603E">
        <w:rPr>
          <w:i/>
        </w:rPr>
        <w:t>x</w:t>
      </w:r>
      <w:r w:rsidRPr="00F7603E">
        <w:rPr>
          <w:i/>
          <w:vertAlign w:val="subscript"/>
        </w:rPr>
        <w:t>0.</w:t>
      </w:r>
      <w:r>
        <w:rPr>
          <w:i/>
          <w:vertAlign w:val="subscript"/>
        </w:rPr>
        <w:t>9</w:t>
      </w:r>
      <w:r w:rsidRPr="00F7603E">
        <w:rPr>
          <w:i/>
          <w:vertAlign w:val="subscript"/>
        </w:rPr>
        <w:t>5</w:t>
      </w:r>
      <w:r w:rsidRPr="00427BEF">
        <w:rPr>
          <w:i/>
        </w:rPr>
        <w:t>=</w:t>
      </w:r>
    </w:p>
    <w:p w:rsidR="008E55CA" w:rsidRDefault="008E55CA" w:rsidP="0078401A">
      <w:pPr>
        <w:pStyle w:val="ListParagraph"/>
        <w:rPr>
          <w:i/>
        </w:rPr>
      </w:pPr>
    </w:p>
    <w:p w:rsidR="00427BEF" w:rsidRDefault="00427BEF" w:rsidP="0078401A">
      <w:pPr>
        <w:pStyle w:val="ListParagraph"/>
      </w:pPr>
    </w:p>
    <w:p w:rsidR="00427BEF" w:rsidRDefault="0020462F" w:rsidP="0078401A">
      <w:pPr>
        <w:pStyle w:val="ListParagraph"/>
        <w:numPr>
          <w:ilvl w:val="0"/>
          <w:numId w:val="2"/>
        </w:numPr>
      </w:pPr>
      <w:r w:rsidRPr="00252BB5">
        <w:t xml:space="preserve">Compare with the exact values, given by </w:t>
      </w:r>
    </w:p>
    <w:p w:rsidR="00427BEF" w:rsidRPr="008E3FB5" w:rsidRDefault="001758C7" w:rsidP="0078401A">
      <w:pPr>
        <w:pStyle w:val="ListParagraph"/>
        <w:ind w:left="1440"/>
        <w:rPr>
          <w:i/>
          <w:sz w:val="20"/>
          <w:szCs w:val="20"/>
        </w:rPr>
      </w:pPr>
      <w:r w:rsidRPr="008E3FB5">
        <w:rPr>
          <w:i/>
          <w:sz w:val="20"/>
          <w:szCs w:val="20"/>
        </w:rPr>
        <w:t>&gt;&gt;</w:t>
      </w:r>
      <w:r w:rsidR="00427BEF" w:rsidRPr="008E3FB5">
        <w:rPr>
          <w:i/>
          <w:sz w:val="20"/>
          <w:szCs w:val="20"/>
        </w:rPr>
        <w:t>x</w:t>
      </w:r>
      <w:r w:rsidRPr="008E3FB5">
        <w:rPr>
          <w:i/>
          <w:sz w:val="20"/>
          <w:szCs w:val="20"/>
          <w:vertAlign w:val="subscript"/>
        </w:rPr>
        <w:t>0</w:t>
      </w:r>
      <w:r w:rsidR="00427BEF" w:rsidRPr="008E3FB5">
        <w:rPr>
          <w:i/>
          <w:sz w:val="20"/>
          <w:szCs w:val="20"/>
          <w:vertAlign w:val="subscript"/>
        </w:rPr>
        <w:t>05</w:t>
      </w:r>
      <w:r w:rsidR="00427BEF" w:rsidRPr="008E3FB5">
        <w:rPr>
          <w:i/>
          <w:sz w:val="20"/>
          <w:szCs w:val="20"/>
        </w:rPr>
        <w:t>=</w:t>
      </w:r>
      <w:proofErr w:type="spellStart"/>
      <w:proofErr w:type="gramStart"/>
      <w:r w:rsidR="0020462F" w:rsidRPr="008E3FB5">
        <w:rPr>
          <w:i/>
          <w:sz w:val="20"/>
          <w:szCs w:val="20"/>
        </w:rPr>
        <w:t>norminv</w:t>
      </w:r>
      <w:proofErr w:type="spellEnd"/>
      <w:r w:rsidR="0020462F" w:rsidRPr="008E3FB5">
        <w:rPr>
          <w:i/>
          <w:sz w:val="20"/>
          <w:szCs w:val="20"/>
        </w:rPr>
        <w:t>(</w:t>
      </w:r>
      <w:proofErr w:type="gramEnd"/>
      <w:r w:rsidR="0020462F" w:rsidRPr="008E3FB5">
        <w:rPr>
          <w:i/>
          <w:sz w:val="20"/>
          <w:szCs w:val="20"/>
        </w:rPr>
        <w:t>0.05, 10, 30)</w:t>
      </w:r>
    </w:p>
    <w:p w:rsidR="00E24450" w:rsidRDefault="001758C7" w:rsidP="0078401A">
      <w:pPr>
        <w:pStyle w:val="ListParagraph"/>
        <w:ind w:left="1440"/>
        <w:rPr>
          <w:i/>
          <w:sz w:val="20"/>
          <w:szCs w:val="20"/>
        </w:rPr>
      </w:pPr>
      <w:r w:rsidRPr="008E3FB5">
        <w:rPr>
          <w:i/>
          <w:sz w:val="20"/>
          <w:szCs w:val="20"/>
        </w:rPr>
        <w:t>&gt;&gt;</w:t>
      </w:r>
      <w:r w:rsidR="00427BEF" w:rsidRPr="008E3FB5">
        <w:rPr>
          <w:i/>
          <w:sz w:val="20"/>
          <w:szCs w:val="20"/>
        </w:rPr>
        <w:t>x</w:t>
      </w:r>
      <w:r w:rsidR="00427BEF" w:rsidRPr="008E3FB5">
        <w:rPr>
          <w:i/>
          <w:sz w:val="20"/>
          <w:szCs w:val="20"/>
          <w:vertAlign w:val="subscript"/>
        </w:rPr>
        <w:t>095</w:t>
      </w:r>
      <w:r w:rsidR="00427BEF" w:rsidRPr="008E3FB5">
        <w:rPr>
          <w:i/>
          <w:sz w:val="20"/>
          <w:szCs w:val="20"/>
        </w:rPr>
        <w:t>=</w:t>
      </w:r>
      <w:proofErr w:type="spellStart"/>
      <w:proofErr w:type="gramStart"/>
      <w:r w:rsidR="00427BEF" w:rsidRPr="008E3FB5">
        <w:rPr>
          <w:i/>
          <w:sz w:val="20"/>
          <w:szCs w:val="20"/>
        </w:rPr>
        <w:t>norminv</w:t>
      </w:r>
      <w:proofErr w:type="spellEnd"/>
      <w:r w:rsidR="00427BEF" w:rsidRPr="008E3FB5">
        <w:rPr>
          <w:i/>
          <w:sz w:val="20"/>
          <w:szCs w:val="20"/>
        </w:rPr>
        <w:t>(</w:t>
      </w:r>
      <w:proofErr w:type="gramEnd"/>
      <w:r w:rsidR="00427BEF" w:rsidRPr="008E3FB5">
        <w:rPr>
          <w:i/>
          <w:sz w:val="20"/>
          <w:szCs w:val="20"/>
        </w:rPr>
        <w:t>0.95, 10, 30)</w:t>
      </w:r>
    </w:p>
    <w:p w:rsidR="008E55CA" w:rsidRDefault="008E55CA" w:rsidP="0078401A">
      <w:pPr>
        <w:pStyle w:val="ListParagraph"/>
        <w:ind w:left="1440"/>
        <w:rPr>
          <w:i/>
          <w:sz w:val="20"/>
          <w:szCs w:val="20"/>
        </w:rPr>
      </w:pPr>
    </w:p>
    <w:p w:rsidR="00FD456A" w:rsidRDefault="00FD456A" w:rsidP="0078401A">
      <w:pPr>
        <w:pStyle w:val="ListParagraph"/>
        <w:ind w:left="1440"/>
        <w:rPr>
          <w:i/>
          <w:sz w:val="20"/>
          <w:szCs w:val="20"/>
        </w:rPr>
      </w:pPr>
    </w:p>
    <w:p w:rsidR="00FD456A" w:rsidRDefault="00FD456A" w:rsidP="0078401A">
      <w:pPr>
        <w:pStyle w:val="ListParagraph"/>
        <w:ind w:left="1440"/>
        <w:rPr>
          <w:i/>
          <w:sz w:val="20"/>
          <w:szCs w:val="20"/>
        </w:rPr>
      </w:pPr>
    </w:p>
    <w:p w:rsidR="008E55CA" w:rsidRPr="008E3FB5" w:rsidRDefault="008E55CA" w:rsidP="0078401A">
      <w:pPr>
        <w:pStyle w:val="ListParagraph"/>
        <w:ind w:left="1440"/>
        <w:rPr>
          <w:i/>
          <w:sz w:val="20"/>
          <w:szCs w:val="20"/>
        </w:rPr>
      </w:pPr>
    </w:p>
    <w:p w:rsidR="00DE33D8" w:rsidRDefault="0020462F" w:rsidP="00076F11">
      <w:pPr>
        <w:pStyle w:val="Heading1"/>
      </w:pPr>
      <w:r>
        <w:t>Distributions of two</w:t>
      </w:r>
      <w:r w:rsidR="00974E23">
        <w:t xml:space="preserve"> or more</w:t>
      </w:r>
      <w:r>
        <w:t xml:space="preserve"> random </w:t>
      </w:r>
      <w:r w:rsidR="00974E23">
        <w:t>variables</w:t>
      </w:r>
    </w:p>
    <w:p w:rsidR="00E24450" w:rsidRDefault="00E24450" w:rsidP="0078401A">
      <w:r>
        <w:t xml:space="preserve">Let </w:t>
      </w:r>
      <w:r w:rsidRPr="00FD456A">
        <w:rPr>
          <w:i/>
        </w:rPr>
        <w:t>X</w:t>
      </w:r>
      <w:r>
        <w:t xml:space="preserve">, </w:t>
      </w:r>
      <w:r w:rsidRPr="00FD456A">
        <w:rPr>
          <w:i/>
        </w:rPr>
        <w:t>Y</w:t>
      </w:r>
      <w:r>
        <w:t xml:space="preserve"> denote two independent random variables, while </w:t>
      </w:r>
      <w:r w:rsidRPr="00FD456A">
        <w:rPr>
          <w:i/>
        </w:rPr>
        <w:t>X</w:t>
      </w:r>
      <w:r>
        <w:t xml:space="preserve">, </w:t>
      </w:r>
      <w:r w:rsidRPr="00FD456A">
        <w:rPr>
          <w:i/>
        </w:rPr>
        <w:t>Y</w:t>
      </w:r>
      <w:r w:rsidRPr="00252BB5">
        <w:sym w:font="Symbol" w:char="F0CE"/>
      </w:r>
      <w:r w:rsidRPr="00252BB5">
        <w:t>[0, +</w:t>
      </w:r>
      <w:r w:rsidRPr="00252BB5">
        <w:sym w:font="Symbol" w:char="F0A5"/>
      </w:r>
      <w:r>
        <w:t xml:space="preserve">). The </w:t>
      </w:r>
      <w:r w:rsidR="00483382">
        <w:t xml:space="preserve">joint pdf and </w:t>
      </w:r>
      <w:proofErr w:type="spellStart"/>
      <w:r w:rsidR="00483382">
        <w:t>cdf</w:t>
      </w:r>
      <w:proofErr w:type="spellEnd"/>
      <w:r w:rsidR="00483382">
        <w:t xml:space="preserve"> are represented by </w:t>
      </w:r>
      <w:proofErr w:type="spellStart"/>
      <w:proofErr w:type="gramStart"/>
      <w:r w:rsidR="00483382" w:rsidRPr="00483382">
        <w:rPr>
          <w:i/>
        </w:rPr>
        <w:t>f</w:t>
      </w:r>
      <w:r w:rsidR="00483382" w:rsidRPr="00483382">
        <w:rPr>
          <w:i/>
          <w:vertAlign w:val="subscript"/>
        </w:rPr>
        <w:t>X,Y</w:t>
      </w:r>
      <w:proofErr w:type="spellEnd"/>
      <w:proofErr w:type="gramEnd"/>
      <w:r w:rsidR="00483382" w:rsidRPr="00483382">
        <w:rPr>
          <w:i/>
        </w:rPr>
        <w:t>(</w:t>
      </w:r>
      <w:proofErr w:type="spellStart"/>
      <w:r w:rsidR="00483382" w:rsidRPr="00483382">
        <w:rPr>
          <w:i/>
        </w:rPr>
        <w:t>x,y</w:t>
      </w:r>
      <w:proofErr w:type="spellEnd"/>
      <w:r w:rsidR="00483382" w:rsidRPr="00483382">
        <w:rPr>
          <w:i/>
        </w:rPr>
        <w:t>)</w:t>
      </w:r>
      <w:r w:rsidR="00483382">
        <w:t xml:space="preserve"> and </w:t>
      </w:r>
      <w:r w:rsidR="00483382" w:rsidRPr="00483382">
        <w:rPr>
          <w:i/>
        </w:rPr>
        <w:t>F</w:t>
      </w:r>
      <w:r w:rsidR="00483382" w:rsidRPr="00483382">
        <w:rPr>
          <w:i/>
          <w:vertAlign w:val="subscript"/>
        </w:rPr>
        <w:t>X,Y</w:t>
      </w:r>
      <w:r w:rsidR="00483382" w:rsidRPr="00483382">
        <w:rPr>
          <w:i/>
        </w:rPr>
        <w:t>(</w:t>
      </w:r>
      <w:proofErr w:type="spellStart"/>
      <w:r w:rsidR="00483382" w:rsidRPr="00483382">
        <w:rPr>
          <w:i/>
        </w:rPr>
        <w:t>x,y</w:t>
      </w:r>
      <w:proofErr w:type="spellEnd"/>
      <w:r w:rsidR="00483382" w:rsidRPr="00483382">
        <w:rPr>
          <w:i/>
        </w:rPr>
        <w:t>)</w:t>
      </w:r>
      <w:r w:rsidR="00483382">
        <w:t xml:space="preserve">, respectively. </w:t>
      </w:r>
    </w:p>
    <w:p w:rsidR="00DC7083" w:rsidRDefault="00DC7083" w:rsidP="0078401A">
      <w:pPr>
        <w:pStyle w:val="ListParagraph"/>
        <w:numPr>
          <w:ilvl w:val="0"/>
          <w:numId w:val="17"/>
        </w:numPr>
      </w:pPr>
      <w:r>
        <w:t xml:space="preserve">Please write down the relation between the joint pdf and </w:t>
      </w:r>
      <w:proofErr w:type="spellStart"/>
      <w:r>
        <w:t>cdf</w:t>
      </w:r>
      <w:proofErr w:type="spellEnd"/>
      <w:r w:rsidR="008A77E5">
        <w:t xml:space="preserve"> of </w:t>
      </w:r>
      <w:r w:rsidR="008A77E5" w:rsidRPr="00FD456A">
        <w:rPr>
          <w:i/>
        </w:rPr>
        <w:t>X</w:t>
      </w:r>
      <w:r w:rsidR="008A77E5">
        <w:t xml:space="preserve"> and </w:t>
      </w:r>
      <w:r w:rsidR="008A77E5" w:rsidRPr="00FD456A">
        <w:rPr>
          <w:i/>
        </w:rPr>
        <w:t>Y</w:t>
      </w:r>
      <w:r>
        <w:t>.</w:t>
      </w:r>
    </w:p>
    <w:p w:rsidR="00DC7083" w:rsidRDefault="00DC7083" w:rsidP="0078401A"/>
    <w:p w:rsidR="009A1C9C" w:rsidRDefault="009A1C9C" w:rsidP="0078401A"/>
    <w:p w:rsidR="008E55CA" w:rsidRDefault="008E55CA" w:rsidP="0078401A"/>
    <w:p w:rsidR="009A1C9C" w:rsidRDefault="009A1C9C" w:rsidP="0078401A"/>
    <w:p w:rsidR="00DC7083" w:rsidRDefault="00DC7083" w:rsidP="0078401A">
      <w:pPr>
        <w:pStyle w:val="ListParagraph"/>
        <w:numPr>
          <w:ilvl w:val="0"/>
          <w:numId w:val="17"/>
        </w:numPr>
      </w:pPr>
      <w:r>
        <w:t xml:space="preserve">Please write down the marginal distributions of </w:t>
      </w:r>
      <w:r w:rsidRPr="00FD456A">
        <w:rPr>
          <w:i/>
        </w:rPr>
        <w:t>X</w:t>
      </w:r>
      <w:r>
        <w:t xml:space="preserve"> and </w:t>
      </w:r>
      <w:r w:rsidRPr="00FD456A">
        <w:rPr>
          <w:i/>
        </w:rPr>
        <w:t>Y</w:t>
      </w:r>
      <w:r>
        <w:t>, respectively.</w:t>
      </w:r>
    </w:p>
    <w:p w:rsidR="00DC7083" w:rsidRDefault="00DC7083" w:rsidP="0078401A"/>
    <w:p w:rsidR="008E55CA" w:rsidRDefault="008E55CA" w:rsidP="0078401A"/>
    <w:p w:rsidR="009A1C9C" w:rsidRDefault="009A1C9C" w:rsidP="0078401A"/>
    <w:p w:rsidR="00FD456A" w:rsidRDefault="00FD456A" w:rsidP="0078401A"/>
    <w:p w:rsidR="009A1C9C" w:rsidRDefault="009A1C9C" w:rsidP="0078401A"/>
    <w:p w:rsidR="00DC7083" w:rsidRDefault="00DC7083" w:rsidP="0078401A">
      <w:pPr>
        <w:pStyle w:val="ListParagraph"/>
        <w:numPr>
          <w:ilvl w:val="0"/>
          <w:numId w:val="17"/>
        </w:numPr>
      </w:pPr>
      <w:r>
        <w:t xml:space="preserve">Please write down the expected value and variance of </w:t>
      </w:r>
      <w:r w:rsidRPr="00FD456A">
        <w:rPr>
          <w:i/>
        </w:rPr>
        <w:t>X</w:t>
      </w:r>
      <w:r>
        <w:t xml:space="preserve"> and Y, respectively.</w:t>
      </w:r>
    </w:p>
    <w:p w:rsidR="00DC7083" w:rsidRDefault="00DC7083" w:rsidP="0078401A"/>
    <w:p w:rsidR="009A1C9C" w:rsidRDefault="009A1C9C" w:rsidP="0078401A"/>
    <w:p w:rsidR="00FD456A" w:rsidRDefault="00FD456A" w:rsidP="0078401A"/>
    <w:p w:rsidR="00FD456A" w:rsidRDefault="00FD456A" w:rsidP="0078401A"/>
    <w:p w:rsidR="008E55CA" w:rsidRDefault="008E55CA" w:rsidP="0078401A"/>
    <w:p w:rsidR="009A1C9C" w:rsidRDefault="00FD456A" w:rsidP="0078401A">
      <w:r>
        <w:t>(Check Wikipedia or course compendium if you do not know the answers, but please first try to solve the problem by yourself)</w:t>
      </w:r>
    </w:p>
    <w:p w:rsidR="00DC7083" w:rsidRDefault="00DC7083" w:rsidP="0078401A">
      <w:pPr>
        <w:rPr>
          <w:rFonts w:ascii="Arial" w:hAnsi="Arial" w:cs="Arial"/>
          <w:color w:val="000000"/>
          <w:sz w:val="20"/>
          <w:szCs w:val="20"/>
          <w:shd w:val="clear" w:color="auto" w:fill="FFFFFF"/>
        </w:rPr>
      </w:pPr>
      <w:r>
        <w:t xml:space="preserve">Now, assume that the two random </w:t>
      </w:r>
      <w:r w:rsidR="004947D6">
        <w:t xml:space="preserve">variables are dependents, let </w:t>
      </w:r>
      <w:r w:rsidR="004947D6" w:rsidRPr="004947D6">
        <w:rPr>
          <w:i/>
        </w:rPr>
        <w:sym w:font="Symbol" w:char="F072"/>
      </w:r>
      <w:proofErr w:type="gramStart"/>
      <w:r w:rsidR="004947D6" w:rsidRPr="004947D6">
        <w:rPr>
          <w:i/>
          <w:vertAlign w:val="subscript"/>
        </w:rPr>
        <w:t>X,Y</w:t>
      </w:r>
      <w:proofErr w:type="gramEnd"/>
      <w:r>
        <w:t xml:space="preserve"> denote the correlation coefficient</w:t>
      </w:r>
      <w:r w:rsidR="004947D6">
        <w:t xml:space="preserve"> and </w:t>
      </w:r>
      <w:proofErr w:type="spellStart"/>
      <w:r w:rsidR="00FD456A">
        <w:rPr>
          <w:rFonts w:ascii="Arial" w:hAnsi="Arial" w:cs="Arial"/>
          <w:i/>
          <w:iCs/>
          <w:color w:val="000000"/>
          <w:sz w:val="20"/>
          <w:szCs w:val="20"/>
          <w:shd w:val="clear" w:color="auto" w:fill="FFFFFF"/>
        </w:rPr>
        <w:t>C</w:t>
      </w:r>
      <w:r w:rsidR="004947D6">
        <w:rPr>
          <w:rFonts w:ascii="Arial" w:hAnsi="Arial" w:cs="Arial"/>
          <w:i/>
          <w:iCs/>
          <w:color w:val="000000"/>
          <w:sz w:val="20"/>
          <w:szCs w:val="20"/>
          <w:shd w:val="clear" w:color="auto" w:fill="FFFFFF"/>
        </w:rPr>
        <w:t>ov</w:t>
      </w:r>
      <w:proofErr w:type="spellEnd"/>
      <w:r w:rsidR="00FD456A">
        <w:rPr>
          <w:rFonts w:ascii="Arial" w:hAnsi="Arial" w:cs="Arial"/>
          <w:i/>
          <w:iCs/>
          <w:color w:val="000000"/>
          <w:sz w:val="20"/>
          <w:szCs w:val="20"/>
          <w:shd w:val="clear" w:color="auto" w:fill="FFFFFF"/>
        </w:rPr>
        <w:t>(X,Y)</w:t>
      </w:r>
      <w:r w:rsidR="004947D6">
        <w:rPr>
          <w:rStyle w:val="apple-converted-space"/>
          <w:rFonts w:ascii="Arial" w:hAnsi="Arial" w:cs="Arial"/>
          <w:color w:val="000000"/>
          <w:sz w:val="20"/>
          <w:szCs w:val="20"/>
          <w:shd w:val="clear" w:color="auto" w:fill="FFFFFF"/>
        </w:rPr>
        <w:t> </w:t>
      </w:r>
      <w:r w:rsidR="004947D6" w:rsidRPr="00FD456A">
        <w:t>denote covariance</w:t>
      </w:r>
      <w:r>
        <w:t xml:space="preserve"> between X and Y</w:t>
      </w:r>
      <w:r w:rsidR="004947D6">
        <w:t>;</w:t>
      </w:r>
    </w:p>
    <w:p w:rsidR="00DC7083" w:rsidRDefault="00DC7083" w:rsidP="0078401A">
      <w:pPr>
        <w:pStyle w:val="ListParagraph"/>
        <w:numPr>
          <w:ilvl w:val="0"/>
          <w:numId w:val="18"/>
        </w:numPr>
      </w:pPr>
      <w:r>
        <w:t xml:space="preserve">Please write down the formula for computation of </w:t>
      </w:r>
      <w:r w:rsidR="00EF5E57" w:rsidRPr="004947D6">
        <w:rPr>
          <w:i/>
        </w:rPr>
        <w:sym w:font="Symbol" w:char="F072"/>
      </w:r>
      <w:proofErr w:type="gramStart"/>
      <w:r w:rsidR="00EF5E57" w:rsidRPr="004947D6">
        <w:rPr>
          <w:i/>
          <w:vertAlign w:val="subscript"/>
        </w:rPr>
        <w:t>X,Y</w:t>
      </w:r>
      <w:r>
        <w:t>.</w:t>
      </w:r>
      <w:proofErr w:type="gramEnd"/>
    </w:p>
    <w:p w:rsidR="00DC7083" w:rsidRDefault="000800BD" w:rsidP="0078401A">
      <w:pPr>
        <w:jc w:val="center"/>
      </w:pPr>
      <w:r>
        <w:rPr>
          <w:noProof/>
          <w:lang w:val="en-GB"/>
        </w:rPr>
        <w:drawing>
          <wp:inline distT="0" distB="0" distL="0" distR="0" wp14:anchorId="0E7AC678" wp14:editId="171CA23E">
            <wp:extent cx="4674235" cy="438785"/>
            <wp:effectExtent l="0" t="0" r="0" b="0"/>
            <wp:docPr id="15" name="Picture 15" descr="\rho_{X,Y}=\mathrm{corr}(X,Y)={\mathrm{cov}(X,Y) \over \sigma_X \sigma_Y} ={E[(X-\mu_X)(Y-\mu_Y)] \over \sigma_X\sigma_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ho_{X,Y}=\mathrm{corr}(X,Y)={\mathrm{cov}(X,Y) \over \sigma_X \sigma_Y} ={E[(X-\mu_X)(Y-\mu_Y)] \over \sigma_X\sigma_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4235" cy="438785"/>
                    </a:xfrm>
                    <a:prstGeom prst="rect">
                      <a:avLst/>
                    </a:prstGeom>
                    <a:noFill/>
                    <a:ln>
                      <a:noFill/>
                    </a:ln>
                  </pic:spPr>
                </pic:pic>
              </a:graphicData>
            </a:graphic>
          </wp:inline>
        </w:drawing>
      </w:r>
    </w:p>
    <w:p w:rsidR="00FD456A" w:rsidRDefault="00FD456A" w:rsidP="0078401A">
      <w:pPr>
        <w:jc w:val="center"/>
      </w:pPr>
    </w:p>
    <w:p w:rsidR="00DC7083" w:rsidRDefault="00DC7083" w:rsidP="0078401A">
      <w:pPr>
        <w:pStyle w:val="ListParagraph"/>
        <w:numPr>
          <w:ilvl w:val="0"/>
          <w:numId w:val="18"/>
        </w:numPr>
      </w:pPr>
      <w:r>
        <w:t>If there are an observed sample for two random variables, i.e. (</w:t>
      </w:r>
      <w:proofErr w:type="spellStart"/>
      <w:proofErr w:type="gramStart"/>
      <w:r w:rsidR="008A77E5" w:rsidRPr="008A77E5">
        <w:rPr>
          <w:i/>
        </w:rPr>
        <w:t>x</w:t>
      </w:r>
      <w:r w:rsidRPr="008A77E5">
        <w:rPr>
          <w:i/>
          <w:vertAlign w:val="subscript"/>
        </w:rPr>
        <w:t>i</w:t>
      </w:r>
      <w:r>
        <w:t>,</w:t>
      </w:r>
      <w:r w:rsidR="008A77E5" w:rsidRPr="008A77E5">
        <w:rPr>
          <w:i/>
        </w:rPr>
        <w:t>y</w:t>
      </w:r>
      <w:r w:rsidRPr="008A77E5">
        <w:rPr>
          <w:i/>
          <w:vertAlign w:val="subscript"/>
        </w:rPr>
        <w:t>i</w:t>
      </w:r>
      <w:proofErr w:type="spellEnd"/>
      <w:proofErr w:type="gramEnd"/>
      <w:r>
        <w:t xml:space="preserve">), </w:t>
      </w:r>
      <w:proofErr w:type="spellStart"/>
      <w:r w:rsidRPr="008A77E5">
        <w:rPr>
          <w:i/>
        </w:rPr>
        <w:t>i</w:t>
      </w:r>
      <w:proofErr w:type="spellEnd"/>
      <w:r w:rsidRPr="008A77E5">
        <w:rPr>
          <w:i/>
        </w:rPr>
        <w:t>=1,…,n</w:t>
      </w:r>
      <w:r>
        <w:t xml:space="preserve">. Please write down the formula for </w:t>
      </w:r>
      <w:r w:rsidR="004947D6">
        <w:t xml:space="preserve">the sample correlation coefficient, </w:t>
      </w:r>
      <w:proofErr w:type="spellStart"/>
      <w:r w:rsidR="004947D6" w:rsidRPr="004947D6">
        <w:rPr>
          <w:i/>
        </w:rPr>
        <w:t>r</w:t>
      </w:r>
      <w:r w:rsidR="004947D6" w:rsidRPr="004947D6">
        <w:rPr>
          <w:i/>
          <w:vertAlign w:val="subscript"/>
        </w:rPr>
        <w:t>xy</w:t>
      </w:r>
      <w:proofErr w:type="spellEnd"/>
      <w:r>
        <w:t xml:space="preserve"> in terms of (</w:t>
      </w:r>
      <w:proofErr w:type="spellStart"/>
      <w:proofErr w:type="gramStart"/>
      <w:r w:rsidR="008A77E5" w:rsidRPr="008A77E5">
        <w:rPr>
          <w:i/>
        </w:rPr>
        <w:t>x</w:t>
      </w:r>
      <w:r w:rsidRPr="008A77E5">
        <w:rPr>
          <w:i/>
          <w:vertAlign w:val="subscript"/>
        </w:rPr>
        <w:t>i</w:t>
      </w:r>
      <w:r>
        <w:t>,</w:t>
      </w:r>
      <w:r w:rsidR="008A77E5" w:rsidRPr="008A77E5">
        <w:rPr>
          <w:i/>
        </w:rPr>
        <w:t>y</w:t>
      </w:r>
      <w:r w:rsidRPr="008A77E5">
        <w:rPr>
          <w:i/>
          <w:vertAlign w:val="subscript"/>
        </w:rPr>
        <w:t>i</w:t>
      </w:r>
      <w:proofErr w:type="spellEnd"/>
      <w:proofErr w:type="gramEnd"/>
      <w:r>
        <w:t>).</w:t>
      </w:r>
    </w:p>
    <w:p w:rsidR="00DC7083" w:rsidRDefault="004947D6" w:rsidP="0078401A">
      <w:pPr>
        <w:pStyle w:val="ListParagraph"/>
      </w:pPr>
      <w:r>
        <w:rPr>
          <w:noProof/>
          <w:lang w:val="en-GB"/>
        </w:rPr>
        <w:drawing>
          <wp:inline distT="0" distB="0" distL="0" distR="0" wp14:anchorId="4088E44A" wp14:editId="5EAAB476">
            <wp:extent cx="4359910" cy="906780"/>
            <wp:effectExtent l="0" t="0" r="0" b="0"/>
            <wp:docPr id="16" name="Picture 16" descr="&#10;r_{xy}=\frac{\sum\limits_{i=1}^n (x_i-\bar{x})(y_i-\bar{y})}{(n-1) s_x s_y}&#10;      =\frac{\sum\limits_{i=1}^n (x_i-\bar{x})(y_i-\bar{y})}&#10;            {\sqrt{\sum\limits_{i=1}^n (x_i-\bar{x})^2 \sum\limits_{i=1}^n (y_i-\bar{y})^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0;r_{xy}=\frac{\sum\limits_{i=1}^n (x_i-\bar{x})(y_i-\bar{y})}{(n-1) s_x s_y}&#10;      =\frac{\sum\limits_{i=1}^n (x_i-\bar{x})(y_i-\bar{y})}&#10;            {\sqrt{\sum\limits_{i=1}^n (x_i-\bar{x})^2 \sum\limits_{i=1}^n (y_i-\bar{y})^2}},&#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9910" cy="906780"/>
                    </a:xfrm>
                    <a:prstGeom prst="rect">
                      <a:avLst/>
                    </a:prstGeom>
                    <a:noFill/>
                    <a:ln>
                      <a:noFill/>
                    </a:ln>
                  </pic:spPr>
                </pic:pic>
              </a:graphicData>
            </a:graphic>
          </wp:inline>
        </w:drawing>
      </w:r>
    </w:p>
    <w:p w:rsidR="008E55CA" w:rsidRDefault="008E55CA" w:rsidP="0078401A">
      <w:pPr>
        <w:pStyle w:val="ListParagraph"/>
      </w:pPr>
    </w:p>
    <w:p w:rsidR="009A1C9C" w:rsidRDefault="009A1C9C" w:rsidP="0078401A">
      <w:pPr>
        <w:pStyle w:val="ListParagraph"/>
      </w:pPr>
    </w:p>
    <w:p w:rsidR="00392D2E" w:rsidRDefault="00392D2E" w:rsidP="0078401A">
      <w:pPr>
        <w:pStyle w:val="ListParagraph"/>
        <w:numPr>
          <w:ilvl w:val="0"/>
          <w:numId w:val="18"/>
        </w:numPr>
      </w:pPr>
      <w:r>
        <w:t xml:space="preserve">Let </w:t>
      </w:r>
      <w:r w:rsidRPr="00FD456A">
        <w:rPr>
          <w:b/>
          <w:i/>
        </w:rPr>
        <w:t>X</w:t>
      </w:r>
      <w:proofErr w:type="gramStart"/>
      <w:r>
        <w:t>=[</w:t>
      </w:r>
      <w:proofErr w:type="gramEnd"/>
      <w:r w:rsidRPr="00392D2E">
        <w:rPr>
          <w:i/>
        </w:rPr>
        <w:t>X</w:t>
      </w:r>
      <w:r w:rsidRPr="00392D2E">
        <w:rPr>
          <w:i/>
          <w:vertAlign w:val="subscript"/>
        </w:rPr>
        <w:t>1</w:t>
      </w:r>
      <w:r w:rsidRPr="00392D2E">
        <w:rPr>
          <w:i/>
        </w:rPr>
        <w:t>, X</w:t>
      </w:r>
      <w:r w:rsidRPr="00392D2E">
        <w:rPr>
          <w:i/>
          <w:vertAlign w:val="subscript"/>
        </w:rPr>
        <w:t>2</w:t>
      </w:r>
      <w:r w:rsidRPr="00392D2E">
        <w:rPr>
          <w:i/>
        </w:rPr>
        <w:t>, ….,</w:t>
      </w:r>
      <w:proofErr w:type="spellStart"/>
      <w:r w:rsidRPr="00392D2E">
        <w:rPr>
          <w:i/>
        </w:rPr>
        <w:t>X</w:t>
      </w:r>
      <w:r w:rsidRPr="00392D2E">
        <w:rPr>
          <w:i/>
          <w:vertAlign w:val="subscript"/>
        </w:rPr>
        <w:t>n</w:t>
      </w:r>
      <w:proofErr w:type="spellEnd"/>
      <w:r>
        <w:t xml:space="preserve">] denote a random vector. Please write down the correlation matrix and covariance matrix of the random vector </w:t>
      </w:r>
      <w:r w:rsidRPr="00C658A1">
        <w:rPr>
          <w:b/>
          <w:i/>
        </w:rPr>
        <w:t>X</w:t>
      </w:r>
      <w:r w:rsidR="00C658A1">
        <w:t xml:space="preserve">, using </w:t>
      </w:r>
      <w:r w:rsidR="00C658A1" w:rsidRPr="004947D6">
        <w:rPr>
          <w:i/>
        </w:rPr>
        <w:sym w:font="Symbol" w:char="F072"/>
      </w:r>
      <w:proofErr w:type="spellStart"/>
      <w:proofErr w:type="gramStart"/>
      <w:r w:rsidR="00C658A1" w:rsidRPr="004947D6">
        <w:rPr>
          <w:i/>
          <w:vertAlign w:val="subscript"/>
        </w:rPr>
        <w:t>X</w:t>
      </w:r>
      <w:r w:rsidR="00C658A1">
        <w:rPr>
          <w:i/>
          <w:vertAlign w:val="subscript"/>
        </w:rPr>
        <w:t>i</w:t>
      </w:r>
      <w:r w:rsidR="00C658A1" w:rsidRPr="004947D6">
        <w:rPr>
          <w:i/>
          <w:vertAlign w:val="subscript"/>
        </w:rPr>
        <w:t>,Y</w:t>
      </w:r>
      <w:r w:rsidR="00C658A1" w:rsidRPr="00C658A1">
        <w:rPr>
          <w:i/>
          <w:vertAlign w:val="subscript"/>
        </w:rPr>
        <w:t>j</w:t>
      </w:r>
      <w:proofErr w:type="spellEnd"/>
      <w:proofErr w:type="gramEnd"/>
      <w:r w:rsidR="00C658A1">
        <w:rPr>
          <w:vertAlign w:val="subscript"/>
        </w:rPr>
        <w:t xml:space="preserve"> </w:t>
      </w:r>
      <w:r w:rsidR="00C658A1" w:rsidRPr="00C658A1">
        <w:t>and</w:t>
      </w:r>
      <w:r w:rsidR="00C658A1">
        <w:rPr>
          <w:vertAlign w:val="subscript"/>
        </w:rPr>
        <w:t xml:space="preserve"> </w:t>
      </w:r>
      <w:proofErr w:type="spellStart"/>
      <w:r w:rsidR="00C658A1">
        <w:rPr>
          <w:rFonts w:ascii="Arial" w:hAnsi="Arial" w:cs="Arial"/>
          <w:i/>
          <w:iCs/>
          <w:color w:val="000000"/>
          <w:sz w:val="20"/>
          <w:szCs w:val="20"/>
          <w:shd w:val="clear" w:color="auto" w:fill="FFFFFF"/>
        </w:rPr>
        <w:t>Cov</w:t>
      </w:r>
      <w:proofErr w:type="spellEnd"/>
      <w:r w:rsidR="00C658A1">
        <w:rPr>
          <w:rFonts w:ascii="Arial" w:hAnsi="Arial" w:cs="Arial"/>
          <w:i/>
          <w:iCs/>
          <w:color w:val="000000"/>
          <w:sz w:val="20"/>
          <w:szCs w:val="20"/>
          <w:shd w:val="clear" w:color="auto" w:fill="FFFFFF"/>
        </w:rPr>
        <w:t>(</w:t>
      </w:r>
      <w:proofErr w:type="spellStart"/>
      <w:r w:rsidR="00C658A1">
        <w:rPr>
          <w:rFonts w:ascii="Arial" w:hAnsi="Arial" w:cs="Arial"/>
          <w:i/>
          <w:iCs/>
          <w:color w:val="000000"/>
          <w:sz w:val="20"/>
          <w:szCs w:val="20"/>
          <w:shd w:val="clear" w:color="auto" w:fill="FFFFFF"/>
        </w:rPr>
        <w:t>X</w:t>
      </w:r>
      <w:r w:rsidR="00C658A1" w:rsidRPr="00C658A1">
        <w:rPr>
          <w:rFonts w:ascii="Arial" w:hAnsi="Arial" w:cs="Arial"/>
          <w:i/>
          <w:iCs/>
          <w:color w:val="000000"/>
          <w:sz w:val="20"/>
          <w:szCs w:val="20"/>
          <w:shd w:val="clear" w:color="auto" w:fill="FFFFFF"/>
          <w:vertAlign w:val="subscript"/>
        </w:rPr>
        <w:t>i</w:t>
      </w:r>
      <w:r w:rsidR="00C658A1">
        <w:rPr>
          <w:rFonts w:ascii="Arial" w:hAnsi="Arial" w:cs="Arial"/>
          <w:i/>
          <w:iCs/>
          <w:color w:val="000000"/>
          <w:sz w:val="20"/>
          <w:szCs w:val="20"/>
          <w:shd w:val="clear" w:color="auto" w:fill="FFFFFF"/>
        </w:rPr>
        <w:t>,Y</w:t>
      </w:r>
      <w:r w:rsidR="00C658A1" w:rsidRPr="00C658A1">
        <w:rPr>
          <w:rFonts w:ascii="Arial" w:hAnsi="Arial" w:cs="Arial"/>
          <w:i/>
          <w:iCs/>
          <w:color w:val="000000"/>
          <w:sz w:val="20"/>
          <w:szCs w:val="20"/>
          <w:shd w:val="clear" w:color="auto" w:fill="FFFFFF"/>
          <w:vertAlign w:val="subscript"/>
        </w:rPr>
        <w:t>j</w:t>
      </w:r>
      <w:proofErr w:type="spellEnd"/>
      <w:r w:rsidR="00C658A1">
        <w:rPr>
          <w:rFonts w:ascii="Arial" w:hAnsi="Arial" w:cs="Arial"/>
          <w:i/>
          <w:iCs/>
          <w:color w:val="000000"/>
          <w:sz w:val="20"/>
          <w:szCs w:val="20"/>
          <w:shd w:val="clear" w:color="auto" w:fill="FFFFFF"/>
        </w:rPr>
        <w:t>)</w:t>
      </w:r>
      <w:r w:rsidR="00C658A1">
        <w:rPr>
          <w:rStyle w:val="apple-converted-space"/>
          <w:rFonts w:ascii="Arial" w:hAnsi="Arial" w:cs="Arial"/>
          <w:color w:val="000000"/>
          <w:sz w:val="20"/>
          <w:szCs w:val="20"/>
          <w:shd w:val="clear" w:color="auto" w:fill="FFFFFF"/>
        </w:rPr>
        <w:t> </w:t>
      </w:r>
      <w:r>
        <w:t xml:space="preserve"> The correlation matrix is denoted by </w:t>
      </w:r>
      <w:r w:rsidRPr="00C658A1">
        <w:rPr>
          <w:b/>
          <w:i/>
        </w:rPr>
        <w:t>R</w:t>
      </w:r>
      <w:r>
        <w:t xml:space="preserve">, while the covariance matrix is denoted by </w:t>
      </w:r>
      <w:r w:rsidRPr="00C658A1">
        <w:rPr>
          <w:b/>
          <w:i/>
        </w:rPr>
        <w:sym w:font="Symbol" w:char="F053"/>
      </w:r>
      <w:r>
        <w:t>.</w:t>
      </w:r>
    </w:p>
    <w:p w:rsidR="00C658A1" w:rsidRDefault="00C658A1" w:rsidP="00C658A1">
      <w:pPr>
        <w:pStyle w:val="ListParagraph"/>
      </w:pPr>
    </w:p>
    <w:p w:rsidR="00C658A1" w:rsidRDefault="00C658A1" w:rsidP="00C658A1">
      <w:pPr>
        <w:pStyle w:val="ListParagraph"/>
      </w:pPr>
    </w:p>
    <w:p w:rsidR="00C658A1" w:rsidRDefault="00C658A1" w:rsidP="00C658A1">
      <w:pPr>
        <w:pStyle w:val="ListParagraph"/>
      </w:pPr>
    </w:p>
    <w:p w:rsidR="00DC7083" w:rsidRPr="00E24450" w:rsidRDefault="00DC7083" w:rsidP="0078401A"/>
    <w:p w:rsidR="00392D2E" w:rsidRDefault="00392D2E" w:rsidP="0078401A">
      <w:pPr>
        <w:pStyle w:val="ListParagraph"/>
        <w:numPr>
          <w:ilvl w:val="0"/>
          <w:numId w:val="18"/>
        </w:numPr>
      </w:pPr>
      <w:r>
        <w:t xml:space="preserve">Note that the correlation </w:t>
      </w:r>
      <w:r w:rsidR="00644A5B">
        <w:t>matrix</w:t>
      </w:r>
      <w:r w:rsidR="00C658A1">
        <w:t xml:space="preserve"> </w:t>
      </w:r>
      <w:r w:rsidR="00C658A1" w:rsidRPr="00C658A1">
        <w:rPr>
          <w:b/>
          <w:i/>
        </w:rPr>
        <w:sym w:font="Symbol" w:char="F053"/>
      </w:r>
      <w:r>
        <w:t xml:space="preserve"> of a random vector, i.e. a series of random variables, could be easily computed by the </w:t>
      </w:r>
      <w:proofErr w:type="spellStart"/>
      <w:r>
        <w:t>Matlab</w:t>
      </w:r>
      <w:proofErr w:type="spellEnd"/>
      <w:r w:rsidR="009C03DC">
        <w:t xml:space="preserve"> </w:t>
      </w:r>
      <w:r>
        <w:t>routine,</w:t>
      </w:r>
      <w:r w:rsidR="009C03DC">
        <w:t xml:space="preserve"> </w:t>
      </w:r>
      <w:proofErr w:type="spellStart"/>
      <w:r w:rsidR="00644A5B" w:rsidRPr="00644A5B">
        <w:rPr>
          <w:i/>
        </w:rPr>
        <w:t>corr</w:t>
      </w:r>
      <w:r w:rsidR="00696C60">
        <w:rPr>
          <w:i/>
        </w:rPr>
        <w:t>co</w:t>
      </w:r>
      <w:r w:rsidR="00644A5B" w:rsidRPr="00644A5B">
        <w:rPr>
          <w:i/>
        </w:rPr>
        <w:t>ef</w:t>
      </w:r>
      <w:proofErr w:type="spellEnd"/>
      <w:r w:rsidR="00644A5B">
        <w:t>, while</w:t>
      </w:r>
      <w:r w:rsidR="009C03DC">
        <w:t xml:space="preserve"> </w:t>
      </w:r>
      <w:proofErr w:type="spellStart"/>
      <w:r w:rsidRPr="00392D2E">
        <w:rPr>
          <w:i/>
        </w:rPr>
        <w:t>cov</w:t>
      </w:r>
      <w:proofErr w:type="spellEnd"/>
      <w:r w:rsidR="00644A5B" w:rsidRPr="00644A5B">
        <w:t xml:space="preserve"> is for covariance matrix</w:t>
      </w:r>
      <w:r>
        <w:t>. Here is an example.</w:t>
      </w:r>
    </w:p>
    <w:p w:rsidR="00392D2E" w:rsidRPr="008E3FB5" w:rsidRDefault="008E3FB5" w:rsidP="0078401A">
      <w:pPr>
        <w:pStyle w:val="ListParagraph"/>
        <w:ind w:left="1440"/>
        <w:rPr>
          <w:i/>
          <w:sz w:val="20"/>
          <w:szCs w:val="20"/>
        </w:rPr>
      </w:pPr>
      <w:r w:rsidRPr="008E3FB5">
        <w:rPr>
          <w:i/>
          <w:sz w:val="20"/>
          <w:szCs w:val="20"/>
        </w:rPr>
        <w:t>&gt;&gt;</w:t>
      </w:r>
      <w:r w:rsidR="00392D2E" w:rsidRPr="008E3FB5">
        <w:rPr>
          <w:i/>
          <w:sz w:val="20"/>
          <w:szCs w:val="20"/>
        </w:rPr>
        <w:t>X1=</w:t>
      </w:r>
      <w:proofErr w:type="spellStart"/>
      <w:proofErr w:type="gramStart"/>
      <w:r w:rsidR="00392D2E" w:rsidRPr="008E3FB5">
        <w:rPr>
          <w:i/>
          <w:sz w:val="20"/>
          <w:szCs w:val="20"/>
        </w:rPr>
        <w:t>normrnd</w:t>
      </w:r>
      <w:proofErr w:type="spellEnd"/>
      <w:r w:rsidR="00392D2E" w:rsidRPr="008E3FB5">
        <w:rPr>
          <w:i/>
          <w:sz w:val="20"/>
          <w:szCs w:val="20"/>
        </w:rPr>
        <w:t>(</w:t>
      </w:r>
      <w:proofErr w:type="gramEnd"/>
      <w:r w:rsidR="00392D2E" w:rsidRPr="008E3FB5">
        <w:rPr>
          <w:i/>
          <w:sz w:val="20"/>
          <w:szCs w:val="20"/>
        </w:rPr>
        <w:t>0,1,1000,1);</w:t>
      </w:r>
    </w:p>
    <w:p w:rsidR="00392D2E" w:rsidRPr="008E3FB5" w:rsidRDefault="008E3FB5" w:rsidP="0078401A">
      <w:pPr>
        <w:pStyle w:val="ListParagraph"/>
        <w:ind w:left="1440"/>
        <w:rPr>
          <w:i/>
          <w:sz w:val="20"/>
          <w:szCs w:val="20"/>
        </w:rPr>
      </w:pPr>
      <w:r w:rsidRPr="008E3FB5">
        <w:rPr>
          <w:i/>
          <w:sz w:val="20"/>
          <w:szCs w:val="20"/>
        </w:rPr>
        <w:t>&gt;&gt;</w:t>
      </w:r>
      <w:r w:rsidR="00392D2E" w:rsidRPr="008E3FB5">
        <w:rPr>
          <w:i/>
          <w:sz w:val="20"/>
          <w:szCs w:val="20"/>
        </w:rPr>
        <w:t>X2=</w:t>
      </w:r>
      <w:proofErr w:type="spellStart"/>
      <w:proofErr w:type="gramStart"/>
      <w:r w:rsidR="00392D2E" w:rsidRPr="008E3FB5">
        <w:rPr>
          <w:i/>
          <w:sz w:val="20"/>
          <w:szCs w:val="20"/>
        </w:rPr>
        <w:t>normrnd</w:t>
      </w:r>
      <w:proofErr w:type="spellEnd"/>
      <w:r w:rsidR="00392D2E" w:rsidRPr="008E3FB5">
        <w:rPr>
          <w:i/>
          <w:sz w:val="20"/>
          <w:szCs w:val="20"/>
        </w:rPr>
        <w:t>(</w:t>
      </w:r>
      <w:proofErr w:type="gramEnd"/>
      <w:r w:rsidR="00392D2E" w:rsidRPr="008E3FB5">
        <w:rPr>
          <w:i/>
          <w:sz w:val="20"/>
          <w:szCs w:val="20"/>
        </w:rPr>
        <w:t>0,1,1000,1);</w:t>
      </w:r>
    </w:p>
    <w:p w:rsidR="00392D2E" w:rsidRPr="008E3FB5" w:rsidRDefault="008E3FB5" w:rsidP="0078401A">
      <w:pPr>
        <w:pStyle w:val="ListParagraph"/>
        <w:ind w:left="1440"/>
        <w:rPr>
          <w:i/>
          <w:sz w:val="20"/>
          <w:szCs w:val="20"/>
        </w:rPr>
      </w:pPr>
      <w:r w:rsidRPr="008E3FB5">
        <w:rPr>
          <w:i/>
          <w:sz w:val="20"/>
          <w:szCs w:val="20"/>
        </w:rPr>
        <w:t>&gt;&gt;</w:t>
      </w:r>
      <w:r w:rsidR="00392D2E" w:rsidRPr="008E3FB5">
        <w:rPr>
          <w:i/>
          <w:sz w:val="20"/>
          <w:szCs w:val="20"/>
        </w:rPr>
        <w:t>X=X1+0.3*X2;</w:t>
      </w:r>
    </w:p>
    <w:p w:rsidR="00392D2E" w:rsidRPr="008E3FB5" w:rsidRDefault="008E3FB5" w:rsidP="0078401A">
      <w:pPr>
        <w:pStyle w:val="ListParagraph"/>
        <w:ind w:left="1440"/>
        <w:rPr>
          <w:i/>
          <w:sz w:val="20"/>
          <w:szCs w:val="20"/>
        </w:rPr>
      </w:pPr>
      <w:r w:rsidRPr="008E3FB5">
        <w:rPr>
          <w:i/>
          <w:sz w:val="20"/>
          <w:szCs w:val="20"/>
        </w:rPr>
        <w:t>&gt;&gt;</w:t>
      </w:r>
      <w:r w:rsidR="00392D2E" w:rsidRPr="008E3FB5">
        <w:rPr>
          <w:i/>
          <w:sz w:val="20"/>
          <w:szCs w:val="20"/>
        </w:rPr>
        <w:t>Y=</w:t>
      </w:r>
      <w:r w:rsidR="00644A5B" w:rsidRPr="008E3FB5">
        <w:rPr>
          <w:i/>
          <w:sz w:val="20"/>
          <w:szCs w:val="20"/>
        </w:rPr>
        <w:t>-0.4*X1+0.1*X2;</w:t>
      </w:r>
    </w:p>
    <w:p w:rsidR="00644A5B" w:rsidRPr="008E3FB5" w:rsidRDefault="008E3FB5" w:rsidP="0078401A">
      <w:pPr>
        <w:pStyle w:val="ListParagraph"/>
        <w:ind w:left="1440"/>
        <w:rPr>
          <w:i/>
          <w:sz w:val="20"/>
          <w:szCs w:val="20"/>
        </w:rPr>
      </w:pPr>
      <w:r w:rsidRPr="008E3FB5">
        <w:rPr>
          <w:i/>
          <w:sz w:val="20"/>
          <w:szCs w:val="20"/>
        </w:rPr>
        <w:t>&gt;&gt;</w:t>
      </w:r>
      <w:r w:rsidR="00644A5B" w:rsidRPr="008E3FB5">
        <w:rPr>
          <w:i/>
          <w:sz w:val="20"/>
          <w:szCs w:val="20"/>
        </w:rPr>
        <w:t>Z=X1-X2;</w:t>
      </w:r>
    </w:p>
    <w:p w:rsidR="00644A5B" w:rsidRPr="008E3FB5" w:rsidRDefault="008E3FB5" w:rsidP="0078401A">
      <w:pPr>
        <w:pStyle w:val="ListParagraph"/>
        <w:ind w:left="1440"/>
        <w:rPr>
          <w:i/>
          <w:sz w:val="20"/>
          <w:szCs w:val="20"/>
        </w:rPr>
      </w:pPr>
      <w:r w:rsidRPr="008E3FB5">
        <w:rPr>
          <w:i/>
          <w:sz w:val="20"/>
          <w:szCs w:val="20"/>
        </w:rPr>
        <w:t>&gt;&gt;</w:t>
      </w:r>
      <w:r w:rsidR="00644A5B" w:rsidRPr="008E3FB5">
        <w:rPr>
          <w:i/>
          <w:sz w:val="20"/>
          <w:szCs w:val="20"/>
        </w:rPr>
        <w:t xml:space="preserve">% the random vector is [X Y Z], the correlation </w:t>
      </w:r>
      <w:r w:rsidRPr="008E3FB5">
        <w:rPr>
          <w:i/>
          <w:sz w:val="20"/>
          <w:szCs w:val="20"/>
        </w:rPr>
        <w:t xml:space="preserve">and covariance </w:t>
      </w:r>
      <w:r w:rsidR="00644A5B" w:rsidRPr="008E3FB5">
        <w:rPr>
          <w:i/>
          <w:sz w:val="20"/>
          <w:szCs w:val="20"/>
        </w:rPr>
        <w:t>matrix</w:t>
      </w:r>
      <w:r w:rsidRPr="008E3FB5">
        <w:rPr>
          <w:i/>
          <w:sz w:val="20"/>
          <w:szCs w:val="20"/>
        </w:rPr>
        <w:t>es are</w:t>
      </w:r>
    </w:p>
    <w:p w:rsidR="00696C60" w:rsidRPr="008E3FB5" w:rsidRDefault="008E3FB5" w:rsidP="0078401A">
      <w:pPr>
        <w:pStyle w:val="ListParagraph"/>
        <w:ind w:left="1440"/>
        <w:rPr>
          <w:i/>
          <w:sz w:val="20"/>
          <w:szCs w:val="20"/>
        </w:rPr>
      </w:pPr>
      <w:r w:rsidRPr="008E3FB5">
        <w:rPr>
          <w:i/>
          <w:sz w:val="20"/>
          <w:szCs w:val="20"/>
        </w:rPr>
        <w:t>&gt;&gt;</w:t>
      </w:r>
      <w:r w:rsidR="00696C60" w:rsidRPr="008E3FB5">
        <w:rPr>
          <w:i/>
          <w:sz w:val="20"/>
          <w:szCs w:val="20"/>
        </w:rPr>
        <w:t>R=</w:t>
      </w:r>
      <w:proofErr w:type="spellStart"/>
      <w:proofErr w:type="gramStart"/>
      <w:r w:rsidR="00696C60" w:rsidRPr="008E3FB5">
        <w:rPr>
          <w:i/>
          <w:sz w:val="20"/>
          <w:szCs w:val="20"/>
        </w:rPr>
        <w:t>corrcoef</w:t>
      </w:r>
      <w:proofErr w:type="spellEnd"/>
      <w:r w:rsidR="00696C60" w:rsidRPr="008E3FB5">
        <w:rPr>
          <w:i/>
          <w:sz w:val="20"/>
          <w:szCs w:val="20"/>
        </w:rPr>
        <w:t>(</w:t>
      </w:r>
      <w:proofErr w:type="gramEnd"/>
      <w:r w:rsidR="00696C60" w:rsidRPr="008E3FB5">
        <w:rPr>
          <w:i/>
          <w:sz w:val="20"/>
          <w:szCs w:val="20"/>
        </w:rPr>
        <w:t>[X Y Z])</w:t>
      </w:r>
    </w:p>
    <w:p w:rsidR="00644A5B" w:rsidRDefault="008E3FB5" w:rsidP="0078401A">
      <w:pPr>
        <w:pStyle w:val="ListParagraph"/>
        <w:ind w:left="1440"/>
        <w:rPr>
          <w:i/>
          <w:sz w:val="20"/>
          <w:szCs w:val="20"/>
        </w:rPr>
      </w:pPr>
      <w:r w:rsidRPr="008E3FB5">
        <w:rPr>
          <w:i/>
          <w:sz w:val="20"/>
          <w:szCs w:val="20"/>
        </w:rPr>
        <w:t>&gt;&gt;</w:t>
      </w:r>
      <w:r w:rsidR="00696C60" w:rsidRPr="008E3FB5">
        <w:rPr>
          <w:i/>
          <w:sz w:val="20"/>
          <w:szCs w:val="20"/>
        </w:rPr>
        <w:t>SIGMA</w:t>
      </w:r>
      <w:r w:rsidR="00644A5B" w:rsidRPr="008E3FB5">
        <w:rPr>
          <w:i/>
          <w:sz w:val="20"/>
          <w:szCs w:val="20"/>
        </w:rPr>
        <w:t>=</w:t>
      </w:r>
      <w:proofErr w:type="spellStart"/>
      <w:r w:rsidR="00644A5B" w:rsidRPr="008E3FB5">
        <w:rPr>
          <w:i/>
          <w:sz w:val="20"/>
          <w:szCs w:val="20"/>
        </w:rPr>
        <w:t>cov</w:t>
      </w:r>
      <w:proofErr w:type="spellEnd"/>
      <w:r w:rsidR="00644A5B" w:rsidRPr="008E3FB5">
        <w:rPr>
          <w:i/>
          <w:sz w:val="20"/>
          <w:szCs w:val="20"/>
        </w:rPr>
        <w:t>(</w:t>
      </w:r>
      <w:r w:rsidR="003E7881">
        <w:rPr>
          <w:i/>
          <w:sz w:val="20"/>
          <w:szCs w:val="20"/>
        </w:rPr>
        <w:t>[</w:t>
      </w:r>
      <w:proofErr w:type="gramStart"/>
      <w:r w:rsidR="00644A5B" w:rsidRPr="008E3FB5">
        <w:rPr>
          <w:i/>
          <w:sz w:val="20"/>
          <w:szCs w:val="20"/>
        </w:rPr>
        <w:t>X,Y</w:t>
      </w:r>
      <w:proofErr w:type="gramEnd"/>
      <w:r w:rsidR="00644A5B" w:rsidRPr="008E3FB5">
        <w:rPr>
          <w:i/>
          <w:sz w:val="20"/>
          <w:szCs w:val="20"/>
        </w:rPr>
        <w:t>,Z</w:t>
      </w:r>
      <w:r w:rsidR="003E7881">
        <w:rPr>
          <w:i/>
          <w:sz w:val="20"/>
          <w:szCs w:val="20"/>
        </w:rPr>
        <w:t>]</w:t>
      </w:r>
      <w:r w:rsidR="00644A5B" w:rsidRPr="008E3FB5">
        <w:rPr>
          <w:i/>
          <w:sz w:val="20"/>
          <w:szCs w:val="20"/>
        </w:rPr>
        <w:t>)</w:t>
      </w:r>
    </w:p>
    <w:p w:rsidR="008E55CA" w:rsidRPr="008E3FB5" w:rsidRDefault="008E55CA" w:rsidP="0078401A">
      <w:pPr>
        <w:pStyle w:val="ListParagraph"/>
        <w:ind w:left="1440"/>
        <w:rPr>
          <w:i/>
          <w:sz w:val="20"/>
          <w:szCs w:val="20"/>
        </w:rPr>
      </w:pPr>
    </w:p>
    <w:p w:rsidR="00696C60" w:rsidRDefault="00696C60" w:rsidP="0078401A">
      <w:pPr>
        <w:pStyle w:val="ListParagraph"/>
        <w:numPr>
          <w:ilvl w:val="0"/>
          <w:numId w:val="19"/>
        </w:numPr>
      </w:pPr>
      <w:r>
        <w:t>Note that the two matrixes are symmetric. Please explain why?</w:t>
      </w:r>
    </w:p>
    <w:p w:rsidR="008E55CA" w:rsidRDefault="008E55CA" w:rsidP="008E55CA"/>
    <w:p w:rsidR="008E55CA" w:rsidRDefault="008E55CA" w:rsidP="008E55CA"/>
    <w:p w:rsidR="008E55CA" w:rsidRDefault="008E55CA" w:rsidP="008E55CA"/>
    <w:p w:rsidR="009A1C9C" w:rsidRDefault="009A1C9C" w:rsidP="0078401A">
      <w:pPr>
        <w:pStyle w:val="ListParagraph"/>
      </w:pPr>
    </w:p>
    <w:p w:rsidR="0004416C" w:rsidRDefault="0004416C" w:rsidP="00076F11">
      <w:pPr>
        <w:pStyle w:val="Heading1"/>
      </w:pPr>
      <w:r w:rsidRPr="00252BB5">
        <w:t>Common used distribution in maritime industry</w:t>
      </w:r>
    </w:p>
    <w:p w:rsidR="00051777" w:rsidRDefault="005A0E82" w:rsidP="0078401A">
      <w:r w:rsidRPr="00252BB5">
        <w:t xml:space="preserve">In the maritime industry, </w:t>
      </w:r>
      <w:r w:rsidR="00C658A1">
        <w:t>a few</w:t>
      </w:r>
      <w:r w:rsidRPr="00252BB5">
        <w:t xml:space="preserve"> distributions are commonly used for </w:t>
      </w:r>
      <w:r w:rsidR="00C658A1">
        <w:t>design and safety analysis</w:t>
      </w:r>
      <w:r w:rsidRPr="00252BB5">
        <w:t>. Without going too much into</w:t>
      </w:r>
      <w:r w:rsidR="00C658A1">
        <w:t xml:space="preserve"> the</w:t>
      </w:r>
      <w:r w:rsidRPr="00252BB5">
        <w:t xml:space="preserve"> details, the normal distribution is </w:t>
      </w:r>
      <w:proofErr w:type="gramStart"/>
      <w:r w:rsidRPr="00252BB5">
        <w:t>definitely the</w:t>
      </w:r>
      <w:proofErr w:type="gramEnd"/>
      <w:r w:rsidRPr="00252BB5">
        <w:t xml:space="preserve"> most </w:t>
      </w:r>
      <w:r w:rsidR="00051777">
        <w:t>popular distribution</w:t>
      </w:r>
      <w:r w:rsidRPr="00252BB5">
        <w:t xml:space="preserve"> </w:t>
      </w:r>
      <w:r w:rsidR="00C658A1">
        <w:t>type</w:t>
      </w:r>
      <w:r w:rsidRPr="00252BB5">
        <w:t>. When values of observed data are too scattered, the lognormal distribution could be used to describe the data distribution. In the engineering applications, ship responses, for example motions, stress signals etc., are often assumed to be Gaussian for convenience even though it is not the real case. Then the local maxima (minima) of the response are often Rayleigh distributed. Further, the Weibull distribution is often</w:t>
      </w:r>
      <w:r w:rsidR="00051777">
        <w:t xml:space="preserve"> used</w:t>
      </w:r>
      <w:r w:rsidRPr="00252BB5">
        <w:t xml:space="preserve"> to describe the stress range distribution for long-term fatigue analysis, while Gumbel distribution to fit the yearly maxima for extreme predictions.</w:t>
      </w:r>
    </w:p>
    <w:p w:rsidR="00D16D54" w:rsidRDefault="00051777" w:rsidP="0078401A">
      <w:r>
        <w:t>After this course, y</w:t>
      </w:r>
      <w:r w:rsidR="006B002D" w:rsidRPr="00252BB5">
        <w:t xml:space="preserve">ou are supposed to know the exact forms of some distributions, for example normal and lognormal. For others, you </w:t>
      </w:r>
      <w:proofErr w:type="gramStart"/>
      <w:r w:rsidR="006B002D" w:rsidRPr="00252BB5">
        <w:t>have to</w:t>
      </w:r>
      <w:proofErr w:type="gramEnd"/>
      <w:r w:rsidR="006B002D" w:rsidRPr="00252BB5">
        <w:t xml:space="preserve"> know at least how to compute the probability using the </w:t>
      </w:r>
      <w:proofErr w:type="spellStart"/>
      <w:r w:rsidR="006B002D" w:rsidRPr="00252BB5">
        <w:t>Matlab</w:t>
      </w:r>
      <w:proofErr w:type="spellEnd"/>
      <w:r w:rsidR="00342CD4">
        <w:t xml:space="preserve"> </w:t>
      </w:r>
      <w:r w:rsidR="006B002D" w:rsidRPr="00252BB5">
        <w:t>commands.</w:t>
      </w:r>
      <w:r w:rsidR="00342CD4">
        <w:t xml:space="preserve"> </w:t>
      </w:r>
      <w:r>
        <w:t xml:space="preserve">Here the stress signals </w:t>
      </w:r>
      <w:r w:rsidR="00642F25">
        <w:t>measured in</w:t>
      </w:r>
      <w:r>
        <w:t xml:space="preserve"> a 4400TEU container ship will be used in the following exercise. You could download th</w:t>
      </w:r>
      <w:r w:rsidR="009A1C9C">
        <w:t>e data from the course website.</w:t>
      </w:r>
    </w:p>
    <w:p w:rsidR="00AD6CBF" w:rsidRDefault="00AD6CBF" w:rsidP="0078401A"/>
    <w:p w:rsidR="001F44D5" w:rsidRPr="00252BB5" w:rsidRDefault="006B002D" w:rsidP="00076F11">
      <w:pPr>
        <w:pStyle w:val="Heading1"/>
      </w:pPr>
      <w:r w:rsidRPr="00252BB5">
        <w:t>Distributions</w:t>
      </w:r>
      <w:r w:rsidR="00342CD4">
        <w:t xml:space="preserve"> </w:t>
      </w:r>
      <w:r w:rsidRPr="00252BB5">
        <w:t>for</w:t>
      </w:r>
      <w:r w:rsidR="00342CD4">
        <w:t xml:space="preserve"> </w:t>
      </w:r>
      <w:r w:rsidR="00702B0D" w:rsidRPr="00252BB5">
        <w:t>practical</w:t>
      </w:r>
      <w:r w:rsidR="00342CD4">
        <w:t xml:space="preserve"> </w:t>
      </w:r>
      <w:r w:rsidRPr="00252BB5">
        <w:t>problems</w:t>
      </w:r>
    </w:p>
    <w:p w:rsidR="00642F25" w:rsidRDefault="00642F25" w:rsidP="0078401A">
      <w:r w:rsidRPr="00252BB5">
        <w:t xml:space="preserve">You could check the Wikipedia for answers, but </w:t>
      </w:r>
      <w:r>
        <w:t>please</w:t>
      </w:r>
      <w:r w:rsidRPr="00252BB5">
        <w:t xml:space="preserve"> remember it in the future.</w:t>
      </w:r>
    </w:p>
    <w:p w:rsidR="00090DAA" w:rsidRPr="00252BB5" w:rsidRDefault="00090DAA" w:rsidP="0078401A">
      <w:pPr>
        <w:pStyle w:val="ListParagraph"/>
        <w:numPr>
          <w:ilvl w:val="0"/>
          <w:numId w:val="4"/>
        </w:numPr>
      </w:pPr>
      <w:r w:rsidRPr="00252BB5">
        <w:t>Write down the probability density function</w:t>
      </w:r>
      <w:r w:rsidR="00C658A1">
        <w:t xml:space="preserve"> (pdf)</w:t>
      </w:r>
      <w:r w:rsidRPr="00252BB5">
        <w:t xml:space="preserve"> for normal and lognormal distributions, as well as mean and variance of the distributions. </w:t>
      </w:r>
    </w:p>
    <w:p w:rsidR="00090DAA" w:rsidRPr="00252BB5" w:rsidRDefault="00090DAA" w:rsidP="0078401A"/>
    <w:p w:rsidR="005D7189" w:rsidRPr="00252BB5" w:rsidRDefault="005D7189" w:rsidP="0078401A"/>
    <w:p w:rsidR="005D7189" w:rsidRDefault="005D7189" w:rsidP="0078401A"/>
    <w:p w:rsidR="00C658A1" w:rsidRDefault="00C658A1" w:rsidP="0078401A"/>
    <w:p w:rsidR="008E55CA" w:rsidRDefault="008E55CA" w:rsidP="0078401A"/>
    <w:p w:rsidR="008E55CA" w:rsidRPr="00252BB5" w:rsidRDefault="008E55CA" w:rsidP="0078401A"/>
    <w:p w:rsidR="00090DAA" w:rsidRPr="00252BB5" w:rsidRDefault="00642F25" w:rsidP="0078401A">
      <w:pPr>
        <w:pStyle w:val="ListParagraph"/>
        <w:numPr>
          <w:ilvl w:val="0"/>
          <w:numId w:val="4"/>
        </w:numPr>
      </w:pPr>
      <w:r>
        <w:t>Draw</w:t>
      </w:r>
      <w:r w:rsidR="009C03DC">
        <w:t xml:space="preserve"> </w:t>
      </w:r>
      <w:r w:rsidRPr="00252BB5">
        <w:t xml:space="preserve">by hand </w:t>
      </w:r>
      <w:r>
        <w:t xml:space="preserve">the </w:t>
      </w:r>
      <w:r w:rsidR="00090DAA" w:rsidRPr="00252BB5">
        <w:t>probability</w:t>
      </w:r>
      <w:r>
        <w:t xml:space="preserve"> density</w:t>
      </w:r>
      <w:r w:rsidR="00090DAA" w:rsidRPr="00252BB5">
        <w:t xml:space="preserve"> function</w:t>
      </w:r>
      <w:r>
        <w:t xml:space="preserve"> (pdf) and cumulative distribution function (</w:t>
      </w:r>
      <w:proofErr w:type="spellStart"/>
      <w:r>
        <w:t>cdf</w:t>
      </w:r>
      <w:proofErr w:type="spellEnd"/>
      <w:r>
        <w:t>)of the</w:t>
      </w:r>
      <w:r w:rsidR="00090DAA" w:rsidRPr="00252BB5">
        <w:t xml:space="preserve"> two normal random variables, X ~ </w:t>
      </w:r>
      <w:proofErr w:type="gramStart"/>
      <w:r w:rsidR="00090DAA" w:rsidRPr="00252BB5">
        <w:t>N(</w:t>
      </w:r>
      <w:proofErr w:type="gramEnd"/>
      <w:r w:rsidR="00090DAA" w:rsidRPr="00252BB5">
        <w:t>0, 1), while Y ~N(</w:t>
      </w:r>
      <w:r w:rsidR="005D7189" w:rsidRPr="00252BB5">
        <w:t>5, 100</w:t>
      </w:r>
      <w:r w:rsidR="00090DAA" w:rsidRPr="00252BB5">
        <w:t>)</w:t>
      </w:r>
      <w:r w:rsidR="005D7189" w:rsidRPr="00252BB5">
        <w:t>.</w:t>
      </w:r>
    </w:p>
    <w:p w:rsidR="005D7189" w:rsidRPr="00252BB5" w:rsidRDefault="005D7189" w:rsidP="0078401A"/>
    <w:p w:rsidR="005D7189" w:rsidRDefault="005D7189" w:rsidP="0078401A"/>
    <w:p w:rsidR="00C658A1" w:rsidRPr="00252BB5" w:rsidRDefault="00C658A1" w:rsidP="0078401A"/>
    <w:p w:rsidR="005D7189" w:rsidRDefault="005D7189" w:rsidP="0078401A"/>
    <w:p w:rsidR="008E55CA" w:rsidRDefault="008E55CA" w:rsidP="0078401A"/>
    <w:p w:rsidR="008E55CA" w:rsidRDefault="008E55CA" w:rsidP="0078401A"/>
    <w:p w:rsidR="008E55CA" w:rsidRPr="00252BB5" w:rsidRDefault="008E55CA" w:rsidP="0078401A"/>
    <w:p w:rsidR="005D7189" w:rsidRPr="00252BB5" w:rsidRDefault="005D7189" w:rsidP="0078401A"/>
    <w:p w:rsidR="00702B0D" w:rsidRPr="00252BB5" w:rsidRDefault="00D16D54" w:rsidP="0078401A">
      <w:r>
        <w:t xml:space="preserve">It is very convenient to </w:t>
      </w:r>
      <w:r w:rsidR="005D7189" w:rsidRPr="00252BB5">
        <w:t xml:space="preserve">build the </w:t>
      </w:r>
      <w:r>
        <w:t>pdf</w:t>
      </w:r>
      <w:r w:rsidR="005D7189" w:rsidRPr="00252BB5">
        <w:t xml:space="preserve"> and </w:t>
      </w:r>
      <w:proofErr w:type="spellStart"/>
      <w:r w:rsidR="00541E2C" w:rsidRPr="00252BB5">
        <w:t>cdf</w:t>
      </w:r>
      <w:proofErr w:type="spellEnd"/>
      <w:r w:rsidR="00C658A1">
        <w:t xml:space="preserve"> </w:t>
      </w:r>
      <w:r>
        <w:t xml:space="preserve">of random variables by </w:t>
      </w:r>
      <w:proofErr w:type="spellStart"/>
      <w:r>
        <w:t>Matlab</w:t>
      </w:r>
      <w:proofErr w:type="spellEnd"/>
      <w:r>
        <w:t xml:space="preserve"> </w:t>
      </w:r>
      <w:r w:rsidR="00C658A1">
        <w:t>commands</w:t>
      </w:r>
      <w:r>
        <w:t>. In this exercise, random variables of</w:t>
      </w:r>
      <w:r w:rsidR="009C03DC">
        <w:t xml:space="preserve"> </w:t>
      </w:r>
      <w:r w:rsidR="00C658A1">
        <w:t>lognormal distribution,</w:t>
      </w:r>
      <w:r w:rsidR="00702B0D" w:rsidRPr="00252BB5">
        <w:t xml:space="preserve"> Rayleigh distribut</w:t>
      </w:r>
      <w:r w:rsidR="00C658A1">
        <w:t>ion,</w:t>
      </w:r>
      <w:r w:rsidR="00702B0D" w:rsidRPr="00252BB5">
        <w:t xml:space="preserve"> Weibull distribut</w:t>
      </w:r>
      <w:r w:rsidR="00C658A1">
        <w:t>ion, and</w:t>
      </w:r>
      <w:r w:rsidR="00702B0D" w:rsidRPr="00252BB5">
        <w:t xml:space="preserve"> G</w:t>
      </w:r>
      <w:r w:rsidR="00541E2C" w:rsidRPr="00252BB5">
        <w:t>umbel distribut</w:t>
      </w:r>
      <w:r w:rsidR="00C658A1">
        <w:t>ion</w:t>
      </w:r>
      <w:r>
        <w:t xml:space="preserve"> will be constructed by </w:t>
      </w:r>
      <w:proofErr w:type="spellStart"/>
      <w:r>
        <w:t>Matlab</w:t>
      </w:r>
      <w:proofErr w:type="spellEnd"/>
      <w:r w:rsidR="00541E2C" w:rsidRPr="00252BB5">
        <w:t>.</w:t>
      </w:r>
      <w:r>
        <w:t xml:space="preserve"> You need to know at least which</w:t>
      </w:r>
      <w:r w:rsidR="00541E2C" w:rsidRPr="00252BB5">
        <w:t xml:space="preserve"> parameters</w:t>
      </w:r>
      <w:r w:rsidR="00DD234F">
        <w:t xml:space="preserve"> and ranges of a random variable</w:t>
      </w:r>
      <w:r w:rsidR="009C03DC">
        <w:t xml:space="preserve"> </w:t>
      </w:r>
      <w:r>
        <w:t>are needed in the construction (check Wikipedia</w:t>
      </w:r>
      <w:r w:rsidR="00C658A1">
        <w:t>/course compendium</w:t>
      </w:r>
      <w:r>
        <w:t xml:space="preserve"> if you do not know</w:t>
      </w:r>
      <w:r w:rsidR="00C658A1">
        <w:t xml:space="preserve"> the answers</w:t>
      </w:r>
      <w:r>
        <w:t xml:space="preserve">). Here is an example for a </w:t>
      </w:r>
      <w:r w:rsidR="004F2AAA">
        <w:t>Weibull</w:t>
      </w:r>
      <w:r>
        <w:t xml:space="preserve"> random variable</w:t>
      </w:r>
      <w:r w:rsidR="00DD234F">
        <w:t>.</w:t>
      </w:r>
      <w:r w:rsidR="009C03DC">
        <w:t xml:space="preserve"> </w:t>
      </w:r>
      <w:r w:rsidR="00DD234F">
        <w:t>Y</w:t>
      </w:r>
      <w:r>
        <w:t>ou should</w:t>
      </w:r>
      <w:r w:rsidR="00C658A1">
        <w:t xml:space="preserve"> be able to</w:t>
      </w:r>
      <w:r>
        <w:t xml:space="preserve"> do example</w:t>
      </w:r>
      <w:r w:rsidR="00C658A1">
        <w:t>s</w:t>
      </w:r>
      <w:r>
        <w:t xml:space="preserve"> for all </w:t>
      </w:r>
      <w:r w:rsidR="00C658A1">
        <w:t>other</w:t>
      </w:r>
      <w:r>
        <w:t xml:space="preserve"> distributions.</w:t>
      </w:r>
    </w:p>
    <w:p w:rsidR="00EA3AEB" w:rsidRPr="00DD234F" w:rsidRDefault="00DD234F" w:rsidP="0078401A">
      <w:pPr>
        <w:pStyle w:val="ListParagraph"/>
        <w:ind w:left="1440"/>
        <w:rPr>
          <w:i/>
          <w:sz w:val="20"/>
          <w:szCs w:val="20"/>
        </w:rPr>
      </w:pPr>
      <w:r w:rsidRPr="00DD234F">
        <w:rPr>
          <w:i/>
          <w:sz w:val="20"/>
          <w:szCs w:val="20"/>
        </w:rPr>
        <w:t>&gt;&gt;</w:t>
      </w:r>
      <w:r w:rsidR="00EA3AEB" w:rsidRPr="00DD234F">
        <w:rPr>
          <w:i/>
          <w:sz w:val="20"/>
          <w:szCs w:val="20"/>
        </w:rPr>
        <w:t>% choose parameter</w:t>
      </w:r>
      <w:r w:rsidR="004F2AAA">
        <w:rPr>
          <w:i/>
          <w:sz w:val="20"/>
          <w:szCs w:val="20"/>
        </w:rPr>
        <w:t>s</w:t>
      </w:r>
      <w:r w:rsidR="00EA3AEB" w:rsidRPr="00DD234F">
        <w:rPr>
          <w:i/>
          <w:sz w:val="20"/>
          <w:szCs w:val="20"/>
        </w:rPr>
        <w:t xml:space="preserve">, i.e. </w:t>
      </w:r>
      <w:r w:rsidR="004F2AAA">
        <w:rPr>
          <w:i/>
          <w:sz w:val="20"/>
          <w:szCs w:val="20"/>
        </w:rPr>
        <w:t>scale and shape parameters by</w:t>
      </w:r>
      <w:r w:rsidR="00EA3AEB" w:rsidRPr="00DD234F">
        <w:rPr>
          <w:i/>
          <w:sz w:val="20"/>
          <w:szCs w:val="20"/>
        </w:rPr>
        <w:t xml:space="preserve"> yourself</w:t>
      </w:r>
    </w:p>
    <w:p w:rsidR="00DD234F" w:rsidRPr="00DD234F" w:rsidRDefault="00DD234F" w:rsidP="0078401A">
      <w:pPr>
        <w:pStyle w:val="ListParagraph"/>
        <w:ind w:left="1440"/>
        <w:rPr>
          <w:i/>
          <w:sz w:val="20"/>
          <w:szCs w:val="20"/>
        </w:rPr>
      </w:pPr>
      <w:r w:rsidRPr="00DD234F">
        <w:rPr>
          <w:i/>
          <w:sz w:val="20"/>
          <w:szCs w:val="20"/>
        </w:rPr>
        <w:t xml:space="preserve">&gt;&gt; x = </w:t>
      </w:r>
      <w:proofErr w:type="spellStart"/>
      <w:proofErr w:type="gramStart"/>
      <w:r w:rsidRPr="00DD234F">
        <w:rPr>
          <w:i/>
          <w:sz w:val="20"/>
          <w:szCs w:val="20"/>
        </w:rPr>
        <w:t>linspace</w:t>
      </w:r>
      <w:proofErr w:type="spellEnd"/>
      <w:r w:rsidRPr="00DD234F">
        <w:rPr>
          <w:i/>
          <w:sz w:val="20"/>
          <w:szCs w:val="20"/>
        </w:rPr>
        <w:t>(</w:t>
      </w:r>
      <w:proofErr w:type="gramEnd"/>
      <w:r w:rsidRPr="00DD234F">
        <w:rPr>
          <w:i/>
          <w:sz w:val="20"/>
          <w:szCs w:val="20"/>
        </w:rPr>
        <w:t>0,6,200);</w:t>
      </w:r>
    </w:p>
    <w:p w:rsidR="00DD234F" w:rsidRPr="00DD234F" w:rsidRDefault="00DD234F" w:rsidP="0078401A">
      <w:pPr>
        <w:pStyle w:val="ListParagraph"/>
        <w:ind w:left="1440"/>
        <w:rPr>
          <w:i/>
          <w:sz w:val="20"/>
          <w:szCs w:val="20"/>
        </w:rPr>
      </w:pPr>
      <w:r w:rsidRPr="00DD234F">
        <w:rPr>
          <w:i/>
          <w:sz w:val="20"/>
          <w:szCs w:val="20"/>
        </w:rPr>
        <w:t xml:space="preserve">&gt;&gt; pdf1 = </w:t>
      </w:r>
      <w:proofErr w:type="spellStart"/>
      <w:r w:rsidRPr="00DD234F">
        <w:rPr>
          <w:i/>
          <w:sz w:val="20"/>
          <w:szCs w:val="20"/>
        </w:rPr>
        <w:t>wweibpdf</w:t>
      </w:r>
      <w:proofErr w:type="spellEnd"/>
      <w:r w:rsidRPr="00DD234F">
        <w:rPr>
          <w:i/>
          <w:sz w:val="20"/>
          <w:szCs w:val="20"/>
        </w:rPr>
        <w:t>(x,1,1</w:t>
      </w:r>
      <w:proofErr w:type="gramStart"/>
      <w:r w:rsidRPr="00DD234F">
        <w:rPr>
          <w:i/>
          <w:sz w:val="20"/>
          <w:szCs w:val="20"/>
        </w:rPr>
        <w:t xml:space="preserve">);   </w:t>
      </w:r>
      <w:proofErr w:type="gramEnd"/>
      <w:r w:rsidRPr="00DD234F">
        <w:rPr>
          <w:i/>
          <w:sz w:val="20"/>
          <w:szCs w:val="20"/>
        </w:rPr>
        <w:t xml:space="preserve">pdf2 = </w:t>
      </w:r>
      <w:proofErr w:type="spellStart"/>
      <w:r w:rsidRPr="00DD234F">
        <w:rPr>
          <w:i/>
          <w:sz w:val="20"/>
          <w:szCs w:val="20"/>
        </w:rPr>
        <w:t>wweibpdf</w:t>
      </w:r>
      <w:proofErr w:type="spellEnd"/>
      <w:r w:rsidRPr="00DD234F">
        <w:rPr>
          <w:i/>
          <w:sz w:val="20"/>
          <w:szCs w:val="20"/>
        </w:rPr>
        <w:t>(x,2,2);</w:t>
      </w:r>
    </w:p>
    <w:p w:rsidR="00DD234F" w:rsidRPr="00DD234F" w:rsidRDefault="00DD234F" w:rsidP="0078401A">
      <w:pPr>
        <w:pStyle w:val="ListParagraph"/>
        <w:ind w:left="1440"/>
        <w:rPr>
          <w:i/>
          <w:sz w:val="20"/>
          <w:szCs w:val="20"/>
        </w:rPr>
      </w:pPr>
      <w:r w:rsidRPr="00DD234F">
        <w:rPr>
          <w:i/>
          <w:sz w:val="20"/>
          <w:szCs w:val="20"/>
        </w:rPr>
        <w:t xml:space="preserve">&gt;&gt; cdf1 = </w:t>
      </w:r>
      <w:proofErr w:type="spellStart"/>
      <w:r w:rsidRPr="00DD234F">
        <w:rPr>
          <w:i/>
          <w:sz w:val="20"/>
          <w:szCs w:val="20"/>
        </w:rPr>
        <w:t>wweibcdf</w:t>
      </w:r>
      <w:proofErr w:type="spellEnd"/>
      <w:r w:rsidRPr="00DD234F">
        <w:rPr>
          <w:i/>
          <w:sz w:val="20"/>
          <w:szCs w:val="20"/>
        </w:rPr>
        <w:t>(x,1,1</w:t>
      </w:r>
      <w:proofErr w:type="gramStart"/>
      <w:r w:rsidRPr="00DD234F">
        <w:rPr>
          <w:i/>
          <w:sz w:val="20"/>
          <w:szCs w:val="20"/>
        </w:rPr>
        <w:t xml:space="preserve">);   </w:t>
      </w:r>
      <w:proofErr w:type="gramEnd"/>
      <w:r w:rsidRPr="00DD234F">
        <w:rPr>
          <w:i/>
          <w:sz w:val="20"/>
          <w:szCs w:val="20"/>
        </w:rPr>
        <w:t xml:space="preserve">cdf2 = </w:t>
      </w:r>
      <w:proofErr w:type="spellStart"/>
      <w:r w:rsidRPr="00DD234F">
        <w:rPr>
          <w:i/>
          <w:sz w:val="20"/>
          <w:szCs w:val="20"/>
        </w:rPr>
        <w:t>wweibcdf</w:t>
      </w:r>
      <w:proofErr w:type="spellEnd"/>
      <w:r w:rsidRPr="00DD234F">
        <w:rPr>
          <w:i/>
          <w:sz w:val="20"/>
          <w:szCs w:val="20"/>
        </w:rPr>
        <w:t>(x,2,2);</w:t>
      </w:r>
    </w:p>
    <w:p w:rsidR="00DD234F" w:rsidRPr="00DD234F" w:rsidRDefault="00DD234F" w:rsidP="0078401A">
      <w:pPr>
        <w:pStyle w:val="ListParagraph"/>
        <w:ind w:left="1440"/>
        <w:rPr>
          <w:i/>
          <w:sz w:val="20"/>
          <w:szCs w:val="20"/>
        </w:rPr>
      </w:pPr>
      <w:r w:rsidRPr="00DD234F">
        <w:rPr>
          <w:i/>
          <w:sz w:val="20"/>
          <w:szCs w:val="20"/>
        </w:rPr>
        <w:t>&gt;&gt;</w:t>
      </w:r>
      <w:proofErr w:type="gramStart"/>
      <w:r w:rsidRPr="00DD234F">
        <w:rPr>
          <w:i/>
          <w:sz w:val="20"/>
          <w:szCs w:val="20"/>
        </w:rPr>
        <w:t>figure(</w:t>
      </w:r>
      <w:proofErr w:type="gramEnd"/>
      <w:r w:rsidRPr="00DD234F">
        <w:rPr>
          <w:i/>
          <w:sz w:val="20"/>
          <w:szCs w:val="20"/>
        </w:rPr>
        <w:t>2)</w:t>
      </w:r>
    </w:p>
    <w:p w:rsidR="00DD234F" w:rsidRPr="00DD234F" w:rsidRDefault="00DD234F" w:rsidP="0078401A">
      <w:pPr>
        <w:pStyle w:val="ListParagraph"/>
        <w:ind w:left="1440"/>
        <w:rPr>
          <w:i/>
          <w:sz w:val="20"/>
          <w:szCs w:val="20"/>
        </w:rPr>
      </w:pPr>
      <w:r w:rsidRPr="00DD234F">
        <w:rPr>
          <w:i/>
          <w:sz w:val="20"/>
          <w:szCs w:val="20"/>
        </w:rPr>
        <w:t>&gt;&gt;plot(</w:t>
      </w:r>
      <w:proofErr w:type="gramStart"/>
      <w:r w:rsidRPr="00DD234F">
        <w:rPr>
          <w:i/>
          <w:sz w:val="20"/>
          <w:szCs w:val="20"/>
        </w:rPr>
        <w:t>x,pdf</w:t>
      </w:r>
      <w:proofErr w:type="gramEnd"/>
      <w:r w:rsidRPr="00DD234F">
        <w:rPr>
          <w:i/>
          <w:sz w:val="20"/>
          <w:szCs w:val="20"/>
        </w:rPr>
        <w:t>1,’r’); hold on; plot(x,pdf2,’b’)</w:t>
      </w:r>
    </w:p>
    <w:p w:rsidR="00DD234F" w:rsidRPr="00DD234F" w:rsidRDefault="00DD234F" w:rsidP="0078401A">
      <w:pPr>
        <w:pStyle w:val="ListParagraph"/>
        <w:ind w:left="1440"/>
        <w:rPr>
          <w:i/>
          <w:sz w:val="20"/>
          <w:szCs w:val="20"/>
        </w:rPr>
      </w:pPr>
      <w:r w:rsidRPr="00DD234F">
        <w:rPr>
          <w:i/>
          <w:sz w:val="20"/>
          <w:szCs w:val="20"/>
        </w:rPr>
        <w:t>&gt;&gt;</w:t>
      </w:r>
      <w:proofErr w:type="gramStart"/>
      <w:r w:rsidRPr="00DD234F">
        <w:rPr>
          <w:i/>
          <w:sz w:val="20"/>
          <w:szCs w:val="20"/>
        </w:rPr>
        <w:t>figure(</w:t>
      </w:r>
      <w:proofErr w:type="gramEnd"/>
      <w:r w:rsidRPr="00DD234F">
        <w:rPr>
          <w:i/>
          <w:sz w:val="20"/>
          <w:szCs w:val="20"/>
        </w:rPr>
        <w:t>3)</w:t>
      </w:r>
    </w:p>
    <w:p w:rsidR="005D7189" w:rsidRDefault="00DD234F" w:rsidP="0078401A">
      <w:pPr>
        <w:pStyle w:val="ListParagraph"/>
        <w:ind w:left="1440"/>
        <w:rPr>
          <w:i/>
          <w:sz w:val="20"/>
          <w:szCs w:val="20"/>
        </w:rPr>
      </w:pPr>
      <w:r w:rsidRPr="00DD234F">
        <w:rPr>
          <w:i/>
          <w:sz w:val="20"/>
          <w:szCs w:val="20"/>
        </w:rPr>
        <w:t>&gt;&gt;plot(</w:t>
      </w:r>
      <w:proofErr w:type="gramStart"/>
      <w:r w:rsidRPr="00DD234F">
        <w:rPr>
          <w:i/>
          <w:sz w:val="20"/>
          <w:szCs w:val="20"/>
        </w:rPr>
        <w:t>x,cdf</w:t>
      </w:r>
      <w:proofErr w:type="gramEnd"/>
      <w:r w:rsidRPr="00DD234F">
        <w:rPr>
          <w:i/>
          <w:sz w:val="20"/>
          <w:szCs w:val="20"/>
        </w:rPr>
        <w:t>1,’r’); hold on; plot(x,cdf2,’b’)</w:t>
      </w:r>
    </w:p>
    <w:p w:rsidR="00C658A1" w:rsidRDefault="00C658A1" w:rsidP="0078401A">
      <w:pPr>
        <w:pStyle w:val="ListParagraph"/>
        <w:ind w:left="1440"/>
        <w:rPr>
          <w:i/>
          <w:sz w:val="20"/>
          <w:szCs w:val="20"/>
        </w:rPr>
      </w:pPr>
    </w:p>
    <w:p w:rsidR="00D16D54" w:rsidRPr="00252BB5" w:rsidRDefault="00D16D54" w:rsidP="00AD6CBF">
      <w:pPr>
        <w:pStyle w:val="Heading2"/>
      </w:pPr>
      <w:r>
        <w:t xml:space="preserve">Check the distribution type of </w:t>
      </w:r>
      <w:r w:rsidR="004F2AAA">
        <w:t>measured stress signal</w:t>
      </w:r>
    </w:p>
    <w:p w:rsidR="00D16D54" w:rsidRPr="00252BB5" w:rsidRDefault="004F2AAA" w:rsidP="0078401A">
      <w:r>
        <w:t xml:space="preserve">In the data “stress.dat”, the measure frequency is 2.5 Hz, i.e. time interval between two measurement points is 0.4 seconds. Load the data and check the distribution types of the stress signal, the distribution types of the local maxima (minima), the </w:t>
      </w:r>
      <w:proofErr w:type="spellStart"/>
      <w:r>
        <w:t>rainf</w:t>
      </w:r>
      <w:r w:rsidR="00C658A1">
        <w:t>low</w:t>
      </w:r>
      <w:proofErr w:type="spellEnd"/>
      <w:r w:rsidR="00C658A1">
        <w:t xml:space="preserve"> stress ranges, the assumed “</w:t>
      </w:r>
      <w:r>
        <w:t>yearly” maxima of the signal, using the probability plotting paper</w:t>
      </w:r>
      <w:r w:rsidR="008945F0">
        <w:t>s</w:t>
      </w:r>
      <w:r>
        <w:t>.</w:t>
      </w:r>
      <w:r w:rsidR="008945F0">
        <w:t xml:space="preserve"> Several probabilities papers are available in </w:t>
      </w:r>
      <w:proofErr w:type="spellStart"/>
      <w:r w:rsidR="008945F0">
        <w:t>wafo</w:t>
      </w:r>
      <w:proofErr w:type="spellEnd"/>
      <w:r w:rsidR="008945F0">
        <w:t xml:space="preserve"> toolbox. They are briefly introduced below</w:t>
      </w:r>
      <w:r w:rsidR="006048BB">
        <w:t xml:space="preserve"> (it will be further discussed in the next exercise</w:t>
      </w:r>
      <w:r w:rsidR="008945F0">
        <w:t>.</w:t>
      </w:r>
    </w:p>
    <w:p w:rsidR="00D16D54" w:rsidRPr="00252BB5" w:rsidRDefault="00D16D54" w:rsidP="008E55CA">
      <w:pPr>
        <w:pStyle w:val="ListParagraph"/>
      </w:pPr>
      <w:r w:rsidRPr="00252BB5">
        <w:t xml:space="preserve">1, normal distribution </w:t>
      </w:r>
      <w:r w:rsidR="008945F0">
        <w:t>paper:  &gt;&gt;</w:t>
      </w:r>
      <w:proofErr w:type="spellStart"/>
      <w:r w:rsidR="008945F0">
        <w:t>w</w:t>
      </w:r>
      <w:r w:rsidRPr="00252BB5">
        <w:t>normplot</w:t>
      </w:r>
      <w:proofErr w:type="spellEnd"/>
    </w:p>
    <w:p w:rsidR="00D16D54" w:rsidRPr="00252BB5" w:rsidRDefault="00D16D54" w:rsidP="008E55CA">
      <w:pPr>
        <w:pStyle w:val="ListParagraph"/>
      </w:pPr>
      <w:r w:rsidRPr="00252BB5">
        <w:t>2, Rayleigh distribution</w:t>
      </w:r>
      <w:r w:rsidR="009C03DC">
        <w:t xml:space="preserve"> </w:t>
      </w:r>
      <w:r w:rsidR="008945F0">
        <w:t>paper:&gt;&gt;</w:t>
      </w:r>
      <w:proofErr w:type="spellStart"/>
      <w:r w:rsidR="008945F0">
        <w:t>wraylplot</w:t>
      </w:r>
      <w:proofErr w:type="spellEnd"/>
    </w:p>
    <w:p w:rsidR="00D16D54" w:rsidRDefault="00D16D54" w:rsidP="008E55CA">
      <w:pPr>
        <w:pStyle w:val="ListParagraph"/>
      </w:pPr>
      <w:r w:rsidRPr="00252BB5">
        <w:t xml:space="preserve">3, Weibull distribution </w:t>
      </w:r>
      <w:r w:rsidR="008945F0">
        <w:t>paper: &gt;&gt;</w:t>
      </w:r>
      <w:proofErr w:type="spellStart"/>
      <w:r w:rsidR="008945F0">
        <w:t>wweibplot</w:t>
      </w:r>
      <w:proofErr w:type="spellEnd"/>
    </w:p>
    <w:p w:rsidR="008945F0" w:rsidRDefault="008945F0" w:rsidP="008E55CA">
      <w:pPr>
        <w:pStyle w:val="ListParagraph"/>
      </w:pPr>
      <w:r>
        <w:t>4, Gumbel distribution paper: &gt;&gt;</w:t>
      </w:r>
      <w:proofErr w:type="spellStart"/>
      <w:r>
        <w:t>wgumbplot</w:t>
      </w:r>
      <w:proofErr w:type="spellEnd"/>
    </w:p>
    <w:p w:rsidR="009A1C9C" w:rsidRDefault="009A1C9C" w:rsidP="0078401A">
      <w:pPr>
        <w:pStyle w:val="ListParagraph"/>
        <w:ind w:left="360"/>
      </w:pPr>
    </w:p>
    <w:p w:rsidR="006048BB" w:rsidRDefault="006048BB" w:rsidP="0078401A">
      <w:r>
        <w:t>If, in the plot, the observations seem to line up well along a straight line, it indicates that the chosen distribution for the probability plot indeed might serve as a good model for the observations.</w:t>
      </w:r>
    </w:p>
    <w:p w:rsidR="00C658A1" w:rsidRDefault="00C658A1" w:rsidP="0078401A"/>
    <w:p w:rsidR="008945F0" w:rsidRDefault="008945F0" w:rsidP="0078401A">
      <w:r>
        <w:t xml:space="preserve">Now we will test the distribution type of the measured stress signals. In this exercise you will also use routines in </w:t>
      </w:r>
      <w:proofErr w:type="spellStart"/>
      <w:r>
        <w:t>wafo</w:t>
      </w:r>
      <w:proofErr w:type="spellEnd"/>
      <w:r>
        <w:t xml:space="preserve"> toolbox, for example to get the local maxima, </w:t>
      </w:r>
      <w:proofErr w:type="spellStart"/>
      <w:r>
        <w:t>rainflow</w:t>
      </w:r>
      <w:proofErr w:type="spellEnd"/>
      <w:r>
        <w:t xml:space="preserve"> cycles etc.</w:t>
      </w:r>
    </w:p>
    <w:p w:rsidR="008945F0" w:rsidRDefault="008945F0" w:rsidP="0078401A">
      <w:pPr>
        <w:pStyle w:val="ListParagraph"/>
        <w:numPr>
          <w:ilvl w:val="0"/>
          <w:numId w:val="20"/>
        </w:numPr>
      </w:pPr>
      <w:r>
        <w:t>Load the stress signals and check the distribution of the time series.</w:t>
      </w:r>
      <w:r w:rsidR="00A37E3A">
        <w:t xml:space="preserve"> Please answer which distribution is best suitable for the </w:t>
      </w:r>
      <w:proofErr w:type="spellStart"/>
      <w:r w:rsidR="00A37E3A">
        <w:t>singal</w:t>
      </w:r>
      <w:proofErr w:type="spellEnd"/>
      <w:r w:rsidR="00A37E3A">
        <w:t>.</w:t>
      </w:r>
    </w:p>
    <w:p w:rsidR="008945F0" w:rsidRPr="00A37E3A" w:rsidRDefault="008945F0" w:rsidP="0078401A">
      <w:pPr>
        <w:pStyle w:val="ListParagraph"/>
        <w:ind w:left="1440"/>
        <w:rPr>
          <w:i/>
          <w:sz w:val="20"/>
          <w:szCs w:val="20"/>
        </w:rPr>
      </w:pPr>
      <w:r w:rsidRPr="00A37E3A">
        <w:rPr>
          <w:i/>
          <w:sz w:val="20"/>
          <w:szCs w:val="20"/>
        </w:rPr>
        <w:t>&gt;&gt;stress=load(‘stress.dat’);</w:t>
      </w:r>
    </w:p>
    <w:p w:rsidR="008945F0" w:rsidRPr="00A37E3A" w:rsidRDefault="008945F0" w:rsidP="0078401A">
      <w:pPr>
        <w:pStyle w:val="ListParagraph"/>
        <w:ind w:left="1440"/>
        <w:rPr>
          <w:i/>
          <w:sz w:val="20"/>
          <w:szCs w:val="20"/>
        </w:rPr>
      </w:pPr>
      <w:r w:rsidRPr="00A37E3A">
        <w:rPr>
          <w:i/>
          <w:sz w:val="20"/>
          <w:szCs w:val="20"/>
        </w:rPr>
        <w:t>&gt;&gt;stress=[(</w:t>
      </w:r>
      <w:proofErr w:type="gramStart"/>
      <w:r w:rsidRPr="00A37E3A">
        <w:rPr>
          <w:i/>
          <w:sz w:val="20"/>
          <w:szCs w:val="20"/>
        </w:rPr>
        <w:t>1:length</w:t>
      </w:r>
      <w:proofErr w:type="gramEnd"/>
      <w:r w:rsidRPr="00A37E3A">
        <w:rPr>
          <w:i/>
          <w:sz w:val="20"/>
          <w:szCs w:val="20"/>
        </w:rPr>
        <w:t>(stress))’*0.4 stress];</w:t>
      </w:r>
    </w:p>
    <w:p w:rsidR="008945F0" w:rsidRPr="00A37E3A" w:rsidRDefault="008945F0" w:rsidP="0078401A">
      <w:pPr>
        <w:pStyle w:val="ListParagraph"/>
        <w:ind w:left="1440"/>
        <w:rPr>
          <w:i/>
          <w:sz w:val="20"/>
          <w:szCs w:val="20"/>
        </w:rPr>
      </w:pPr>
      <w:r w:rsidRPr="00A37E3A">
        <w:rPr>
          <w:i/>
          <w:sz w:val="20"/>
          <w:szCs w:val="20"/>
        </w:rPr>
        <w:t>&gt;&gt;</w:t>
      </w:r>
      <w:proofErr w:type="gramStart"/>
      <w:r w:rsidRPr="00A37E3A">
        <w:rPr>
          <w:i/>
          <w:sz w:val="20"/>
          <w:szCs w:val="20"/>
        </w:rPr>
        <w:t>figure(</w:t>
      </w:r>
      <w:proofErr w:type="gramEnd"/>
      <w:r w:rsidRPr="00A37E3A">
        <w:rPr>
          <w:i/>
          <w:sz w:val="20"/>
          <w:szCs w:val="20"/>
        </w:rPr>
        <w:t>4)</w:t>
      </w:r>
    </w:p>
    <w:p w:rsidR="00EC5353" w:rsidRPr="00A37E3A" w:rsidRDefault="00EC5353" w:rsidP="0078401A">
      <w:pPr>
        <w:pStyle w:val="ListParagraph"/>
        <w:ind w:left="1440"/>
        <w:rPr>
          <w:i/>
          <w:sz w:val="20"/>
          <w:szCs w:val="20"/>
        </w:rPr>
      </w:pPr>
      <w:r w:rsidRPr="00A37E3A">
        <w:rPr>
          <w:i/>
          <w:sz w:val="20"/>
          <w:szCs w:val="20"/>
        </w:rPr>
        <w:t>&gt;&gt;</w:t>
      </w:r>
      <w:proofErr w:type="gramStart"/>
      <w:r w:rsidRPr="00A37E3A">
        <w:rPr>
          <w:i/>
          <w:sz w:val="20"/>
          <w:szCs w:val="20"/>
        </w:rPr>
        <w:t>subplot(</w:t>
      </w:r>
      <w:proofErr w:type="gramEnd"/>
      <w:r w:rsidRPr="00A37E3A">
        <w:rPr>
          <w:i/>
          <w:sz w:val="20"/>
          <w:szCs w:val="20"/>
        </w:rPr>
        <w:t xml:space="preserve">221);  </w:t>
      </w:r>
      <w:proofErr w:type="spellStart"/>
      <w:r w:rsidRPr="00A37E3A">
        <w:rPr>
          <w:i/>
          <w:sz w:val="20"/>
          <w:szCs w:val="20"/>
        </w:rPr>
        <w:t>wnormplot</w:t>
      </w:r>
      <w:proofErr w:type="spellEnd"/>
      <w:r w:rsidRPr="00A37E3A">
        <w:rPr>
          <w:i/>
          <w:sz w:val="20"/>
          <w:szCs w:val="20"/>
        </w:rPr>
        <w:t>(stress(:,2))</w:t>
      </w:r>
    </w:p>
    <w:p w:rsidR="00EC5353" w:rsidRPr="00A37E3A" w:rsidRDefault="00EC5353" w:rsidP="0078401A">
      <w:pPr>
        <w:pStyle w:val="ListParagraph"/>
        <w:ind w:left="1440"/>
        <w:rPr>
          <w:i/>
          <w:sz w:val="20"/>
          <w:szCs w:val="20"/>
        </w:rPr>
      </w:pPr>
      <w:r w:rsidRPr="00A37E3A">
        <w:rPr>
          <w:i/>
          <w:sz w:val="20"/>
          <w:szCs w:val="20"/>
        </w:rPr>
        <w:lastRenderedPageBreak/>
        <w:t>&gt;&gt;</w:t>
      </w:r>
      <w:proofErr w:type="gramStart"/>
      <w:r w:rsidRPr="00A37E3A">
        <w:rPr>
          <w:i/>
          <w:sz w:val="20"/>
          <w:szCs w:val="20"/>
        </w:rPr>
        <w:t>subplot(</w:t>
      </w:r>
      <w:proofErr w:type="gramEnd"/>
      <w:r w:rsidRPr="00A37E3A">
        <w:rPr>
          <w:i/>
          <w:sz w:val="20"/>
          <w:szCs w:val="20"/>
        </w:rPr>
        <w:t xml:space="preserve">222);  </w:t>
      </w:r>
      <w:proofErr w:type="spellStart"/>
      <w:r w:rsidRPr="00A37E3A">
        <w:rPr>
          <w:i/>
          <w:sz w:val="20"/>
          <w:szCs w:val="20"/>
        </w:rPr>
        <w:t>wraylplot</w:t>
      </w:r>
      <w:proofErr w:type="spellEnd"/>
      <w:r w:rsidRPr="00A37E3A">
        <w:rPr>
          <w:i/>
          <w:sz w:val="20"/>
          <w:szCs w:val="20"/>
        </w:rPr>
        <w:t>(stress(:,2))</w:t>
      </w:r>
    </w:p>
    <w:p w:rsidR="00EC5353" w:rsidRPr="00A37E3A" w:rsidRDefault="00EC5353" w:rsidP="0078401A">
      <w:pPr>
        <w:pStyle w:val="ListParagraph"/>
        <w:ind w:left="1440"/>
        <w:rPr>
          <w:i/>
          <w:sz w:val="20"/>
          <w:szCs w:val="20"/>
        </w:rPr>
      </w:pPr>
      <w:r w:rsidRPr="00A37E3A">
        <w:rPr>
          <w:i/>
          <w:sz w:val="20"/>
          <w:szCs w:val="20"/>
        </w:rPr>
        <w:t>&gt;&gt;</w:t>
      </w:r>
      <w:proofErr w:type="gramStart"/>
      <w:r w:rsidRPr="00A37E3A">
        <w:rPr>
          <w:i/>
          <w:sz w:val="20"/>
          <w:szCs w:val="20"/>
        </w:rPr>
        <w:t>subplot(</w:t>
      </w:r>
      <w:proofErr w:type="gramEnd"/>
      <w:r w:rsidRPr="00A37E3A">
        <w:rPr>
          <w:i/>
          <w:sz w:val="20"/>
          <w:szCs w:val="20"/>
        </w:rPr>
        <w:t xml:space="preserve">223);  </w:t>
      </w:r>
      <w:proofErr w:type="spellStart"/>
      <w:r w:rsidRPr="00A37E3A">
        <w:rPr>
          <w:i/>
          <w:sz w:val="20"/>
          <w:szCs w:val="20"/>
        </w:rPr>
        <w:t>wweibplot</w:t>
      </w:r>
      <w:proofErr w:type="spellEnd"/>
      <w:r w:rsidRPr="00A37E3A">
        <w:rPr>
          <w:i/>
          <w:sz w:val="20"/>
          <w:szCs w:val="20"/>
        </w:rPr>
        <w:t>(stress(:,2))</w:t>
      </w:r>
    </w:p>
    <w:p w:rsidR="008945F0" w:rsidRDefault="00EC5353" w:rsidP="0078401A">
      <w:pPr>
        <w:pStyle w:val="ListParagraph"/>
        <w:ind w:left="1440"/>
        <w:rPr>
          <w:i/>
          <w:sz w:val="20"/>
          <w:szCs w:val="20"/>
        </w:rPr>
      </w:pPr>
      <w:r w:rsidRPr="00A37E3A">
        <w:rPr>
          <w:i/>
          <w:sz w:val="20"/>
          <w:szCs w:val="20"/>
        </w:rPr>
        <w:t>&gt;&gt;</w:t>
      </w:r>
      <w:proofErr w:type="gramStart"/>
      <w:r w:rsidRPr="00A37E3A">
        <w:rPr>
          <w:i/>
          <w:sz w:val="20"/>
          <w:szCs w:val="20"/>
        </w:rPr>
        <w:t>subplot(</w:t>
      </w:r>
      <w:proofErr w:type="gramEnd"/>
      <w:r w:rsidRPr="00A37E3A">
        <w:rPr>
          <w:i/>
          <w:sz w:val="20"/>
          <w:szCs w:val="20"/>
        </w:rPr>
        <w:t xml:space="preserve">224); </w:t>
      </w:r>
      <w:proofErr w:type="spellStart"/>
      <w:r w:rsidRPr="00A37E3A">
        <w:rPr>
          <w:i/>
          <w:sz w:val="20"/>
          <w:szCs w:val="20"/>
        </w:rPr>
        <w:t>wgumbplot</w:t>
      </w:r>
      <w:proofErr w:type="spellEnd"/>
      <w:r w:rsidRPr="00A37E3A">
        <w:rPr>
          <w:i/>
          <w:sz w:val="20"/>
          <w:szCs w:val="20"/>
        </w:rPr>
        <w:t>(stress(:,2))</w:t>
      </w:r>
    </w:p>
    <w:p w:rsidR="00C658A1" w:rsidRDefault="00C658A1" w:rsidP="0078401A">
      <w:pPr>
        <w:pStyle w:val="ListParagraph"/>
        <w:ind w:left="1440"/>
        <w:rPr>
          <w:i/>
          <w:sz w:val="20"/>
          <w:szCs w:val="20"/>
        </w:rPr>
      </w:pPr>
    </w:p>
    <w:p w:rsidR="00A37E3A" w:rsidRDefault="00A37E3A" w:rsidP="0078401A">
      <w:pPr>
        <w:pStyle w:val="ListParagraph"/>
        <w:numPr>
          <w:ilvl w:val="0"/>
          <w:numId w:val="20"/>
        </w:numPr>
      </w:pPr>
      <w:r>
        <w:t xml:space="preserve">Get the local maxima and minima of the </w:t>
      </w:r>
      <w:proofErr w:type="gramStart"/>
      <w:r>
        <w:t>signal, and</w:t>
      </w:r>
      <w:proofErr w:type="gramEnd"/>
      <w:r>
        <w:t xml:space="preserve"> check the distribution</w:t>
      </w:r>
      <w:r w:rsidR="005D5F5E">
        <w:t>.</w:t>
      </w:r>
    </w:p>
    <w:p w:rsidR="005D5F5E" w:rsidRPr="005D5F5E" w:rsidRDefault="005D5F5E" w:rsidP="0078401A">
      <w:pPr>
        <w:pStyle w:val="ListParagraph"/>
        <w:ind w:left="1440"/>
        <w:rPr>
          <w:i/>
          <w:sz w:val="20"/>
          <w:szCs w:val="20"/>
        </w:rPr>
      </w:pPr>
      <w:r w:rsidRPr="005D5F5E">
        <w:rPr>
          <w:i/>
          <w:sz w:val="20"/>
          <w:szCs w:val="20"/>
        </w:rPr>
        <w:t>&gt;&gt;</w:t>
      </w:r>
      <w:proofErr w:type="spellStart"/>
      <w:r w:rsidRPr="005D5F5E">
        <w:rPr>
          <w:i/>
          <w:sz w:val="20"/>
          <w:szCs w:val="20"/>
        </w:rPr>
        <w:t>tps</w:t>
      </w:r>
      <w:proofErr w:type="spellEnd"/>
      <w:r w:rsidRPr="005D5F5E">
        <w:rPr>
          <w:i/>
          <w:sz w:val="20"/>
          <w:szCs w:val="20"/>
        </w:rPr>
        <w:t>=dat2tp(stress);</w:t>
      </w:r>
    </w:p>
    <w:p w:rsidR="005D5F5E" w:rsidRPr="005D5F5E" w:rsidRDefault="005D5F5E" w:rsidP="0078401A">
      <w:pPr>
        <w:pStyle w:val="ListParagraph"/>
        <w:ind w:left="1440"/>
        <w:rPr>
          <w:i/>
          <w:sz w:val="20"/>
          <w:szCs w:val="20"/>
        </w:rPr>
      </w:pPr>
      <w:r w:rsidRPr="005D5F5E">
        <w:rPr>
          <w:i/>
          <w:sz w:val="20"/>
          <w:szCs w:val="20"/>
        </w:rPr>
        <w:t>&gt;&gt;maxim=</w:t>
      </w:r>
      <w:proofErr w:type="spellStart"/>
      <w:proofErr w:type="gramStart"/>
      <w:r w:rsidRPr="005D5F5E">
        <w:rPr>
          <w:i/>
          <w:sz w:val="20"/>
          <w:szCs w:val="20"/>
        </w:rPr>
        <w:t>tps</w:t>
      </w:r>
      <w:proofErr w:type="spellEnd"/>
      <w:r w:rsidRPr="005D5F5E">
        <w:rPr>
          <w:i/>
          <w:sz w:val="20"/>
          <w:szCs w:val="20"/>
        </w:rPr>
        <w:t>(</w:t>
      </w:r>
      <w:proofErr w:type="gramEnd"/>
      <w:r w:rsidRPr="005D5F5E">
        <w:rPr>
          <w:i/>
          <w:sz w:val="20"/>
          <w:szCs w:val="20"/>
        </w:rPr>
        <w:t>2:2:end,2);</w:t>
      </w:r>
    </w:p>
    <w:p w:rsidR="005D5F5E" w:rsidRPr="005D5F5E" w:rsidRDefault="005D5F5E" w:rsidP="0078401A">
      <w:pPr>
        <w:pStyle w:val="ListParagraph"/>
        <w:ind w:left="1440"/>
        <w:rPr>
          <w:i/>
          <w:sz w:val="20"/>
          <w:szCs w:val="20"/>
        </w:rPr>
      </w:pPr>
      <w:r w:rsidRPr="005D5F5E">
        <w:rPr>
          <w:i/>
          <w:sz w:val="20"/>
          <w:szCs w:val="20"/>
        </w:rPr>
        <w:t>&gt;&gt;minim=</w:t>
      </w:r>
      <w:proofErr w:type="spellStart"/>
      <w:proofErr w:type="gramStart"/>
      <w:r w:rsidRPr="005D5F5E">
        <w:rPr>
          <w:i/>
          <w:sz w:val="20"/>
          <w:szCs w:val="20"/>
        </w:rPr>
        <w:t>tps</w:t>
      </w:r>
      <w:proofErr w:type="spellEnd"/>
      <w:r w:rsidRPr="005D5F5E">
        <w:rPr>
          <w:i/>
          <w:sz w:val="20"/>
          <w:szCs w:val="20"/>
        </w:rPr>
        <w:t>(</w:t>
      </w:r>
      <w:proofErr w:type="gramEnd"/>
      <w:r w:rsidRPr="005D5F5E">
        <w:rPr>
          <w:i/>
          <w:sz w:val="20"/>
          <w:szCs w:val="20"/>
        </w:rPr>
        <w:t>1:2:end,2);</w:t>
      </w:r>
    </w:p>
    <w:p w:rsidR="005D5F5E" w:rsidRP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figure(</w:t>
      </w:r>
      <w:proofErr w:type="gramEnd"/>
      <w:r w:rsidRPr="005D5F5E">
        <w:rPr>
          <w:i/>
          <w:sz w:val="20"/>
          <w:szCs w:val="20"/>
        </w:rPr>
        <w:t>5)</w:t>
      </w:r>
    </w:p>
    <w:p w:rsidR="005D5F5E" w:rsidRP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subplot(</w:t>
      </w:r>
      <w:proofErr w:type="gramEnd"/>
      <w:r w:rsidRPr="005D5F5E">
        <w:rPr>
          <w:i/>
          <w:sz w:val="20"/>
          <w:szCs w:val="20"/>
        </w:rPr>
        <w:t xml:space="preserve">221); </w:t>
      </w:r>
      <w:proofErr w:type="spellStart"/>
      <w:r w:rsidRPr="005D5F5E">
        <w:rPr>
          <w:i/>
          <w:sz w:val="20"/>
          <w:szCs w:val="20"/>
        </w:rPr>
        <w:t>wnormplot</w:t>
      </w:r>
      <w:proofErr w:type="spellEnd"/>
      <w:r w:rsidRPr="005D5F5E">
        <w:rPr>
          <w:i/>
          <w:sz w:val="20"/>
          <w:szCs w:val="20"/>
        </w:rPr>
        <w:t>(maxim);</w:t>
      </w:r>
    </w:p>
    <w:p w:rsidR="005D5F5E" w:rsidRP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subplot(</w:t>
      </w:r>
      <w:proofErr w:type="gramEnd"/>
      <w:r w:rsidRPr="005D5F5E">
        <w:rPr>
          <w:i/>
          <w:sz w:val="20"/>
          <w:szCs w:val="20"/>
        </w:rPr>
        <w:t xml:space="preserve">222); </w:t>
      </w:r>
      <w:proofErr w:type="spellStart"/>
      <w:r w:rsidRPr="005D5F5E">
        <w:rPr>
          <w:i/>
          <w:sz w:val="20"/>
          <w:szCs w:val="20"/>
        </w:rPr>
        <w:t>wraylplot</w:t>
      </w:r>
      <w:proofErr w:type="spellEnd"/>
      <w:r w:rsidRPr="005D5F5E">
        <w:rPr>
          <w:i/>
          <w:sz w:val="20"/>
          <w:szCs w:val="20"/>
        </w:rPr>
        <w:t>(maxim);</w:t>
      </w:r>
    </w:p>
    <w:p w:rsidR="005D5F5E" w:rsidRP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subplot(</w:t>
      </w:r>
      <w:proofErr w:type="gramEnd"/>
      <w:r w:rsidRPr="005D5F5E">
        <w:rPr>
          <w:i/>
          <w:sz w:val="20"/>
          <w:szCs w:val="20"/>
        </w:rPr>
        <w:t xml:space="preserve">223); </w:t>
      </w:r>
      <w:proofErr w:type="spellStart"/>
      <w:r w:rsidRPr="005D5F5E">
        <w:rPr>
          <w:i/>
          <w:sz w:val="20"/>
          <w:szCs w:val="20"/>
        </w:rPr>
        <w:t>wweibplot</w:t>
      </w:r>
      <w:proofErr w:type="spellEnd"/>
      <w:r w:rsidRPr="005D5F5E">
        <w:rPr>
          <w:i/>
          <w:sz w:val="20"/>
          <w:szCs w:val="20"/>
        </w:rPr>
        <w:t>(maxim);</w:t>
      </w:r>
    </w:p>
    <w:p w:rsid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subplot(</w:t>
      </w:r>
      <w:proofErr w:type="gramEnd"/>
      <w:r w:rsidRPr="005D5F5E">
        <w:rPr>
          <w:i/>
          <w:sz w:val="20"/>
          <w:szCs w:val="20"/>
        </w:rPr>
        <w:t xml:space="preserve">224); </w:t>
      </w:r>
      <w:proofErr w:type="spellStart"/>
      <w:r w:rsidRPr="005D5F5E">
        <w:rPr>
          <w:i/>
          <w:sz w:val="20"/>
          <w:szCs w:val="20"/>
        </w:rPr>
        <w:t>wgumbplot</w:t>
      </w:r>
      <w:proofErr w:type="spellEnd"/>
      <w:r w:rsidRPr="005D5F5E">
        <w:rPr>
          <w:i/>
          <w:sz w:val="20"/>
          <w:szCs w:val="20"/>
        </w:rPr>
        <w:t>(maxim);</w:t>
      </w:r>
    </w:p>
    <w:p w:rsidR="009A1C9C" w:rsidRPr="005D5F5E" w:rsidRDefault="009A1C9C" w:rsidP="0078401A">
      <w:pPr>
        <w:pStyle w:val="ListParagraph"/>
        <w:ind w:left="1440"/>
        <w:rPr>
          <w:i/>
          <w:sz w:val="20"/>
          <w:szCs w:val="20"/>
        </w:rPr>
      </w:pPr>
    </w:p>
    <w:p w:rsidR="00A37E3A" w:rsidRDefault="005D5F5E" w:rsidP="0078401A">
      <w:pPr>
        <w:pStyle w:val="ListParagraph"/>
        <w:numPr>
          <w:ilvl w:val="0"/>
          <w:numId w:val="20"/>
        </w:numPr>
      </w:pPr>
      <w:r>
        <w:t xml:space="preserve">Get the </w:t>
      </w:r>
      <w:proofErr w:type="spellStart"/>
      <w:r>
        <w:t>rainflow</w:t>
      </w:r>
      <w:proofErr w:type="spellEnd"/>
      <w:r>
        <w:t xml:space="preserve"> stress ranges of the signal and do the same check.</w:t>
      </w:r>
    </w:p>
    <w:p w:rsidR="005D5F5E" w:rsidRPr="005D5F5E" w:rsidRDefault="005D5F5E" w:rsidP="0078401A">
      <w:pPr>
        <w:pStyle w:val="ListParagraph"/>
        <w:ind w:left="1440"/>
        <w:rPr>
          <w:i/>
          <w:sz w:val="20"/>
          <w:szCs w:val="20"/>
        </w:rPr>
      </w:pPr>
      <w:r w:rsidRPr="005D5F5E">
        <w:rPr>
          <w:i/>
          <w:sz w:val="20"/>
          <w:szCs w:val="20"/>
        </w:rPr>
        <w:t>&gt;&gt;</w:t>
      </w:r>
      <w:proofErr w:type="spellStart"/>
      <w:r w:rsidRPr="005D5F5E">
        <w:rPr>
          <w:i/>
          <w:sz w:val="20"/>
          <w:szCs w:val="20"/>
        </w:rPr>
        <w:t>rfc</w:t>
      </w:r>
      <w:proofErr w:type="spellEnd"/>
      <w:r w:rsidRPr="005D5F5E">
        <w:rPr>
          <w:i/>
          <w:sz w:val="20"/>
          <w:szCs w:val="20"/>
        </w:rPr>
        <w:t>=tp2rfc(</w:t>
      </w:r>
      <w:proofErr w:type="spellStart"/>
      <w:r w:rsidRPr="005D5F5E">
        <w:rPr>
          <w:i/>
          <w:sz w:val="20"/>
          <w:szCs w:val="20"/>
        </w:rPr>
        <w:t>tps</w:t>
      </w:r>
      <w:proofErr w:type="spellEnd"/>
      <w:r w:rsidRPr="005D5F5E">
        <w:rPr>
          <w:i/>
          <w:sz w:val="20"/>
          <w:szCs w:val="20"/>
        </w:rPr>
        <w:t>);</w:t>
      </w:r>
    </w:p>
    <w:p w:rsidR="005D5F5E" w:rsidRPr="005D5F5E" w:rsidRDefault="005D5F5E" w:rsidP="0078401A">
      <w:pPr>
        <w:pStyle w:val="ListParagraph"/>
        <w:ind w:left="1440"/>
        <w:rPr>
          <w:i/>
          <w:sz w:val="20"/>
          <w:szCs w:val="20"/>
        </w:rPr>
      </w:pPr>
      <w:r w:rsidRPr="005D5F5E">
        <w:rPr>
          <w:i/>
          <w:sz w:val="20"/>
          <w:szCs w:val="20"/>
        </w:rPr>
        <w:t>&gt;&gt;</w:t>
      </w:r>
      <w:proofErr w:type="spellStart"/>
      <w:r w:rsidRPr="005D5F5E">
        <w:rPr>
          <w:i/>
          <w:sz w:val="20"/>
          <w:szCs w:val="20"/>
        </w:rPr>
        <w:t>Srfc</w:t>
      </w:r>
      <w:proofErr w:type="spellEnd"/>
      <w:r w:rsidRPr="005D5F5E">
        <w:rPr>
          <w:i/>
          <w:sz w:val="20"/>
          <w:szCs w:val="20"/>
        </w:rPr>
        <w:t>=abs(</w:t>
      </w:r>
      <w:proofErr w:type="spellStart"/>
      <w:r w:rsidRPr="005D5F5E">
        <w:rPr>
          <w:i/>
          <w:sz w:val="20"/>
          <w:szCs w:val="20"/>
        </w:rPr>
        <w:t>rfc</w:t>
      </w:r>
      <w:proofErr w:type="spellEnd"/>
      <w:proofErr w:type="gramStart"/>
      <w:r w:rsidRPr="005D5F5E">
        <w:rPr>
          <w:i/>
          <w:sz w:val="20"/>
          <w:szCs w:val="20"/>
        </w:rPr>
        <w:t>(:,</w:t>
      </w:r>
      <w:proofErr w:type="gramEnd"/>
      <w:r w:rsidRPr="005D5F5E">
        <w:rPr>
          <w:i/>
          <w:sz w:val="20"/>
          <w:szCs w:val="20"/>
        </w:rPr>
        <w:t>2)-</w:t>
      </w:r>
      <w:proofErr w:type="spellStart"/>
      <w:r w:rsidRPr="005D5F5E">
        <w:rPr>
          <w:i/>
          <w:sz w:val="20"/>
          <w:szCs w:val="20"/>
        </w:rPr>
        <w:t>rfc</w:t>
      </w:r>
      <w:proofErr w:type="spellEnd"/>
      <w:r w:rsidRPr="005D5F5E">
        <w:rPr>
          <w:i/>
          <w:sz w:val="20"/>
          <w:szCs w:val="20"/>
        </w:rPr>
        <w:t>(:,1));</w:t>
      </w:r>
    </w:p>
    <w:p w:rsidR="005D5F5E" w:rsidRP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figure</w:t>
      </w:r>
      <w:r>
        <w:rPr>
          <w:i/>
          <w:sz w:val="20"/>
          <w:szCs w:val="20"/>
        </w:rPr>
        <w:t>(</w:t>
      </w:r>
      <w:proofErr w:type="gramEnd"/>
      <w:r>
        <w:rPr>
          <w:i/>
          <w:sz w:val="20"/>
          <w:szCs w:val="20"/>
        </w:rPr>
        <w:t>6)</w:t>
      </w:r>
    </w:p>
    <w:p w:rsidR="005D5F5E" w:rsidRP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subplot(</w:t>
      </w:r>
      <w:proofErr w:type="gramEnd"/>
      <w:r w:rsidRPr="005D5F5E">
        <w:rPr>
          <w:i/>
          <w:sz w:val="20"/>
          <w:szCs w:val="20"/>
        </w:rPr>
        <w:t xml:space="preserve">221); </w:t>
      </w:r>
      <w:proofErr w:type="spellStart"/>
      <w:r w:rsidRPr="005D5F5E">
        <w:rPr>
          <w:i/>
          <w:sz w:val="20"/>
          <w:szCs w:val="20"/>
        </w:rPr>
        <w:t>wnormplot</w:t>
      </w:r>
      <w:proofErr w:type="spellEnd"/>
      <w:r w:rsidRPr="005D5F5E">
        <w:rPr>
          <w:i/>
          <w:sz w:val="20"/>
          <w:szCs w:val="20"/>
        </w:rPr>
        <w:t>(</w:t>
      </w:r>
      <w:proofErr w:type="spellStart"/>
      <w:r w:rsidRPr="005D5F5E">
        <w:rPr>
          <w:i/>
          <w:sz w:val="20"/>
          <w:szCs w:val="20"/>
        </w:rPr>
        <w:t>Srfc</w:t>
      </w:r>
      <w:proofErr w:type="spellEnd"/>
      <w:r w:rsidRPr="005D5F5E">
        <w:rPr>
          <w:i/>
          <w:sz w:val="20"/>
          <w:szCs w:val="20"/>
        </w:rPr>
        <w:t>)</w:t>
      </w:r>
    </w:p>
    <w:p w:rsidR="005D5F5E" w:rsidRP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subplot(</w:t>
      </w:r>
      <w:proofErr w:type="gramEnd"/>
      <w:r w:rsidRPr="005D5F5E">
        <w:rPr>
          <w:i/>
          <w:sz w:val="20"/>
          <w:szCs w:val="20"/>
        </w:rPr>
        <w:t xml:space="preserve">222); </w:t>
      </w:r>
      <w:proofErr w:type="spellStart"/>
      <w:r w:rsidRPr="005D5F5E">
        <w:rPr>
          <w:i/>
          <w:sz w:val="20"/>
          <w:szCs w:val="20"/>
        </w:rPr>
        <w:t>wraylplot</w:t>
      </w:r>
      <w:proofErr w:type="spellEnd"/>
      <w:r w:rsidRPr="005D5F5E">
        <w:rPr>
          <w:i/>
          <w:sz w:val="20"/>
          <w:szCs w:val="20"/>
        </w:rPr>
        <w:t>(</w:t>
      </w:r>
      <w:proofErr w:type="spellStart"/>
      <w:r w:rsidRPr="005D5F5E">
        <w:rPr>
          <w:i/>
          <w:sz w:val="20"/>
          <w:szCs w:val="20"/>
        </w:rPr>
        <w:t>Srfc</w:t>
      </w:r>
      <w:proofErr w:type="spellEnd"/>
      <w:r w:rsidRPr="005D5F5E">
        <w:rPr>
          <w:i/>
          <w:sz w:val="20"/>
          <w:szCs w:val="20"/>
        </w:rPr>
        <w:t>)</w:t>
      </w:r>
    </w:p>
    <w:p w:rsidR="005D5F5E" w:rsidRP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subplot(</w:t>
      </w:r>
      <w:proofErr w:type="gramEnd"/>
      <w:r w:rsidRPr="005D5F5E">
        <w:rPr>
          <w:i/>
          <w:sz w:val="20"/>
          <w:szCs w:val="20"/>
        </w:rPr>
        <w:t xml:space="preserve">223); </w:t>
      </w:r>
      <w:proofErr w:type="spellStart"/>
      <w:r w:rsidRPr="005D5F5E">
        <w:rPr>
          <w:i/>
          <w:sz w:val="20"/>
          <w:szCs w:val="20"/>
        </w:rPr>
        <w:t>wweibplot</w:t>
      </w:r>
      <w:proofErr w:type="spellEnd"/>
      <w:r w:rsidRPr="005D5F5E">
        <w:rPr>
          <w:i/>
          <w:sz w:val="20"/>
          <w:szCs w:val="20"/>
        </w:rPr>
        <w:t>(</w:t>
      </w:r>
      <w:proofErr w:type="spellStart"/>
      <w:r w:rsidRPr="005D5F5E">
        <w:rPr>
          <w:i/>
          <w:sz w:val="20"/>
          <w:szCs w:val="20"/>
        </w:rPr>
        <w:t>Srfc</w:t>
      </w:r>
      <w:proofErr w:type="spellEnd"/>
      <w:r w:rsidRPr="005D5F5E">
        <w:rPr>
          <w:i/>
          <w:sz w:val="20"/>
          <w:szCs w:val="20"/>
        </w:rPr>
        <w:t>)</w:t>
      </w:r>
    </w:p>
    <w:p w:rsidR="005D5F5E" w:rsidRDefault="005D5F5E" w:rsidP="0078401A">
      <w:pPr>
        <w:pStyle w:val="ListParagraph"/>
        <w:ind w:left="1440"/>
        <w:rPr>
          <w:i/>
          <w:sz w:val="20"/>
          <w:szCs w:val="20"/>
        </w:rPr>
      </w:pPr>
      <w:r w:rsidRPr="005D5F5E">
        <w:rPr>
          <w:i/>
          <w:sz w:val="20"/>
          <w:szCs w:val="20"/>
        </w:rPr>
        <w:t>&gt;&gt;</w:t>
      </w:r>
      <w:proofErr w:type="gramStart"/>
      <w:r w:rsidRPr="005D5F5E">
        <w:rPr>
          <w:i/>
          <w:sz w:val="20"/>
          <w:szCs w:val="20"/>
        </w:rPr>
        <w:t>subplot(</w:t>
      </w:r>
      <w:proofErr w:type="gramEnd"/>
      <w:r w:rsidRPr="005D5F5E">
        <w:rPr>
          <w:i/>
          <w:sz w:val="20"/>
          <w:szCs w:val="20"/>
        </w:rPr>
        <w:t xml:space="preserve">224); </w:t>
      </w:r>
      <w:proofErr w:type="spellStart"/>
      <w:r w:rsidRPr="005D5F5E">
        <w:rPr>
          <w:i/>
          <w:sz w:val="20"/>
          <w:szCs w:val="20"/>
        </w:rPr>
        <w:t>wgumbplot</w:t>
      </w:r>
      <w:proofErr w:type="spellEnd"/>
      <w:r w:rsidRPr="005D5F5E">
        <w:rPr>
          <w:i/>
          <w:sz w:val="20"/>
          <w:szCs w:val="20"/>
        </w:rPr>
        <w:t>(</w:t>
      </w:r>
      <w:proofErr w:type="spellStart"/>
      <w:r w:rsidRPr="005D5F5E">
        <w:rPr>
          <w:i/>
          <w:sz w:val="20"/>
          <w:szCs w:val="20"/>
        </w:rPr>
        <w:t>Srfc</w:t>
      </w:r>
      <w:proofErr w:type="spellEnd"/>
      <w:r w:rsidRPr="005D5F5E">
        <w:rPr>
          <w:i/>
          <w:sz w:val="20"/>
          <w:szCs w:val="20"/>
        </w:rPr>
        <w:t>)</w:t>
      </w:r>
    </w:p>
    <w:p w:rsidR="00C658A1" w:rsidRDefault="00C658A1" w:rsidP="0078401A">
      <w:pPr>
        <w:pStyle w:val="ListParagraph"/>
        <w:ind w:left="1440"/>
        <w:rPr>
          <w:i/>
          <w:sz w:val="20"/>
          <w:szCs w:val="20"/>
        </w:rPr>
      </w:pPr>
    </w:p>
    <w:p w:rsidR="005D5F5E" w:rsidRPr="00623D10" w:rsidRDefault="005D5F5E" w:rsidP="0078401A">
      <w:pPr>
        <w:pStyle w:val="ListParagraph"/>
        <w:numPr>
          <w:ilvl w:val="0"/>
          <w:numId w:val="20"/>
        </w:numPr>
      </w:pPr>
      <w:r w:rsidRPr="00623D10">
        <w:t>Divide the signal into 20 sections. Each section is assumed to be one year’s signal. Find the “yearly maxima”</w:t>
      </w:r>
      <w:r w:rsidR="00623D10">
        <w:t>,</w:t>
      </w:r>
      <w:r w:rsidRPr="00623D10">
        <w:t xml:space="preserve"> check the distribution</w:t>
      </w:r>
      <w:r w:rsidR="00623D10">
        <w:t xml:space="preserve"> and analyze the results</w:t>
      </w:r>
      <w:r w:rsidR="00623D10" w:rsidRPr="00623D10">
        <w:t>.</w:t>
      </w:r>
    </w:p>
    <w:p w:rsidR="00623D10" w:rsidRPr="00623D10" w:rsidRDefault="00623D10" w:rsidP="0078401A">
      <w:pPr>
        <w:pStyle w:val="ListParagraph"/>
        <w:ind w:left="1440"/>
        <w:rPr>
          <w:i/>
          <w:sz w:val="20"/>
          <w:szCs w:val="20"/>
        </w:rPr>
      </w:pPr>
      <w:r w:rsidRPr="00623D10">
        <w:rPr>
          <w:i/>
          <w:sz w:val="20"/>
          <w:szCs w:val="20"/>
        </w:rPr>
        <w:t>&gt;&gt; N=length(stress</w:t>
      </w:r>
      <w:proofErr w:type="gramStart"/>
      <w:r w:rsidRPr="00623D10">
        <w:rPr>
          <w:i/>
          <w:sz w:val="20"/>
          <w:szCs w:val="20"/>
        </w:rPr>
        <w:t>(:,</w:t>
      </w:r>
      <w:proofErr w:type="gramEnd"/>
      <w:r w:rsidRPr="00623D10">
        <w:rPr>
          <w:i/>
          <w:sz w:val="20"/>
          <w:szCs w:val="20"/>
        </w:rPr>
        <w:t>2));</w:t>
      </w:r>
    </w:p>
    <w:p w:rsidR="00623D10" w:rsidRPr="00623D10" w:rsidRDefault="00623D10" w:rsidP="0078401A">
      <w:pPr>
        <w:pStyle w:val="ListParagraph"/>
        <w:ind w:left="1440"/>
        <w:rPr>
          <w:i/>
          <w:sz w:val="20"/>
          <w:szCs w:val="20"/>
        </w:rPr>
      </w:pPr>
      <w:r w:rsidRPr="00623D10">
        <w:rPr>
          <w:i/>
          <w:sz w:val="20"/>
          <w:szCs w:val="20"/>
        </w:rPr>
        <w:t>&gt;&gt;index=</w:t>
      </w:r>
      <w:proofErr w:type="spellStart"/>
      <w:r w:rsidRPr="00623D10">
        <w:rPr>
          <w:i/>
          <w:sz w:val="20"/>
          <w:szCs w:val="20"/>
        </w:rPr>
        <w:t>linspace</w:t>
      </w:r>
      <w:proofErr w:type="spellEnd"/>
      <w:r w:rsidRPr="00623D10">
        <w:rPr>
          <w:i/>
          <w:sz w:val="20"/>
          <w:szCs w:val="20"/>
        </w:rPr>
        <w:t>(</w:t>
      </w:r>
      <w:proofErr w:type="gramStart"/>
      <w:r w:rsidRPr="00623D10">
        <w:rPr>
          <w:i/>
          <w:sz w:val="20"/>
          <w:szCs w:val="20"/>
        </w:rPr>
        <w:t>1,N</w:t>
      </w:r>
      <w:proofErr w:type="gramEnd"/>
      <w:r w:rsidRPr="00623D10">
        <w:rPr>
          <w:i/>
          <w:sz w:val="20"/>
          <w:szCs w:val="20"/>
        </w:rPr>
        <w:t>,21);</w:t>
      </w:r>
    </w:p>
    <w:p w:rsidR="00623D10" w:rsidRPr="00623D10" w:rsidRDefault="00623D10" w:rsidP="0078401A">
      <w:pPr>
        <w:pStyle w:val="ListParagraph"/>
        <w:ind w:left="1440"/>
        <w:rPr>
          <w:i/>
          <w:sz w:val="20"/>
          <w:szCs w:val="20"/>
        </w:rPr>
      </w:pPr>
      <w:r w:rsidRPr="00623D10">
        <w:rPr>
          <w:i/>
          <w:sz w:val="20"/>
          <w:szCs w:val="20"/>
        </w:rPr>
        <w:t>&gt;&gt;</w:t>
      </w:r>
      <w:proofErr w:type="spellStart"/>
      <w:r w:rsidRPr="00623D10">
        <w:rPr>
          <w:i/>
          <w:sz w:val="20"/>
          <w:szCs w:val="20"/>
        </w:rPr>
        <w:t>ym</w:t>
      </w:r>
      <w:proofErr w:type="spellEnd"/>
      <w:proofErr w:type="gramStart"/>
      <w:r w:rsidRPr="00623D10">
        <w:rPr>
          <w:i/>
          <w:sz w:val="20"/>
          <w:szCs w:val="20"/>
        </w:rPr>
        <w:t>=[</w:t>
      </w:r>
      <w:proofErr w:type="gramEnd"/>
      <w:r w:rsidRPr="00623D10">
        <w:rPr>
          <w:i/>
          <w:sz w:val="20"/>
          <w:szCs w:val="20"/>
        </w:rPr>
        <w:t>];</w:t>
      </w:r>
    </w:p>
    <w:p w:rsidR="00623D10" w:rsidRPr="00623D10" w:rsidRDefault="00623D10" w:rsidP="0078401A">
      <w:pPr>
        <w:pStyle w:val="ListParagraph"/>
        <w:ind w:left="1440"/>
        <w:rPr>
          <w:i/>
          <w:sz w:val="20"/>
          <w:szCs w:val="20"/>
        </w:rPr>
      </w:pPr>
      <w:r w:rsidRPr="00623D10">
        <w:rPr>
          <w:i/>
          <w:sz w:val="20"/>
          <w:szCs w:val="20"/>
        </w:rPr>
        <w:t xml:space="preserve">&gt;&gt;for </w:t>
      </w:r>
      <w:proofErr w:type="spellStart"/>
      <w:r w:rsidRPr="00623D10">
        <w:rPr>
          <w:i/>
          <w:sz w:val="20"/>
          <w:szCs w:val="20"/>
        </w:rPr>
        <w:t>i</w:t>
      </w:r>
      <w:proofErr w:type="spellEnd"/>
      <w:r w:rsidRPr="00623D10">
        <w:rPr>
          <w:i/>
          <w:sz w:val="20"/>
          <w:szCs w:val="20"/>
        </w:rPr>
        <w:t>=1:20</w:t>
      </w:r>
    </w:p>
    <w:p w:rsidR="00623D10" w:rsidRPr="00623D10" w:rsidRDefault="00623D10" w:rsidP="0078401A">
      <w:pPr>
        <w:pStyle w:val="ListParagraph"/>
        <w:ind w:left="1440"/>
        <w:rPr>
          <w:i/>
          <w:sz w:val="20"/>
          <w:szCs w:val="20"/>
        </w:rPr>
      </w:pPr>
      <w:r>
        <w:rPr>
          <w:i/>
          <w:sz w:val="20"/>
          <w:szCs w:val="20"/>
        </w:rPr>
        <w:t>&gt;&gt;</w:t>
      </w:r>
      <w:proofErr w:type="spellStart"/>
      <w:r w:rsidRPr="00623D10">
        <w:rPr>
          <w:i/>
          <w:sz w:val="20"/>
          <w:szCs w:val="20"/>
        </w:rPr>
        <w:t>ym</w:t>
      </w:r>
      <w:proofErr w:type="spellEnd"/>
      <w:proofErr w:type="gramStart"/>
      <w:r w:rsidRPr="00623D10">
        <w:rPr>
          <w:i/>
          <w:sz w:val="20"/>
          <w:szCs w:val="20"/>
        </w:rPr>
        <w:t>=[</w:t>
      </w:r>
      <w:proofErr w:type="spellStart"/>
      <w:proofErr w:type="gramEnd"/>
      <w:r w:rsidRPr="00623D10">
        <w:rPr>
          <w:i/>
          <w:sz w:val="20"/>
          <w:szCs w:val="20"/>
        </w:rPr>
        <w:t>ym</w:t>
      </w:r>
      <w:proofErr w:type="spellEnd"/>
      <w:r w:rsidRPr="00623D10">
        <w:rPr>
          <w:i/>
          <w:sz w:val="20"/>
          <w:szCs w:val="20"/>
        </w:rPr>
        <w:t>; max(stress(index(</w:t>
      </w:r>
      <w:proofErr w:type="spellStart"/>
      <w:r w:rsidRPr="00623D10">
        <w:rPr>
          <w:i/>
          <w:sz w:val="20"/>
          <w:szCs w:val="20"/>
        </w:rPr>
        <w:t>i</w:t>
      </w:r>
      <w:proofErr w:type="spellEnd"/>
      <w:r w:rsidRPr="00623D10">
        <w:rPr>
          <w:i/>
          <w:sz w:val="20"/>
          <w:szCs w:val="20"/>
        </w:rPr>
        <w:t>):index(i+1),2))];</w:t>
      </w:r>
    </w:p>
    <w:p w:rsidR="00623D10" w:rsidRPr="00623D10" w:rsidRDefault="00623D10" w:rsidP="0078401A">
      <w:pPr>
        <w:pStyle w:val="ListParagraph"/>
        <w:ind w:left="1440"/>
        <w:rPr>
          <w:i/>
          <w:sz w:val="20"/>
          <w:szCs w:val="20"/>
        </w:rPr>
      </w:pPr>
      <w:r>
        <w:rPr>
          <w:i/>
          <w:sz w:val="20"/>
          <w:szCs w:val="20"/>
        </w:rPr>
        <w:t>&gt;&gt;</w:t>
      </w:r>
      <w:r w:rsidRPr="00623D10">
        <w:rPr>
          <w:i/>
          <w:sz w:val="20"/>
          <w:szCs w:val="20"/>
        </w:rPr>
        <w:t>end</w:t>
      </w:r>
    </w:p>
    <w:p w:rsidR="00623D10" w:rsidRDefault="00623D10" w:rsidP="0078401A">
      <w:pPr>
        <w:pStyle w:val="ListParagraph"/>
        <w:ind w:left="1440"/>
        <w:rPr>
          <w:i/>
          <w:sz w:val="20"/>
          <w:szCs w:val="20"/>
        </w:rPr>
      </w:pPr>
      <w:r w:rsidRPr="00623D10">
        <w:rPr>
          <w:i/>
          <w:sz w:val="20"/>
          <w:szCs w:val="20"/>
        </w:rPr>
        <w:t>&gt;&gt;</w:t>
      </w:r>
      <w:proofErr w:type="gramStart"/>
      <w:r w:rsidRPr="00623D10">
        <w:rPr>
          <w:i/>
          <w:sz w:val="20"/>
          <w:szCs w:val="20"/>
        </w:rPr>
        <w:t>figure(</w:t>
      </w:r>
      <w:proofErr w:type="gramEnd"/>
      <w:r w:rsidRPr="00623D10">
        <w:rPr>
          <w:i/>
          <w:sz w:val="20"/>
          <w:szCs w:val="20"/>
        </w:rPr>
        <w:t>7)</w:t>
      </w:r>
    </w:p>
    <w:p w:rsidR="00623D10" w:rsidRPr="00623D10" w:rsidRDefault="00623D10" w:rsidP="0078401A">
      <w:pPr>
        <w:pStyle w:val="ListParagraph"/>
        <w:ind w:left="1440"/>
        <w:rPr>
          <w:i/>
          <w:sz w:val="20"/>
          <w:szCs w:val="20"/>
        </w:rPr>
      </w:pPr>
      <w:r w:rsidRPr="00623D10">
        <w:rPr>
          <w:i/>
          <w:sz w:val="20"/>
          <w:szCs w:val="20"/>
        </w:rPr>
        <w:t>&gt;&gt;</w:t>
      </w:r>
      <w:proofErr w:type="gramStart"/>
      <w:r w:rsidRPr="00623D10">
        <w:rPr>
          <w:i/>
          <w:sz w:val="20"/>
          <w:szCs w:val="20"/>
        </w:rPr>
        <w:t>subplot(</w:t>
      </w:r>
      <w:proofErr w:type="gramEnd"/>
      <w:r w:rsidRPr="00623D10">
        <w:rPr>
          <w:i/>
          <w:sz w:val="20"/>
          <w:szCs w:val="20"/>
        </w:rPr>
        <w:t xml:space="preserve">221); </w:t>
      </w:r>
      <w:proofErr w:type="spellStart"/>
      <w:r w:rsidRPr="00623D10">
        <w:rPr>
          <w:i/>
          <w:sz w:val="20"/>
          <w:szCs w:val="20"/>
        </w:rPr>
        <w:t>wnormplot</w:t>
      </w:r>
      <w:proofErr w:type="spellEnd"/>
      <w:r w:rsidRPr="00623D10">
        <w:rPr>
          <w:i/>
          <w:sz w:val="20"/>
          <w:szCs w:val="20"/>
        </w:rPr>
        <w:t>(</w:t>
      </w:r>
      <w:proofErr w:type="spellStart"/>
      <w:r w:rsidRPr="00623D10">
        <w:rPr>
          <w:i/>
          <w:sz w:val="20"/>
          <w:szCs w:val="20"/>
        </w:rPr>
        <w:t>ym</w:t>
      </w:r>
      <w:proofErr w:type="spellEnd"/>
      <w:r w:rsidRPr="00623D10">
        <w:rPr>
          <w:i/>
          <w:sz w:val="20"/>
          <w:szCs w:val="20"/>
        </w:rPr>
        <w:t>)</w:t>
      </w:r>
    </w:p>
    <w:p w:rsidR="00623D10" w:rsidRPr="00623D10" w:rsidRDefault="00623D10" w:rsidP="0078401A">
      <w:pPr>
        <w:pStyle w:val="ListParagraph"/>
        <w:ind w:left="1440"/>
        <w:rPr>
          <w:i/>
          <w:sz w:val="20"/>
          <w:szCs w:val="20"/>
        </w:rPr>
      </w:pPr>
      <w:r>
        <w:rPr>
          <w:i/>
          <w:sz w:val="20"/>
          <w:szCs w:val="20"/>
        </w:rPr>
        <w:t>&gt;&gt;</w:t>
      </w:r>
      <w:proofErr w:type="gramStart"/>
      <w:r w:rsidRPr="00623D10">
        <w:rPr>
          <w:i/>
          <w:sz w:val="20"/>
          <w:szCs w:val="20"/>
        </w:rPr>
        <w:t>subplot(</w:t>
      </w:r>
      <w:proofErr w:type="gramEnd"/>
      <w:r w:rsidRPr="00623D10">
        <w:rPr>
          <w:i/>
          <w:sz w:val="20"/>
          <w:szCs w:val="20"/>
        </w:rPr>
        <w:t xml:space="preserve">222); </w:t>
      </w:r>
      <w:proofErr w:type="spellStart"/>
      <w:r w:rsidRPr="00623D10">
        <w:rPr>
          <w:i/>
          <w:sz w:val="20"/>
          <w:szCs w:val="20"/>
        </w:rPr>
        <w:t>wraylplot</w:t>
      </w:r>
      <w:proofErr w:type="spellEnd"/>
      <w:r w:rsidRPr="00623D10">
        <w:rPr>
          <w:i/>
          <w:sz w:val="20"/>
          <w:szCs w:val="20"/>
        </w:rPr>
        <w:t>(</w:t>
      </w:r>
      <w:proofErr w:type="spellStart"/>
      <w:r w:rsidRPr="00623D10">
        <w:rPr>
          <w:i/>
          <w:sz w:val="20"/>
          <w:szCs w:val="20"/>
        </w:rPr>
        <w:t>ym</w:t>
      </w:r>
      <w:proofErr w:type="spellEnd"/>
      <w:r w:rsidRPr="00623D10">
        <w:rPr>
          <w:i/>
          <w:sz w:val="20"/>
          <w:szCs w:val="20"/>
        </w:rPr>
        <w:t>)</w:t>
      </w:r>
    </w:p>
    <w:p w:rsidR="00623D10" w:rsidRPr="00623D10" w:rsidRDefault="00623D10" w:rsidP="0078401A">
      <w:pPr>
        <w:pStyle w:val="ListParagraph"/>
        <w:ind w:left="1440"/>
        <w:rPr>
          <w:i/>
          <w:sz w:val="20"/>
          <w:szCs w:val="20"/>
        </w:rPr>
      </w:pPr>
      <w:r>
        <w:rPr>
          <w:i/>
          <w:sz w:val="20"/>
          <w:szCs w:val="20"/>
        </w:rPr>
        <w:t>&gt;&gt;</w:t>
      </w:r>
      <w:proofErr w:type="gramStart"/>
      <w:r w:rsidRPr="00623D10">
        <w:rPr>
          <w:i/>
          <w:sz w:val="20"/>
          <w:szCs w:val="20"/>
        </w:rPr>
        <w:t>subplot(</w:t>
      </w:r>
      <w:proofErr w:type="gramEnd"/>
      <w:r w:rsidRPr="00623D10">
        <w:rPr>
          <w:i/>
          <w:sz w:val="20"/>
          <w:szCs w:val="20"/>
        </w:rPr>
        <w:t xml:space="preserve">223); </w:t>
      </w:r>
      <w:proofErr w:type="spellStart"/>
      <w:r w:rsidRPr="00623D10">
        <w:rPr>
          <w:i/>
          <w:sz w:val="20"/>
          <w:szCs w:val="20"/>
        </w:rPr>
        <w:t>wweibplot</w:t>
      </w:r>
      <w:proofErr w:type="spellEnd"/>
      <w:r w:rsidRPr="00623D10">
        <w:rPr>
          <w:i/>
          <w:sz w:val="20"/>
          <w:szCs w:val="20"/>
        </w:rPr>
        <w:t>(</w:t>
      </w:r>
      <w:proofErr w:type="spellStart"/>
      <w:r w:rsidRPr="00623D10">
        <w:rPr>
          <w:i/>
          <w:sz w:val="20"/>
          <w:szCs w:val="20"/>
        </w:rPr>
        <w:t>ym</w:t>
      </w:r>
      <w:proofErr w:type="spellEnd"/>
      <w:r w:rsidRPr="00623D10">
        <w:rPr>
          <w:i/>
          <w:sz w:val="20"/>
          <w:szCs w:val="20"/>
        </w:rPr>
        <w:t>)</w:t>
      </w:r>
    </w:p>
    <w:p w:rsidR="006048BB" w:rsidRDefault="00623D10" w:rsidP="0078401A">
      <w:pPr>
        <w:pStyle w:val="ListParagraph"/>
        <w:ind w:left="1440"/>
        <w:rPr>
          <w:i/>
          <w:sz w:val="20"/>
          <w:szCs w:val="20"/>
        </w:rPr>
      </w:pPr>
      <w:r>
        <w:rPr>
          <w:i/>
          <w:sz w:val="20"/>
          <w:szCs w:val="20"/>
        </w:rPr>
        <w:t>&gt;&gt;</w:t>
      </w:r>
      <w:proofErr w:type="gramStart"/>
      <w:r w:rsidRPr="00623D10">
        <w:rPr>
          <w:i/>
          <w:sz w:val="20"/>
          <w:szCs w:val="20"/>
        </w:rPr>
        <w:t>subplot(</w:t>
      </w:r>
      <w:proofErr w:type="gramEnd"/>
      <w:r w:rsidRPr="00623D10">
        <w:rPr>
          <w:i/>
          <w:sz w:val="20"/>
          <w:szCs w:val="20"/>
        </w:rPr>
        <w:t xml:space="preserve">224); </w:t>
      </w:r>
      <w:proofErr w:type="spellStart"/>
      <w:r w:rsidRPr="00623D10">
        <w:rPr>
          <w:i/>
          <w:sz w:val="20"/>
          <w:szCs w:val="20"/>
        </w:rPr>
        <w:t>wgumbplot</w:t>
      </w:r>
      <w:proofErr w:type="spellEnd"/>
      <w:r w:rsidRPr="00623D10">
        <w:rPr>
          <w:i/>
          <w:sz w:val="20"/>
          <w:szCs w:val="20"/>
        </w:rPr>
        <w:t>(</w:t>
      </w:r>
      <w:proofErr w:type="spellStart"/>
      <w:r w:rsidRPr="00623D10">
        <w:rPr>
          <w:i/>
          <w:sz w:val="20"/>
          <w:szCs w:val="20"/>
        </w:rPr>
        <w:t>ym</w:t>
      </w:r>
      <w:proofErr w:type="spellEnd"/>
      <w:r w:rsidRPr="00623D10">
        <w:rPr>
          <w:i/>
          <w:sz w:val="20"/>
          <w:szCs w:val="20"/>
        </w:rPr>
        <w:t>)</w:t>
      </w:r>
    </w:p>
    <w:p w:rsidR="009A1C9C" w:rsidRPr="009A1C9C" w:rsidRDefault="009A1C9C" w:rsidP="0078401A">
      <w:pPr>
        <w:pStyle w:val="ListParagraph"/>
        <w:ind w:left="1440"/>
        <w:rPr>
          <w:i/>
          <w:sz w:val="20"/>
          <w:szCs w:val="20"/>
        </w:rPr>
      </w:pPr>
    </w:p>
    <w:p w:rsidR="00702B0D" w:rsidRPr="00252BB5" w:rsidRDefault="006B002D" w:rsidP="00AD6CBF">
      <w:pPr>
        <w:pStyle w:val="Heading2"/>
      </w:pPr>
      <w:r w:rsidRPr="00252BB5">
        <w:t xml:space="preserve">Distributions for </w:t>
      </w:r>
      <w:r w:rsidR="00702B0D" w:rsidRPr="00252BB5">
        <w:t>regression and inference test</w:t>
      </w:r>
    </w:p>
    <w:p w:rsidR="009A1C9C" w:rsidRDefault="00BC1322" w:rsidP="0078401A">
      <w:r w:rsidRPr="00252BB5">
        <w:t xml:space="preserve">Standard normal distribution is the basis for the hypothesis test. The other distributions for the test are </w:t>
      </w:r>
      <w:proofErr w:type="gramStart"/>
      <w:r w:rsidRPr="00252BB5">
        <w:t>actually related</w:t>
      </w:r>
      <w:proofErr w:type="gramEnd"/>
      <w:r w:rsidRPr="00252BB5">
        <w:t xml:space="preserve"> with the standard normal distributions.</w:t>
      </w:r>
      <w:r w:rsidR="009D3819" w:rsidRPr="00252BB5">
        <w:t xml:space="preserve"> Instead of investigating the hypothesis test, you will be asked to compute the 95% confidence intervals of random variables from these distributions.</w:t>
      </w:r>
    </w:p>
    <w:p w:rsidR="004577E6" w:rsidRDefault="005D7189" w:rsidP="0078401A">
      <w:pPr>
        <w:pStyle w:val="ListParagraph"/>
        <w:numPr>
          <w:ilvl w:val="0"/>
          <w:numId w:val="5"/>
        </w:numPr>
      </w:pPr>
      <w:r w:rsidRPr="00252BB5">
        <w:t>Standard normal distribution</w:t>
      </w:r>
      <w:r w:rsidR="004577E6">
        <w:t>, X~N(</w:t>
      </w:r>
      <w:proofErr w:type="gramStart"/>
      <w:r w:rsidR="004577E6">
        <w:t>mu,sigma</w:t>
      </w:r>
      <w:proofErr w:type="gramEnd"/>
      <w:r w:rsidR="00C658A1" w:rsidRPr="00FB2340">
        <w:rPr>
          <w:vertAlign w:val="superscript"/>
        </w:rPr>
        <w:t>2</w:t>
      </w:r>
      <w:r w:rsidR="004577E6">
        <w:t xml:space="preserve">). </w:t>
      </w:r>
    </w:p>
    <w:p w:rsidR="005217BF" w:rsidRDefault="005217BF" w:rsidP="0078401A">
      <w:pPr>
        <w:pStyle w:val="ListParagraph"/>
        <w:ind w:left="360"/>
      </w:pPr>
      <w:r>
        <w:t>If mean (mu) and standard deviation (sigma) are know</w:t>
      </w:r>
      <w:r w:rsidR="009C03DC">
        <w:t>n</w:t>
      </w:r>
      <w:r>
        <w:t>, the 95% CI is</w:t>
      </w:r>
    </w:p>
    <w:p w:rsidR="005D7189" w:rsidRPr="005217BF" w:rsidRDefault="005217BF" w:rsidP="0078401A">
      <w:pPr>
        <w:pStyle w:val="ListParagraph"/>
        <w:ind w:left="1440"/>
        <w:rPr>
          <w:i/>
          <w:sz w:val="20"/>
          <w:szCs w:val="20"/>
        </w:rPr>
      </w:pPr>
      <w:r>
        <w:rPr>
          <w:i/>
          <w:sz w:val="20"/>
          <w:szCs w:val="20"/>
        </w:rPr>
        <w:t>&gt;&gt;</w:t>
      </w:r>
      <w:r w:rsidR="004577E6" w:rsidRPr="005217BF">
        <w:rPr>
          <w:i/>
          <w:sz w:val="20"/>
          <w:szCs w:val="20"/>
        </w:rPr>
        <w:t>CI=[</w:t>
      </w:r>
      <w:proofErr w:type="spellStart"/>
      <w:r w:rsidR="004577E6" w:rsidRPr="005217BF">
        <w:rPr>
          <w:i/>
          <w:sz w:val="20"/>
          <w:szCs w:val="20"/>
        </w:rPr>
        <w:t>mu+</w:t>
      </w:r>
      <w:proofErr w:type="gramStart"/>
      <w:r w:rsidRPr="005217BF">
        <w:rPr>
          <w:i/>
          <w:sz w:val="20"/>
          <w:szCs w:val="20"/>
        </w:rPr>
        <w:t>norminv</w:t>
      </w:r>
      <w:proofErr w:type="spellEnd"/>
      <w:r w:rsidR="004577E6" w:rsidRPr="005217BF">
        <w:rPr>
          <w:i/>
          <w:sz w:val="20"/>
          <w:szCs w:val="20"/>
        </w:rPr>
        <w:t>(</w:t>
      </w:r>
      <w:proofErr w:type="gramEnd"/>
      <w:r w:rsidR="004577E6" w:rsidRPr="005217BF">
        <w:rPr>
          <w:i/>
          <w:sz w:val="20"/>
          <w:szCs w:val="20"/>
        </w:rPr>
        <w:t>0.025)*sigma</w:t>
      </w:r>
      <w:r w:rsidRPr="005217BF">
        <w:rPr>
          <w:i/>
          <w:sz w:val="20"/>
          <w:szCs w:val="20"/>
        </w:rPr>
        <w:t xml:space="preserve">,  </w:t>
      </w:r>
      <w:proofErr w:type="spellStart"/>
      <w:r w:rsidR="004577E6" w:rsidRPr="005217BF">
        <w:rPr>
          <w:i/>
          <w:sz w:val="20"/>
          <w:szCs w:val="20"/>
        </w:rPr>
        <w:t>mu+</w:t>
      </w:r>
      <w:r w:rsidRPr="005217BF">
        <w:rPr>
          <w:i/>
          <w:sz w:val="20"/>
          <w:szCs w:val="20"/>
        </w:rPr>
        <w:t>norminv</w:t>
      </w:r>
      <w:proofErr w:type="spellEnd"/>
      <w:r w:rsidR="004577E6" w:rsidRPr="005217BF">
        <w:rPr>
          <w:i/>
          <w:sz w:val="20"/>
          <w:szCs w:val="20"/>
        </w:rPr>
        <w:t xml:space="preserve">(0.975)*sigma]; </w:t>
      </w:r>
      <w:r w:rsidRPr="005217BF">
        <w:rPr>
          <w:i/>
          <w:sz w:val="20"/>
          <w:szCs w:val="20"/>
        </w:rPr>
        <w:t xml:space="preserve"> %or as follows</w:t>
      </w:r>
    </w:p>
    <w:p w:rsidR="005217BF" w:rsidRPr="003E74DB" w:rsidRDefault="005217BF" w:rsidP="0078401A">
      <w:pPr>
        <w:pStyle w:val="ListParagraph"/>
        <w:ind w:left="1440"/>
        <w:rPr>
          <w:i/>
          <w:sz w:val="20"/>
          <w:szCs w:val="20"/>
          <w:lang w:val="sv-SE"/>
        </w:rPr>
      </w:pPr>
      <w:r w:rsidRPr="003E74DB">
        <w:rPr>
          <w:i/>
          <w:sz w:val="20"/>
          <w:szCs w:val="20"/>
          <w:lang w:val="sv-SE"/>
        </w:rPr>
        <w:t>&gt;&gt;CI=[norminv(0.025,mu,sigma), norminv(0.975,mu,sigma)]</w:t>
      </w:r>
    </w:p>
    <w:p w:rsidR="009A1C9C" w:rsidRDefault="009A1C9C" w:rsidP="0078401A">
      <w:pPr>
        <w:pStyle w:val="ListParagraph"/>
        <w:ind w:left="1440"/>
        <w:rPr>
          <w:i/>
          <w:sz w:val="20"/>
          <w:szCs w:val="20"/>
          <w:lang w:val="sv-SE"/>
        </w:rPr>
      </w:pPr>
    </w:p>
    <w:p w:rsidR="00FB2340" w:rsidRPr="003E74DB" w:rsidRDefault="00FB2340" w:rsidP="0078401A">
      <w:pPr>
        <w:pStyle w:val="ListParagraph"/>
        <w:ind w:left="1440"/>
        <w:rPr>
          <w:i/>
          <w:sz w:val="20"/>
          <w:szCs w:val="20"/>
          <w:lang w:val="sv-SE"/>
        </w:rPr>
      </w:pPr>
    </w:p>
    <w:p w:rsidR="005217BF" w:rsidRDefault="005217BF" w:rsidP="0078401A">
      <w:pPr>
        <w:pStyle w:val="ListParagraph"/>
        <w:ind w:left="360"/>
      </w:pPr>
      <w:r>
        <w:t>If for other cases, such as mu/sigma is unknown, please consult to the lecture notes.</w:t>
      </w:r>
    </w:p>
    <w:p w:rsidR="009A1C9C" w:rsidRDefault="009A1C9C" w:rsidP="0078401A">
      <w:pPr>
        <w:pStyle w:val="ListParagraph"/>
        <w:ind w:left="360"/>
      </w:pPr>
    </w:p>
    <w:p w:rsidR="00FB2340" w:rsidRPr="00252BB5" w:rsidRDefault="00FB2340" w:rsidP="0078401A">
      <w:pPr>
        <w:pStyle w:val="ListParagraph"/>
        <w:ind w:left="360"/>
      </w:pPr>
    </w:p>
    <w:p w:rsidR="00702B0D" w:rsidRPr="00252BB5" w:rsidRDefault="00702B0D" w:rsidP="0078401A">
      <w:pPr>
        <w:pStyle w:val="ListParagraph"/>
        <w:numPr>
          <w:ilvl w:val="0"/>
          <w:numId w:val="5"/>
        </w:numPr>
      </w:pPr>
      <w:r w:rsidRPr="00252BB5">
        <w:t>Chi-squared distribution</w:t>
      </w:r>
    </w:p>
    <w:p w:rsidR="009D3819" w:rsidRPr="00B574C8" w:rsidRDefault="009D3819" w:rsidP="0078401A">
      <w:pPr>
        <w:ind w:left="360"/>
      </w:pPr>
      <w:r w:rsidRPr="00B574C8">
        <w:t>If </w:t>
      </w:r>
      <w:r w:rsidR="00B574C8" w:rsidRPr="00B574C8">
        <w:rPr>
          <w:i/>
        </w:rPr>
        <w:t>X</w:t>
      </w:r>
      <w:r w:rsidRPr="00B574C8">
        <w:rPr>
          <w:i/>
          <w:vertAlign w:val="subscript"/>
        </w:rPr>
        <w:t>1</w:t>
      </w:r>
      <w:r w:rsidRPr="00B574C8">
        <w:t>, ..., </w:t>
      </w:r>
      <w:proofErr w:type="spellStart"/>
      <w:r w:rsidR="00B574C8" w:rsidRPr="00B574C8">
        <w:rPr>
          <w:i/>
        </w:rPr>
        <w:t>X</w:t>
      </w:r>
      <w:r w:rsidRPr="00B574C8">
        <w:rPr>
          <w:i/>
          <w:vertAlign w:val="subscript"/>
        </w:rPr>
        <w:t>k</w:t>
      </w:r>
      <w:proofErr w:type="spellEnd"/>
      <w:r w:rsidRPr="00B574C8">
        <w:t> are</w:t>
      </w:r>
      <w:r w:rsidR="00B574C8" w:rsidRPr="00B574C8">
        <w:t xml:space="preserve"> independent, standard normal </w:t>
      </w:r>
      <w:r w:rsidRPr="00B574C8">
        <w:t>random variables, then the sum of their squares,</w:t>
      </w:r>
      <w:r w:rsidR="00B574C8" w:rsidRPr="00B574C8">
        <w:rPr>
          <w:position w:val="-28"/>
        </w:rPr>
        <w:object w:dxaOrig="9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pt;height:33.2pt" o:ole="">
            <v:imagedata r:id="rId11" o:title=""/>
          </v:shape>
          <o:OLEObject Type="Embed" ProgID="Equation.3" ShapeID="_x0000_i1025" DrawAspect="Content" ObjectID="_1615297584" r:id="rId12"/>
        </w:object>
      </w:r>
      <w:r w:rsidR="00B574C8" w:rsidRPr="00B574C8">
        <w:t xml:space="preserve">, </w:t>
      </w:r>
      <w:r w:rsidRPr="00B574C8">
        <w:t>is distributed to the </w:t>
      </w:r>
      <w:r w:rsidR="00FB2340">
        <w:t>C</w:t>
      </w:r>
      <w:r w:rsidRPr="00B574C8">
        <w:t>hi-squared distribution with </w:t>
      </w:r>
      <w:r w:rsidRPr="00FB2340">
        <w:rPr>
          <w:i/>
        </w:rPr>
        <w:t>k</w:t>
      </w:r>
      <w:r w:rsidRPr="00B574C8">
        <w:t> degrees of freedom. This is usually denoted as</w:t>
      </w:r>
      <w:r w:rsidR="00B574C8" w:rsidRPr="00B574C8">
        <w:rPr>
          <w:position w:val="-10"/>
        </w:rPr>
        <w:object w:dxaOrig="920" w:dyaOrig="340">
          <v:shape id="_x0000_i1026" type="#_x0000_t75" style="width:46.35pt;height:18.15pt" o:ole="">
            <v:imagedata r:id="rId13" o:title=""/>
          </v:shape>
          <o:OLEObject Type="Embed" ProgID="Equation.3" ShapeID="_x0000_i1026" DrawAspect="Content" ObjectID="_1615297585" r:id="rId14"/>
        </w:object>
      </w:r>
      <w:r w:rsidR="00B574C8" w:rsidRPr="00B574C8">
        <w:t xml:space="preserve">or </w:t>
      </w:r>
      <w:r w:rsidR="00B574C8" w:rsidRPr="00B574C8">
        <w:rPr>
          <w:position w:val="-10"/>
        </w:rPr>
        <w:object w:dxaOrig="620" w:dyaOrig="340">
          <v:shape id="_x0000_i1027" type="#_x0000_t75" style="width:31.3pt;height:18.15pt" o:ole="">
            <v:imagedata r:id="rId15" o:title=""/>
          </v:shape>
          <o:OLEObject Type="Embed" ProgID="Equation.3" ShapeID="_x0000_i1027" DrawAspect="Content" ObjectID="_1615297586" r:id="rId16"/>
        </w:object>
      </w:r>
      <w:r w:rsidR="00B574C8" w:rsidRPr="00B574C8">
        <w:t>.</w:t>
      </w:r>
    </w:p>
    <w:p w:rsidR="005217BF" w:rsidRDefault="005217BF" w:rsidP="0078401A">
      <w:pPr>
        <w:ind w:left="360"/>
        <w:rPr>
          <w:rFonts w:ascii="Arial" w:hAnsi="Arial" w:cs="Arial"/>
          <w:b/>
          <w:i/>
          <w:color w:val="000000"/>
          <w:sz w:val="20"/>
          <w:szCs w:val="20"/>
        </w:rPr>
      </w:pPr>
      <w:r w:rsidRPr="00862D8B">
        <w:rPr>
          <w:rFonts w:cstheme="minorHAnsi"/>
          <w:color w:val="000000"/>
          <w:sz w:val="20"/>
          <w:szCs w:val="20"/>
        </w:rPr>
        <w:t xml:space="preserve">The </w:t>
      </w:r>
      <w:r w:rsidR="00862D8B" w:rsidRPr="00862D8B">
        <w:rPr>
          <w:rFonts w:cstheme="minorHAnsi"/>
          <w:i/>
          <w:color w:val="000000"/>
          <w:sz w:val="20"/>
          <w:szCs w:val="20"/>
        </w:rPr>
        <w:sym w:font="Symbol" w:char="F061"/>
      </w:r>
      <w:r w:rsidR="00862D8B" w:rsidRPr="00862D8B">
        <w:rPr>
          <w:rFonts w:cstheme="minorHAnsi"/>
          <w:color w:val="000000"/>
          <w:sz w:val="20"/>
          <w:szCs w:val="20"/>
        </w:rPr>
        <w:t>-</w:t>
      </w:r>
      <w:r w:rsidRPr="00862D8B">
        <w:rPr>
          <w:rFonts w:cstheme="minorHAnsi"/>
          <w:color w:val="000000"/>
          <w:sz w:val="20"/>
          <w:szCs w:val="20"/>
        </w:rPr>
        <w:t>quantile of Chi-squared distribution could be computed by</w:t>
      </w:r>
      <w:r w:rsidR="00FB2340">
        <w:rPr>
          <w:rFonts w:cstheme="minorHAnsi"/>
          <w:color w:val="000000"/>
          <w:sz w:val="20"/>
          <w:szCs w:val="20"/>
        </w:rPr>
        <w:t xml:space="preserve"> “</w:t>
      </w:r>
      <w:r w:rsidR="00FB2340" w:rsidRPr="00862D8B">
        <w:rPr>
          <w:rFonts w:ascii="Arial" w:hAnsi="Arial" w:cs="Arial"/>
          <w:b/>
          <w:i/>
          <w:color w:val="000000"/>
          <w:sz w:val="20"/>
          <w:szCs w:val="20"/>
        </w:rPr>
        <w:t>chi2inv(</w:t>
      </w:r>
      <w:r w:rsidR="00FB2340">
        <w:rPr>
          <w:rFonts w:ascii="Arial" w:hAnsi="Arial" w:cs="Arial"/>
          <w:b/>
          <w:i/>
          <w:color w:val="000000"/>
          <w:sz w:val="20"/>
          <w:szCs w:val="20"/>
        </w:rPr>
        <w:t>1-</w:t>
      </w:r>
      <w:r w:rsidR="00FB2340" w:rsidRPr="00862D8B">
        <w:rPr>
          <w:rFonts w:ascii="Arial" w:hAnsi="Arial" w:cs="Arial"/>
          <w:b/>
          <w:i/>
          <w:color w:val="000000"/>
          <w:sz w:val="20"/>
          <w:szCs w:val="20"/>
        </w:rPr>
        <w:sym w:font="Symbol" w:char="F061"/>
      </w:r>
      <w:r w:rsidR="00FB2340" w:rsidRPr="00862D8B">
        <w:rPr>
          <w:rFonts w:ascii="Arial" w:hAnsi="Arial" w:cs="Arial"/>
          <w:b/>
          <w:i/>
          <w:color w:val="000000"/>
          <w:sz w:val="20"/>
          <w:szCs w:val="20"/>
        </w:rPr>
        <w:t>,k)</w:t>
      </w:r>
      <w:r w:rsidR="00FB2340">
        <w:rPr>
          <w:rFonts w:cstheme="minorHAnsi"/>
          <w:color w:val="000000"/>
          <w:sz w:val="20"/>
          <w:szCs w:val="20"/>
        </w:rPr>
        <w:t>”</w:t>
      </w:r>
      <w:r w:rsidR="00862D8B">
        <w:rPr>
          <w:rFonts w:ascii="Arial" w:hAnsi="Arial" w:cs="Arial"/>
          <w:b/>
          <w:i/>
          <w:color w:val="000000"/>
          <w:sz w:val="20"/>
          <w:szCs w:val="20"/>
        </w:rPr>
        <w:t>.</w:t>
      </w:r>
    </w:p>
    <w:p w:rsidR="00862D8B" w:rsidRPr="005217BF" w:rsidRDefault="00862D8B" w:rsidP="0078401A">
      <w:pPr>
        <w:rPr>
          <w:rFonts w:ascii="Arial" w:hAnsi="Arial" w:cs="Arial"/>
          <w:b/>
          <w:color w:val="000000"/>
          <w:sz w:val="20"/>
          <w:szCs w:val="20"/>
        </w:rPr>
      </w:pPr>
    </w:p>
    <w:p w:rsidR="00702B0D" w:rsidRPr="00252BB5" w:rsidRDefault="009D3819" w:rsidP="0078401A">
      <w:pPr>
        <w:pStyle w:val="ListParagraph"/>
        <w:numPr>
          <w:ilvl w:val="0"/>
          <w:numId w:val="6"/>
        </w:numPr>
      </w:pPr>
      <w:r w:rsidRPr="00252BB5">
        <w:t xml:space="preserve">Student’s </w:t>
      </w:r>
      <w:r w:rsidR="00751E27">
        <w:t>t</w:t>
      </w:r>
      <w:r w:rsidRPr="00252BB5">
        <w:t>-</w:t>
      </w:r>
      <w:r w:rsidR="00702B0D" w:rsidRPr="00252BB5">
        <w:t>distribution</w:t>
      </w:r>
    </w:p>
    <w:p w:rsidR="009D3819" w:rsidRPr="00862D8B" w:rsidRDefault="009D3819" w:rsidP="00751E27">
      <w:pPr>
        <w:shd w:val="clear" w:color="auto" w:fill="FFFFFF"/>
        <w:spacing w:before="96"/>
        <w:rPr>
          <w:rFonts w:eastAsia="Times New Roman" w:cstheme="minorHAnsi"/>
          <w:color w:val="000000"/>
          <w:sz w:val="20"/>
          <w:szCs w:val="20"/>
          <w:lang w:eastAsia="en-US"/>
        </w:rPr>
      </w:pPr>
      <w:r w:rsidRPr="00862D8B">
        <w:rPr>
          <w:rFonts w:eastAsia="Times New Roman" w:cstheme="minorHAnsi"/>
          <w:color w:val="000000"/>
          <w:sz w:val="20"/>
          <w:szCs w:val="20"/>
          <w:lang w:eastAsia="en-US"/>
        </w:rPr>
        <w:t>Let </w:t>
      </w:r>
      <w:r w:rsidRPr="00862D8B">
        <w:rPr>
          <w:rFonts w:eastAsia="Times New Roman" w:cstheme="minorHAnsi"/>
          <w:i/>
          <w:iCs/>
          <w:color w:val="000000"/>
          <w:sz w:val="20"/>
          <w:szCs w:val="20"/>
          <w:lang w:eastAsia="en-US"/>
        </w:rPr>
        <w:t>x</w:t>
      </w:r>
      <w:r w:rsidRPr="00862D8B">
        <w:rPr>
          <w:rFonts w:eastAsia="Times New Roman" w:cstheme="minorHAnsi"/>
          <w:color w:val="000000"/>
          <w:sz w:val="20"/>
          <w:szCs w:val="20"/>
          <w:vertAlign w:val="subscript"/>
          <w:lang w:eastAsia="en-US"/>
        </w:rPr>
        <w:t>1</w:t>
      </w:r>
      <w:r w:rsidRPr="00862D8B">
        <w:rPr>
          <w:rFonts w:eastAsia="Times New Roman" w:cstheme="minorHAnsi"/>
          <w:color w:val="000000"/>
          <w:sz w:val="20"/>
          <w:szCs w:val="20"/>
          <w:lang w:eastAsia="en-US"/>
        </w:rPr>
        <w:t>, ..., </w:t>
      </w:r>
      <w:r w:rsidRPr="00862D8B">
        <w:rPr>
          <w:rFonts w:eastAsia="Times New Roman" w:cstheme="minorHAnsi"/>
          <w:i/>
          <w:iCs/>
          <w:color w:val="000000"/>
          <w:sz w:val="20"/>
          <w:szCs w:val="20"/>
          <w:lang w:eastAsia="en-US"/>
        </w:rPr>
        <w:t>x</w:t>
      </w:r>
      <w:r w:rsidR="00E9263C">
        <w:rPr>
          <w:rFonts w:eastAsia="Times New Roman" w:cstheme="minorHAnsi"/>
          <w:i/>
          <w:iCs/>
          <w:color w:val="000000"/>
          <w:sz w:val="20"/>
          <w:szCs w:val="20"/>
          <w:vertAlign w:val="subscript"/>
          <w:lang w:eastAsia="en-US"/>
        </w:rPr>
        <w:t>k</w:t>
      </w:r>
      <w:r w:rsidRPr="00862D8B">
        <w:rPr>
          <w:rFonts w:eastAsia="Times New Roman" w:cstheme="minorHAnsi"/>
          <w:color w:val="000000"/>
          <w:sz w:val="20"/>
          <w:szCs w:val="20"/>
          <w:lang w:eastAsia="en-US"/>
        </w:rPr>
        <w:t> be the numbers observed in a sample from a continuously distributed population with expected value </w:t>
      </w:r>
      <w:r w:rsidRPr="00862D8B">
        <w:rPr>
          <w:rFonts w:eastAsia="Times New Roman" w:cstheme="minorHAnsi"/>
          <w:i/>
          <w:iCs/>
          <w:color w:val="000000"/>
          <w:sz w:val="20"/>
          <w:szCs w:val="20"/>
          <w:lang w:eastAsia="en-US"/>
        </w:rPr>
        <w:t>μ</w:t>
      </w:r>
      <w:r w:rsidRPr="00862D8B">
        <w:rPr>
          <w:rFonts w:eastAsia="Times New Roman" w:cstheme="minorHAnsi"/>
          <w:color w:val="000000"/>
          <w:sz w:val="20"/>
          <w:szCs w:val="20"/>
          <w:lang w:eastAsia="en-US"/>
        </w:rPr>
        <w:t>. The sample mean and sample variance are respectively</w:t>
      </w:r>
    </w:p>
    <w:p w:rsidR="00862D8B" w:rsidRPr="00862D8B" w:rsidRDefault="00E9263C" w:rsidP="0078401A">
      <w:pPr>
        <w:shd w:val="clear" w:color="auto" w:fill="FFFFFF"/>
        <w:spacing w:before="96"/>
        <w:jc w:val="left"/>
        <w:rPr>
          <w:rFonts w:eastAsia="Times New Roman" w:cstheme="minorHAnsi"/>
          <w:color w:val="000000"/>
          <w:sz w:val="20"/>
          <w:szCs w:val="20"/>
          <w:lang w:eastAsia="en-US"/>
        </w:rPr>
      </w:pPr>
      <w:r w:rsidRPr="00862D8B">
        <w:rPr>
          <w:rFonts w:eastAsia="Times New Roman" w:cstheme="minorHAnsi"/>
          <w:color w:val="000000"/>
          <w:position w:val="-20"/>
          <w:sz w:val="20"/>
          <w:szCs w:val="20"/>
          <w:lang w:eastAsia="en-US"/>
        </w:rPr>
        <w:object w:dxaOrig="1359" w:dyaOrig="540">
          <v:shape id="_x0000_i1028" type="#_x0000_t75" style="width:67.6pt;height:26.9pt" o:ole="">
            <v:imagedata r:id="rId17" o:title=""/>
          </v:shape>
          <o:OLEObject Type="Embed" ProgID="Equation.3" ShapeID="_x0000_i1028" DrawAspect="Content" ObjectID="_1615297587" r:id="rId18"/>
        </w:object>
      </w:r>
      <w:r w:rsidR="00862D8B" w:rsidRPr="00862D8B">
        <w:rPr>
          <w:rFonts w:eastAsia="Times New Roman" w:cstheme="minorHAnsi"/>
          <w:color w:val="000000"/>
          <w:sz w:val="20"/>
          <w:szCs w:val="20"/>
          <w:lang w:eastAsia="en-US"/>
        </w:rPr>
        <w:t>and</w:t>
      </w:r>
      <w:r w:rsidRPr="00B574C8">
        <w:rPr>
          <w:rFonts w:ascii="Arial" w:hAnsi="Arial" w:cs="Arial"/>
          <w:color w:val="000000"/>
          <w:position w:val="-28"/>
          <w:sz w:val="20"/>
          <w:szCs w:val="20"/>
        </w:rPr>
        <w:object w:dxaOrig="1860" w:dyaOrig="660">
          <v:shape id="_x0000_i1029" type="#_x0000_t75" style="width:93.3pt;height:33.2pt" o:ole="">
            <v:imagedata r:id="rId19" o:title=""/>
          </v:shape>
          <o:OLEObject Type="Embed" ProgID="Equation.3" ShapeID="_x0000_i1029" DrawAspect="Content" ObjectID="_1615297588" r:id="rId20"/>
        </w:object>
      </w:r>
      <w:r w:rsidR="00862D8B">
        <w:rPr>
          <w:rFonts w:ascii="Arial" w:hAnsi="Arial" w:cs="Arial"/>
          <w:color w:val="000000"/>
          <w:sz w:val="20"/>
          <w:szCs w:val="20"/>
        </w:rPr>
        <w:t>.</w:t>
      </w:r>
    </w:p>
    <w:p w:rsidR="009D3819" w:rsidRDefault="009D3819" w:rsidP="0078401A">
      <w:pPr>
        <w:shd w:val="clear" w:color="auto" w:fill="FFFFFF"/>
        <w:spacing w:before="96"/>
        <w:jc w:val="left"/>
        <w:rPr>
          <w:rFonts w:eastAsia="Times New Roman" w:cstheme="minorHAnsi"/>
          <w:color w:val="000000"/>
          <w:sz w:val="20"/>
          <w:szCs w:val="20"/>
          <w:lang w:eastAsia="en-US"/>
        </w:rPr>
      </w:pPr>
      <w:r w:rsidRPr="00862D8B">
        <w:rPr>
          <w:rFonts w:eastAsia="Times New Roman" w:cstheme="minorHAnsi"/>
          <w:color w:val="000000"/>
          <w:sz w:val="20"/>
          <w:szCs w:val="20"/>
          <w:lang w:eastAsia="en-US"/>
        </w:rPr>
        <w:t>The resulting </w:t>
      </w:r>
      <w:r w:rsidRPr="00862D8B">
        <w:rPr>
          <w:rFonts w:eastAsia="Times New Roman" w:cstheme="minorHAnsi"/>
          <w:i/>
          <w:iCs/>
          <w:color w:val="000000"/>
          <w:sz w:val="20"/>
          <w:szCs w:val="20"/>
          <w:lang w:eastAsia="en-US"/>
        </w:rPr>
        <w:t>t-value</w:t>
      </w:r>
      <w:r w:rsidRPr="00862D8B">
        <w:rPr>
          <w:rFonts w:eastAsia="Times New Roman" w:cstheme="minorHAnsi"/>
          <w:color w:val="000000"/>
          <w:sz w:val="20"/>
          <w:szCs w:val="20"/>
          <w:lang w:eastAsia="en-US"/>
        </w:rPr>
        <w:t> is</w:t>
      </w:r>
      <w:r w:rsidR="00862D8B">
        <w:rPr>
          <w:rFonts w:eastAsia="Times New Roman" w:cstheme="minorHAnsi"/>
          <w:color w:val="000000"/>
          <w:sz w:val="20"/>
          <w:szCs w:val="20"/>
          <w:lang w:eastAsia="en-US"/>
        </w:rPr>
        <w:t xml:space="preserve">: </w:t>
      </w:r>
      <w:r w:rsidR="00E9263C" w:rsidRPr="00862D8B">
        <w:rPr>
          <w:rFonts w:eastAsia="Times New Roman" w:cstheme="minorHAnsi"/>
          <w:color w:val="000000"/>
          <w:position w:val="-26"/>
          <w:sz w:val="20"/>
          <w:szCs w:val="20"/>
          <w:lang w:eastAsia="en-US"/>
        </w:rPr>
        <w:object w:dxaOrig="840" w:dyaOrig="580">
          <v:shape id="_x0000_i1030" type="#_x0000_t75" style="width:41.95pt;height:28.8pt" o:ole="">
            <v:imagedata r:id="rId21" o:title=""/>
          </v:shape>
          <o:OLEObject Type="Embed" ProgID="Equation.3" ShapeID="_x0000_i1030" DrawAspect="Content" ObjectID="_1615297589" r:id="rId22"/>
        </w:object>
      </w:r>
      <w:r w:rsidR="00862D8B">
        <w:rPr>
          <w:rFonts w:eastAsia="Times New Roman" w:cstheme="minorHAnsi"/>
          <w:color w:val="000000"/>
          <w:sz w:val="20"/>
          <w:szCs w:val="20"/>
          <w:lang w:eastAsia="en-US"/>
        </w:rPr>
        <w:t>.</w:t>
      </w:r>
    </w:p>
    <w:p w:rsidR="005217BF" w:rsidRDefault="009D3819" w:rsidP="00751E27">
      <w:pPr>
        <w:shd w:val="clear" w:color="auto" w:fill="FFFFFF"/>
        <w:spacing w:before="96"/>
        <w:rPr>
          <w:rFonts w:cstheme="minorHAnsi"/>
          <w:sz w:val="20"/>
          <w:szCs w:val="20"/>
        </w:rPr>
      </w:pPr>
      <w:r w:rsidRPr="00E9263C">
        <w:rPr>
          <w:rFonts w:eastAsia="Times New Roman" w:cstheme="minorHAnsi"/>
          <w:sz w:val="20"/>
          <w:szCs w:val="20"/>
          <w:lang w:eastAsia="en-US"/>
        </w:rPr>
        <w:t xml:space="preserve">The </w:t>
      </w:r>
      <w:r w:rsidRPr="00751E27">
        <w:rPr>
          <w:rFonts w:eastAsia="Times New Roman" w:cstheme="minorHAnsi"/>
          <w:i/>
          <w:sz w:val="20"/>
          <w:szCs w:val="20"/>
          <w:lang w:eastAsia="en-US"/>
        </w:rPr>
        <w:t>t</w:t>
      </w:r>
      <w:r w:rsidRPr="00E9263C">
        <w:rPr>
          <w:rFonts w:eastAsia="Times New Roman" w:cstheme="minorHAnsi"/>
          <w:sz w:val="20"/>
          <w:szCs w:val="20"/>
          <w:lang w:eastAsia="en-US"/>
        </w:rPr>
        <w:t>-distribution with </w:t>
      </w:r>
      <w:r w:rsidR="00E9263C" w:rsidRPr="00E9263C">
        <w:rPr>
          <w:rFonts w:eastAsia="Times New Roman" w:cstheme="minorHAnsi"/>
          <w:i/>
          <w:iCs/>
          <w:sz w:val="20"/>
          <w:szCs w:val="20"/>
          <w:lang w:eastAsia="en-US"/>
        </w:rPr>
        <w:t>k</w:t>
      </w:r>
      <w:r w:rsidRPr="00E9263C">
        <w:rPr>
          <w:rFonts w:eastAsia="Times New Roman" w:cstheme="minorHAnsi"/>
          <w:sz w:val="20"/>
          <w:szCs w:val="20"/>
          <w:lang w:eastAsia="en-US"/>
        </w:rPr>
        <w:t> − 1 degrees of freedom is the </w:t>
      </w:r>
      <w:hyperlink r:id="rId23" w:tooltip="Sampling distribution" w:history="1">
        <w:r w:rsidRPr="00E9263C">
          <w:rPr>
            <w:rFonts w:eastAsia="Times New Roman" w:cstheme="minorHAnsi"/>
            <w:sz w:val="20"/>
            <w:szCs w:val="20"/>
            <w:lang w:eastAsia="en-US"/>
          </w:rPr>
          <w:t>sampling distribution</w:t>
        </w:r>
      </w:hyperlink>
      <w:r w:rsidRPr="00E9263C">
        <w:rPr>
          <w:rFonts w:eastAsia="Times New Roman" w:cstheme="minorHAnsi"/>
          <w:sz w:val="20"/>
          <w:szCs w:val="20"/>
          <w:lang w:eastAsia="en-US"/>
        </w:rPr>
        <w:t> of the t-value when the samples consist of </w:t>
      </w:r>
      <w:hyperlink r:id="rId24" w:tooltip="Independent identically distributed" w:history="1">
        <w:r w:rsidRPr="00E9263C">
          <w:rPr>
            <w:rFonts w:eastAsia="Times New Roman" w:cstheme="minorHAnsi"/>
            <w:sz w:val="20"/>
            <w:szCs w:val="20"/>
            <w:lang w:eastAsia="en-US"/>
          </w:rPr>
          <w:t>independent identically distributed</w:t>
        </w:r>
      </w:hyperlink>
      <w:r w:rsidRPr="00E9263C">
        <w:rPr>
          <w:rFonts w:eastAsia="Times New Roman" w:cstheme="minorHAnsi"/>
          <w:sz w:val="20"/>
          <w:szCs w:val="20"/>
          <w:lang w:eastAsia="en-US"/>
        </w:rPr>
        <w:t> observations from a </w:t>
      </w:r>
      <w:hyperlink r:id="rId25" w:tooltip="Normal distribution" w:history="1">
        <w:r w:rsidRPr="00751E27">
          <w:rPr>
            <w:rFonts w:eastAsia="Times New Roman" w:cstheme="minorHAnsi"/>
            <w:b/>
            <w:i/>
            <w:sz w:val="20"/>
            <w:szCs w:val="20"/>
            <w:lang w:eastAsia="en-US"/>
          </w:rPr>
          <w:t>normal</w:t>
        </w:r>
        <w:r w:rsidR="009C03DC">
          <w:rPr>
            <w:rFonts w:eastAsia="Times New Roman" w:cstheme="minorHAnsi"/>
            <w:sz w:val="20"/>
            <w:szCs w:val="20"/>
            <w:lang w:eastAsia="en-US"/>
          </w:rPr>
          <w:t xml:space="preserve"> </w:t>
        </w:r>
        <w:r w:rsidR="00E9263C" w:rsidRPr="00E9263C">
          <w:rPr>
            <w:rFonts w:eastAsia="Times New Roman" w:cstheme="minorHAnsi"/>
            <w:sz w:val="20"/>
            <w:szCs w:val="20"/>
            <w:lang w:eastAsia="en-US"/>
          </w:rPr>
          <w:t>distribution.</w:t>
        </w:r>
      </w:hyperlink>
      <w:r w:rsidR="009C03DC">
        <w:rPr>
          <w:rFonts w:eastAsia="Times New Roman" w:cstheme="minorHAnsi"/>
          <w:sz w:val="20"/>
          <w:szCs w:val="20"/>
          <w:lang w:eastAsia="en-US"/>
        </w:rPr>
        <w:t xml:space="preserve"> </w:t>
      </w:r>
      <w:r w:rsidR="005217BF" w:rsidRPr="00E9263C">
        <w:rPr>
          <w:rFonts w:cstheme="minorHAnsi"/>
          <w:sz w:val="20"/>
          <w:szCs w:val="20"/>
        </w:rPr>
        <w:t>The</w:t>
      </w:r>
      <w:r w:rsidR="009C03DC">
        <w:rPr>
          <w:rFonts w:cstheme="minorHAnsi"/>
          <w:sz w:val="20"/>
          <w:szCs w:val="20"/>
        </w:rPr>
        <w:t xml:space="preserve"> </w:t>
      </w:r>
      <w:r w:rsidR="00E9263C" w:rsidRPr="00E9263C">
        <w:rPr>
          <w:rFonts w:cstheme="minorHAnsi"/>
          <w:i/>
          <w:sz w:val="20"/>
          <w:szCs w:val="20"/>
        </w:rPr>
        <w:sym w:font="Symbol" w:char="F061"/>
      </w:r>
      <w:r w:rsidR="00E9263C" w:rsidRPr="00E9263C">
        <w:rPr>
          <w:rFonts w:cstheme="minorHAnsi"/>
          <w:i/>
          <w:sz w:val="20"/>
          <w:szCs w:val="20"/>
        </w:rPr>
        <w:t>-</w:t>
      </w:r>
      <w:r w:rsidR="005217BF" w:rsidRPr="00E9263C">
        <w:rPr>
          <w:rFonts w:cstheme="minorHAnsi"/>
          <w:sz w:val="20"/>
          <w:szCs w:val="20"/>
        </w:rPr>
        <w:t xml:space="preserve">quantile of </w:t>
      </w:r>
      <w:r w:rsidR="00751E27">
        <w:rPr>
          <w:rFonts w:cstheme="minorHAnsi"/>
          <w:sz w:val="20"/>
          <w:szCs w:val="20"/>
        </w:rPr>
        <w:t>t</w:t>
      </w:r>
      <w:r w:rsidR="00E9263C" w:rsidRPr="00E9263C">
        <w:rPr>
          <w:rFonts w:cstheme="minorHAnsi"/>
          <w:sz w:val="20"/>
          <w:szCs w:val="20"/>
        </w:rPr>
        <w:t>-</w:t>
      </w:r>
      <w:r w:rsidR="005217BF" w:rsidRPr="00E9263C">
        <w:rPr>
          <w:rFonts w:cstheme="minorHAnsi"/>
          <w:sz w:val="20"/>
          <w:szCs w:val="20"/>
        </w:rPr>
        <w:t>distribution could be computed by</w:t>
      </w:r>
      <w:r w:rsidR="00751E27">
        <w:rPr>
          <w:rFonts w:cstheme="minorHAnsi"/>
          <w:sz w:val="20"/>
          <w:szCs w:val="20"/>
        </w:rPr>
        <w:t xml:space="preserve"> “</w:t>
      </w:r>
      <w:r w:rsidR="00751E27" w:rsidRPr="00E9263C">
        <w:rPr>
          <w:rFonts w:cstheme="minorHAnsi"/>
          <w:b/>
          <w:i/>
          <w:sz w:val="20"/>
          <w:szCs w:val="20"/>
        </w:rPr>
        <w:t>tinv(</w:t>
      </w:r>
      <w:r w:rsidR="00751E27" w:rsidRPr="00E9263C">
        <w:rPr>
          <w:rFonts w:cstheme="minorHAnsi"/>
          <w:b/>
          <w:i/>
          <w:sz w:val="20"/>
          <w:szCs w:val="20"/>
        </w:rPr>
        <w:sym w:font="Symbol" w:char="F061"/>
      </w:r>
      <w:r w:rsidR="00751E27" w:rsidRPr="00E9263C">
        <w:rPr>
          <w:rFonts w:cstheme="minorHAnsi"/>
          <w:b/>
          <w:i/>
          <w:sz w:val="20"/>
          <w:szCs w:val="20"/>
        </w:rPr>
        <w:t>,k-1)</w:t>
      </w:r>
      <w:r w:rsidR="00751E27">
        <w:rPr>
          <w:rFonts w:cstheme="minorHAnsi"/>
          <w:sz w:val="20"/>
          <w:szCs w:val="20"/>
        </w:rPr>
        <w:t>”.</w:t>
      </w:r>
    </w:p>
    <w:p w:rsidR="00FB28B9" w:rsidRPr="00E9263C" w:rsidRDefault="00FB28B9" w:rsidP="0078401A">
      <w:pPr>
        <w:shd w:val="clear" w:color="auto" w:fill="FFFFFF"/>
        <w:spacing w:before="96"/>
        <w:jc w:val="left"/>
        <w:rPr>
          <w:rFonts w:cstheme="minorHAnsi"/>
          <w:b/>
          <w:sz w:val="20"/>
          <w:szCs w:val="20"/>
        </w:rPr>
      </w:pPr>
    </w:p>
    <w:p w:rsidR="00702B0D" w:rsidRPr="00252BB5" w:rsidRDefault="00702B0D" w:rsidP="0078401A">
      <w:pPr>
        <w:pStyle w:val="ListParagraph"/>
        <w:numPr>
          <w:ilvl w:val="0"/>
          <w:numId w:val="6"/>
        </w:numPr>
      </w:pPr>
      <w:r w:rsidRPr="00252BB5">
        <w:t>F-distribution</w:t>
      </w:r>
    </w:p>
    <w:p w:rsidR="00702B0D" w:rsidRPr="00252BB5" w:rsidRDefault="00E9263C" w:rsidP="0078401A">
      <w:r>
        <w:rPr>
          <w:rFonts w:ascii="Arial" w:eastAsia="Times New Roman" w:hAnsi="Arial" w:cs="Arial"/>
          <w:color w:val="000000"/>
          <w:sz w:val="20"/>
          <w:szCs w:val="20"/>
          <w:lang w:eastAsia="en-US"/>
        </w:rPr>
        <w:t>Please find the properties by yourself.</w:t>
      </w:r>
    </w:p>
    <w:p w:rsidR="001F44D5" w:rsidRPr="00252BB5" w:rsidRDefault="001F44D5" w:rsidP="0078401A">
      <w:r w:rsidRPr="00252BB5">
        <w:br w:type="page"/>
      </w:r>
    </w:p>
    <w:p w:rsidR="00F8375E" w:rsidRPr="00252BB5" w:rsidRDefault="00F8375E" w:rsidP="0078401A">
      <w:pPr>
        <w:jc w:val="center"/>
      </w:pPr>
    </w:p>
    <w:p w:rsidR="00F8375E" w:rsidRPr="00252BB5" w:rsidRDefault="00F8375E" w:rsidP="0078401A">
      <w:pPr>
        <w:jc w:val="center"/>
        <w:rPr>
          <w:b/>
          <w:sz w:val="32"/>
          <w:szCs w:val="32"/>
        </w:rPr>
      </w:pPr>
      <w:r w:rsidRPr="00252BB5">
        <w:rPr>
          <w:b/>
          <w:sz w:val="32"/>
          <w:szCs w:val="32"/>
        </w:rPr>
        <w:t xml:space="preserve">Computer exercise </w:t>
      </w:r>
      <w:r w:rsidR="0078401A">
        <w:rPr>
          <w:b/>
          <w:sz w:val="32"/>
          <w:szCs w:val="32"/>
        </w:rPr>
        <w:t>2</w:t>
      </w:r>
      <w:r w:rsidRPr="00252BB5">
        <w:rPr>
          <w:b/>
          <w:sz w:val="32"/>
          <w:szCs w:val="32"/>
        </w:rPr>
        <w:t xml:space="preserve"> (Tutorial – R)</w:t>
      </w:r>
    </w:p>
    <w:p w:rsidR="00B148F0" w:rsidRPr="00252BB5" w:rsidRDefault="00DA5453" w:rsidP="0078401A">
      <w:pPr>
        <w:pStyle w:val="Title"/>
      </w:pPr>
      <w:r w:rsidRPr="00252BB5">
        <w:t xml:space="preserve">Fitting a distribution by maximum likelihood </w:t>
      </w:r>
    </w:p>
    <w:p w:rsidR="008E55CA" w:rsidRDefault="008E55CA" w:rsidP="0078401A"/>
    <w:p w:rsidR="00FB28B9" w:rsidRDefault="00FB28B9" w:rsidP="0078401A"/>
    <w:p w:rsidR="00B77010" w:rsidRDefault="00DA5453" w:rsidP="0078401A">
      <w:r w:rsidRPr="00252BB5">
        <w:t xml:space="preserve">This computer exercise will teach you the typical way to fitting a distribution by maximum likelihood method using the current commands from the existed Matlab code. In the example, the </w:t>
      </w:r>
      <w:r w:rsidR="00161E5E" w:rsidRPr="00252BB5">
        <w:t>analyses</w:t>
      </w:r>
      <w:r w:rsidRPr="00252BB5">
        <w:t xml:space="preserve"> steps will follow exact the same as that given in the lecture. More </w:t>
      </w:r>
      <w:r w:rsidR="00C236B5" w:rsidRPr="00252BB5">
        <w:t>examples with less guidance will also be given for your own practice.</w:t>
      </w:r>
    </w:p>
    <w:p w:rsidR="00306E82" w:rsidRDefault="00306E82" w:rsidP="0078401A"/>
    <w:p w:rsidR="00751E27" w:rsidRPr="00252BB5" w:rsidRDefault="00751E27" w:rsidP="0078401A"/>
    <w:p w:rsidR="00C236B5" w:rsidRPr="00306E82" w:rsidRDefault="00C236B5" w:rsidP="00076F11">
      <w:pPr>
        <w:pStyle w:val="Heading1"/>
        <w:numPr>
          <w:ilvl w:val="0"/>
          <w:numId w:val="41"/>
        </w:numPr>
      </w:pPr>
      <w:r w:rsidRPr="00306E82">
        <w:t>Plot the data to check which type of distributions</w:t>
      </w:r>
    </w:p>
    <w:p w:rsidR="005A16C0" w:rsidRDefault="00E5332F" w:rsidP="0078401A">
      <w:r>
        <w:t xml:space="preserve">Assume that we have a set of observations </w:t>
      </w:r>
      <w:r w:rsidRPr="00E5332F">
        <w:rPr>
          <w:i/>
        </w:rPr>
        <w:t>x</w:t>
      </w:r>
      <w:r w:rsidRPr="00E5332F">
        <w:rPr>
          <w:i/>
          <w:vertAlign w:val="subscript"/>
        </w:rPr>
        <w:t>1</w:t>
      </w:r>
      <w:r>
        <w:t xml:space="preserve">, </w:t>
      </w:r>
      <w:r w:rsidRPr="00E5332F">
        <w:rPr>
          <w:i/>
        </w:rPr>
        <w:t>x</w:t>
      </w:r>
      <w:r w:rsidRPr="00E5332F">
        <w:rPr>
          <w:i/>
          <w:vertAlign w:val="subscript"/>
        </w:rPr>
        <w:t>2</w:t>
      </w:r>
      <w:r>
        <w:t>, … ,</w:t>
      </w:r>
      <w:r w:rsidR="00751E27">
        <w:t xml:space="preserve"> </w:t>
      </w:r>
      <w:r w:rsidRPr="00E5332F">
        <w:rPr>
          <w:i/>
        </w:rPr>
        <w:t>x</w:t>
      </w:r>
      <w:r w:rsidRPr="00E5332F">
        <w:rPr>
          <w:i/>
          <w:vertAlign w:val="subscript"/>
        </w:rPr>
        <w:t>n</w:t>
      </w:r>
      <w:r>
        <w:t>. Before we estimate any parameters,</w:t>
      </w:r>
      <w:r w:rsidR="009C03DC">
        <w:t xml:space="preserve"> </w:t>
      </w:r>
      <w:r>
        <w:t>we must convince ourselves that the observations originate from the right family of distributions,</w:t>
      </w:r>
      <w:r w:rsidR="00751E27">
        <w:t xml:space="preserve"> </w:t>
      </w:r>
      <w:r>
        <w:t xml:space="preserve">e.g. normal, Gumbel, or Weibull. One way to get a rough </w:t>
      </w:r>
      <w:r w:rsidR="00751E27">
        <w:t>idea,</w:t>
      </w:r>
      <w:r>
        <w:t xml:space="preserve"> </w:t>
      </w:r>
      <w:r w:rsidR="00751E27">
        <w:t>about</w:t>
      </w:r>
      <w:r>
        <w:t xml:space="preserve"> which family of</w:t>
      </w:r>
      <w:r w:rsidR="009C03DC">
        <w:t xml:space="preserve"> </w:t>
      </w:r>
      <w:r>
        <w:t>distributions may be suitable, is to display the observations in a probability plot</w:t>
      </w:r>
      <w:r w:rsidR="006048BB">
        <w:t>.</w:t>
      </w:r>
      <w:r>
        <w:t xml:space="preserve"> If you suspect</w:t>
      </w:r>
      <w:r w:rsidR="00751E27">
        <w:t xml:space="preserve"> </w:t>
      </w:r>
      <w:r>
        <w:t>that the data originate from, for instance, a normal distribution, then you should make</w:t>
      </w:r>
      <w:r w:rsidR="009C03DC">
        <w:t xml:space="preserve"> </w:t>
      </w:r>
      <w:r>
        <w:t xml:space="preserve">a normal probability plot; if you instead suspect a Gumbel distribution, </w:t>
      </w:r>
      <w:r w:rsidR="00751E27">
        <w:t>and then</w:t>
      </w:r>
      <w:r>
        <w:t xml:space="preserve"> make a Gumbel</w:t>
      </w:r>
      <w:r w:rsidR="00751E27">
        <w:t xml:space="preserve"> </w:t>
      </w:r>
      <w:r>
        <w:t>probability plot. If, in the plot, the observations seem to line up well along a straight line,</w:t>
      </w:r>
      <w:r w:rsidR="009C03DC">
        <w:t xml:space="preserve"> </w:t>
      </w:r>
      <w:r>
        <w:t>it indicates that the chosen distribution for the probability plot indeed might serve as a good</w:t>
      </w:r>
      <w:r w:rsidR="009C03DC">
        <w:t xml:space="preserve"> </w:t>
      </w:r>
      <w:r>
        <w:t xml:space="preserve">model for the observations. </w:t>
      </w:r>
    </w:p>
    <w:p w:rsidR="00E5332F" w:rsidRDefault="00E5332F" w:rsidP="0078401A">
      <w:r>
        <w:t xml:space="preserve">Statistics Toolbox provides </w:t>
      </w:r>
      <w:r w:rsidRPr="005A16C0">
        <w:rPr>
          <w:i/>
        </w:rPr>
        <w:t>normplot</w:t>
      </w:r>
      <w:r>
        <w:t xml:space="preserve"> (for normal distribution),</w:t>
      </w:r>
      <w:r w:rsidR="009C03DC">
        <w:t xml:space="preserve"> </w:t>
      </w:r>
      <w:r w:rsidRPr="005A16C0">
        <w:rPr>
          <w:i/>
        </w:rPr>
        <w:t>weibplot</w:t>
      </w:r>
      <w:r>
        <w:t xml:space="preserve"> (for Weibull distribution); the WAFO toolbox furnishes you with </w:t>
      </w:r>
      <w:r w:rsidRPr="005A16C0">
        <w:rPr>
          <w:i/>
        </w:rPr>
        <w:t>wgumbplot</w:t>
      </w:r>
      <w:r>
        <w:t xml:space="preserve"> (for</w:t>
      </w:r>
      <w:r w:rsidR="009C03DC">
        <w:t xml:space="preserve"> </w:t>
      </w:r>
      <w:r>
        <w:t>Gumbel distribution). Acquaint yourself with the above-mentioned commands, for example</w:t>
      </w:r>
    </w:p>
    <w:p w:rsidR="00E5332F" w:rsidRPr="009A1C9C" w:rsidRDefault="00E5332F" w:rsidP="0078401A">
      <w:pPr>
        <w:pStyle w:val="ListParagraph"/>
        <w:ind w:left="1440"/>
        <w:rPr>
          <w:i/>
          <w:sz w:val="20"/>
          <w:szCs w:val="20"/>
        </w:rPr>
      </w:pPr>
      <w:r w:rsidRPr="009A1C9C">
        <w:rPr>
          <w:i/>
          <w:sz w:val="20"/>
          <w:szCs w:val="20"/>
        </w:rPr>
        <w:t xml:space="preserve">&gt;&gt; dat1=randn(2000,1); % </w:t>
      </w:r>
      <w:r w:rsidR="005A16C0" w:rsidRPr="009A1C9C">
        <w:rPr>
          <w:i/>
          <w:sz w:val="20"/>
          <w:szCs w:val="20"/>
        </w:rPr>
        <w:t>generate normal random variable</w:t>
      </w:r>
      <w:r w:rsidR="00030719" w:rsidRPr="009A1C9C">
        <w:rPr>
          <w:i/>
          <w:sz w:val="20"/>
          <w:szCs w:val="20"/>
        </w:rPr>
        <w:t>, referred</w:t>
      </w:r>
      <w:r w:rsidR="005A16C0" w:rsidRPr="009A1C9C">
        <w:rPr>
          <w:i/>
          <w:sz w:val="20"/>
          <w:szCs w:val="20"/>
        </w:rPr>
        <w:t xml:space="preserve"> later on.</w:t>
      </w:r>
    </w:p>
    <w:p w:rsidR="009A1C9C" w:rsidRPr="009A1C9C" w:rsidRDefault="00E5332F" w:rsidP="0078401A">
      <w:pPr>
        <w:pStyle w:val="ListParagraph"/>
        <w:ind w:left="1440"/>
        <w:rPr>
          <w:i/>
          <w:sz w:val="20"/>
          <w:szCs w:val="20"/>
        </w:rPr>
      </w:pPr>
      <w:r w:rsidRPr="009A1C9C">
        <w:rPr>
          <w:i/>
          <w:sz w:val="20"/>
          <w:szCs w:val="20"/>
        </w:rPr>
        <w:t>&gt;&gt;</w:t>
      </w:r>
      <w:r w:rsidR="009A1C9C" w:rsidRPr="009A1C9C">
        <w:rPr>
          <w:i/>
          <w:sz w:val="20"/>
          <w:szCs w:val="20"/>
        </w:rPr>
        <w:t>figure(1)</w:t>
      </w:r>
    </w:p>
    <w:p w:rsidR="00E5332F" w:rsidRPr="009A1C9C" w:rsidRDefault="009A1C9C" w:rsidP="0078401A">
      <w:pPr>
        <w:pStyle w:val="ListParagraph"/>
        <w:ind w:left="1440"/>
        <w:rPr>
          <w:i/>
          <w:sz w:val="20"/>
          <w:szCs w:val="20"/>
        </w:rPr>
      </w:pPr>
      <w:r w:rsidRPr="009A1C9C">
        <w:rPr>
          <w:i/>
          <w:sz w:val="20"/>
          <w:szCs w:val="20"/>
        </w:rPr>
        <w:t>&gt;&gt;</w:t>
      </w:r>
      <w:r w:rsidR="00E5332F" w:rsidRPr="009A1C9C">
        <w:rPr>
          <w:i/>
          <w:sz w:val="20"/>
          <w:szCs w:val="20"/>
        </w:rPr>
        <w:t>normplot(dat1)</w:t>
      </w:r>
    </w:p>
    <w:p w:rsidR="00E5332F" w:rsidRPr="009A1C9C" w:rsidRDefault="00E5332F" w:rsidP="0078401A">
      <w:pPr>
        <w:pStyle w:val="ListParagraph"/>
        <w:ind w:left="1440"/>
        <w:rPr>
          <w:i/>
          <w:sz w:val="20"/>
          <w:szCs w:val="20"/>
        </w:rPr>
      </w:pPr>
      <w:r w:rsidRPr="009A1C9C">
        <w:rPr>
          <w:i/>
          <w:sz w:val="20"/>
          <w:szCs w:val="20"/>
        </w:rPr>
        <w:t>&gt;&gt;weibplot(dat1) % Any error-message?</w:t>
      </w:r>
    </w:p>
    <w:p w:rsidR="00E5332F" w:rsidRPr="009A1C9C" w:rsidRDefault="00E5332F" w:rsidP="0078401A">
      <w:pPr>
        <w:pStyle w:val="ListParagraph"/>
        <w:ind w:left="1440"/>
        <w:rPr>
          <w:i/>
          <w:sz w:val="20"/>
          <w:szCs w:val="20"/>
        </w:rPr>
      </w:pPr>
      <w:r w:rsidRPr="009A1C9C">
        <w:rPr>
          <w:i/>
          <w:sz w:val="20"/>
          <w:szCs w:val="20"/>
        </w:rPr>
        <w:t xml:space="preserve">&gt;&gt; dat2=rand(3000,1); % </w:t>
      </w:r>
      <w:r w:rsidR="005A16C0" w:rsidRPr="009A1C9C">
        <w:rPr>
          <w:i/>
          <w:sz w:val="20"/>
          <w:szCs w:val="20"/>
        </w:rPr>
        <w:t>generate Uniform distributed random variable.</w:t>
      </w:r>
    </w:p>
    <w:p w:rsidR="00E5332F" w:rsidRPr="009A1C9C" w:rsidRDefault="00E5332F" w:rsidP="0078401A">
      <w:pPr>
        <w:pStyle w:val="ListParagraph"/>
        <w:ind w:left="1440"/>
        <w:rPr>
          <w:i/>
          <w:sz w:val="20"/>
          <w:szCs w:val="20"/>
        </w:rPr>
      </w:pPr>
      <w:r w:rsidRPr="009A1C9C">
        <w:rPr>
          <w:i/>
          <w:sz w:val="20"/>
          <w:szCs w:val="20"/>
        </w:rPr>
        <w:t>&gt;&gt;normplot(dat2)</w:t>
      </w:r>
    </w:p>
    <w:p w:rsidR="00E5332F" w:rsidRPr="009A1C9C" w:rsidRDefault="00E5332F" w:rsidP="0078401A">
      <w:pPr>
        <w:pStyle w:val="ListParagraph"/>
        <w:ind w:left="1440"/>
        <w:rPr>
          <w:i/>
          <w:sz w:val="20"/>
          <w:szCs w:val="20"/>
        </w:rPr>
      </w:pPr>
      <w:r w:rsidRPr="009A1C9C">
        <w:rPr>
          <w:i/>
          <w:sz w:val="20"/>
          <w:szCs w:val="20"/>
        </w:rPr>
        <w:t>&gt;&gt;wgumbplot(dat2)</w:t>
      </w:r>
    </w:p>
    <w:p w:rsidR="00E5332F" w:rsidRPr="009A1C9C" w:rsidRDefault="00E5332F" w:rsidP="0078401A">
      <w:pPr>
        <w:pStyle w:val="ListParagraph"/>
        <w:ind w:left="1440"/>
        <w:rPr>
          <w:i/>
          <w:sz w:val="20"/>
          <w:szCs w:val="20"/>
        </w:rPr>
      </w:pPr>
      <w:r w:rsidRPr="009A1C9C">
        <w:rPr>
          <w:i/>
          <w:sz w:val="20"/>
          <w:szCs w:val="20"/>
        </w:rPr>
        <w:t xml:space="preserve">&gt;&gt; dat3=wweibrnd(2,2.3,1,3000); % </w:t>
      </w:r>
      <w:r w:rsidR="005A16C0" w:rsidRPr="009A1C9C">
        <w:rPr>
          <w:i/>
          <w:sz w:val="20"/>
          <w:szCs w:val="20"/>
        </w:rPr>
        <w:t>generate Weibull distributed random variable.</w:t>
      </w:r>
    </w:p>
    <w:p w:rsidR="00E5332F" w:rsidRPr="009A1C9C" w:rsidRDefault="00E5332F" w:rsidP="0078401A">
      <w:pPr>
        <w:pStyle w:val="ListParagraph"/>
        <w:ind w:left="1440"/>
        <w:rPr>
          <w:i/>
          <w:sz w:val="20"/>
          <w:szCs w:val="20"/>
        </w:rPr>
      </w:pPr>
      <w:r w:rsidRPr="009A1C9C">
        <w:rPr>
          <w:i/>
          <w:sz w:val="20"/>
          <w:szCs w:val="20"/>
        </w:rPr>
        <w:t>&gt;&gt;wweibplot(dat3)</w:t>
      </w:r>
    </w:p>
    <w:p w:rsidR="00C236B5" w:rsidRDefault="00E5332F" w:rsidP="0078401A">
      <w:pPr>
        <w:pStyle w:val="ListParagraph"/>
        <w:ind w:left="1440"/>
        <w:rPr>
          <w:i/>
          <w:sz w:val="20"/>
          <w:szCs w:val="20"/>
        </w:rPr>
      </w:pPr>
      <w:r w:rsidRPr="009A1C9C">
        <w:rPr>
          <w:i/>
          <w:sz w:val="20"/>
          <w:szCs w:val="20"/>
        </w:rPr>
        <w:t>&gt;&gt;wgumbplot(dat3)</w:t>
      </w:r>
    </w:p>
    <w:p w:rsidR="00751E27" w:rsidRPr="009A1C9C" w:rsidRDefault="00751E27" w:rsidP="0078401A">
      <w:pPr>
        <w:pStyle w:val="ListParagraph"/>
        <w:ind w:left="1440"/>
        <w:rPr>
          <w:i/>
          <w:sz w:val="20"/>
          <w:szCs w:val="20"/>
        </w:rPr>
      </w:pPr>
    </w:p>
    <w:p w:rsidR="005A16C0" w:rsidRDefault="005A16C0" w:rsidP="0078401A">
      <w:r>
        <w:t xml:space="preserve">Since normal distribution is most common used distribution in the industry, you could always first try if the observed data is normal distributed by </w:t>
      </w:r>
      <w:r w:rsidRPr="00751E27">
        <w:rPr>
          <w:i/>
        </w:rPr>
        <w:t>normplot</w:t>
      </w:r>
      <w:r>
        <w:t xml:space="preserve">. </w:t>
      </w:r>
    </w:p>
    <w:p w:rsidR="00306E82" w:rsidRDefault="00306E82" w:rsidP="0078401A"/>
    <w:p w:rsidR="00A476E3" w:rsidRDefault="00A476E3" w:rsidP="00AD6CBF">
      <w:pPr>
        <w:pStyle w:val="Heading2"/>
      </w:pPr>
      <w:r>
        <w:lastRenderedPageBreak/>
        <w:t xml:space="preserve">Measurements of significant wave height </w:t>
      </w:r>
      <w:r w:rsidRPr="009A1C9C">
        <w:rPr>
          <w:i/>
        </w:rPr>
        <w:t>H</w:t>
      </w:r>
      <w:r w:rsidRPr="009A1C9C">
        <w:rPr>
          <w:i/>
          <w:vertAlign w:val="subscript"/>
        </w:rPr>
        <w:t>s</w:t>
      </w:r>
      <w:r>
        <w:t xml:space="preserve"> in the Atlantic Ocean</w:t>
      </w:r>
    </w:p>
    <w:p w:rsidR="001810D3" w:rsidRDefault="001810D3" w:rsidP="00306E82">
      <w:pPr>
        <w:widowControl w:val="0"/>
      </w:pPr>
      <w:r>
        <w:t>In oceanography and marine technology, statistical extreme-value theory has been</w:t>
      </w:r>
      <w:r w:rsidR="00306E82">
        <w:t xml:space="preserve"> </w:t>
      </w:r>
      <w:r>
        <w:t>used to</w:t>
      </w:r>
      <w:r w:rsidR="00293590">
        <w:t xml:space="preserve"> a great extent. In design of off</w:t>
      </w:r>
      <w:r>
        <w:t xml:space="preserve">shore structures knowledge about </w:t>
      </w:r>
      <w:r w:rsidR="00293590">
        <w:t>“</w:t>
      </w:r>
      <w:r>
        <w:t>extreme</w:t>
      </w:r>
      <w:r w:rsidR="00293590">
        <w:t>”</w:t>
      </w:r>
      <w:r w:rsidR="00306E82">
        <w:t xml:space="preserve"> </w:t>
      </w:r>
      <w:r>
        <w:t>condition</w:t>
      </w:r>
      <w:r w:rsidR="00306E82">
        <w:t xml:space="preserve"> </w:t>
      </w:r>
      <w:r>
        <w:t>is important.</w:t>
      </w:r>
    </w:p>
    <w:p w:rsidR="009A1C9C" w:rsidRDefault="001810D3" w:rsidP="0078401A">
      <w:r>
        <w:t>In the numerical examples above, we used arti</w:t>
      </w:r>
      <w:r w:rsidR="00293590">
        <w:t>fi</w:t>
      </w:r>
      <w:r>
        <w:t>cial data, simulated from a distribution which</w:t>
      </w:r>
      <w:r w:rsidR="00751E27">
        <w:t xml:space="preserve"> </w:t>
      </w:r>
      <w:r>
        <w:t>we could control. We will now consider real measurements from the Atlantic Ocean. The data</w:t>
      </w:r>
      <w:r w:rsidR="00293590">
        <w:t xml:space="preserve"> set contains so-called signifi</w:t>
      </w:r>
      <w:r>
        <w:t xml:space="preserve">cant wave heights. </w:t>
      </w:r>
    </w:p>
    <w:p w:rsidR="001810D3" w:rsidRDefault="001810D3" w:rsidP="0078401A">
      <w:pPr>
        <w:pStyle w:val="ListParagraph"/>
        <w:numPr>
          <w:ilvl w:val="0"/>
          <w:numId w:val="6"/>
        </w:numPr>
      </w:pPr>
      <w:r>
        <w:t xml:space="preserve">Now, load the data set </w:t>
      </w:r>
      <w:r w:rsidR="00293590">
        <w:t>“</w:t>
      </w:r>
      <w:r w:rsidRPr="00751E27">
        <w:rPr>
          <w:b/>
          <w:i/>
        </w:rPr>
        <w:t>atlantic.dat</w:t>
      </w:r>
      <w:r w:rsidR="00293590">
        <w:t>”</w:t>
      </w:r>
      <w:r>
        <w:t xml:space="preserve"> and rea</w:t>
      </w:r>
      <w:r w:rsidR="00293590">
        <w:t>d about the measurements; then fi</w:t>
      </w:r>
      <w:r>
        <w:t>nd</w:t>
      </w:r>
      <w:r w:rsidR="00751E27">
        <w:t xml:space="preserve"> </w:t>
      </w:r>
      <w:r>
        <w:t>the size of data, and plot it:</w:t>
      </w:r>
    </w:p>
    <w:p w:rsidR="001810D3" w:rsidRPr="009A1C9C" w:rsidRDefault="001810D3" w:rsidP="0078401A">
      <w:pPr>
        <w:pStyle w:val="ListParagraph"/>
        <w:ind w:left="1440"/>
        <w:rPr>
          <w:i/>
          <w:sz w:val="20"/>
          <w:szCs w:val="20"/>
        </w:rPr>
      </w:pPr>
      <w:r w:rsidRPr="009A1C9C">
        <w:rPr>
          <w:i/>
          <w:sz w:val="20"/>
          <w:szCs w:val="20"/>
        </w:rPr>
        <w:t>&gt;&gt;atl=load('atlantic.dat');</w:t>
      </w:r>
    </w:p>
    <w:p w:rsidR="001810D3" w:rsidRPr="009A1C9C" w:rsidRDefault="001810D3" w:rsidP="0078401A">
      <w:pPr>
        <w:pStyle w:val="ListParagraph"/>
        <w:ind w:left="1440"/>
        <w:rPr>
          <w:i/>
          <w:sz w:val="20"/>
          <w:szCs w:val="20"/>
        </w:rPr>
      </w:pPr>
      <w:r w:rsidRPr="009A1C9C">
        <w:rPr>
          <w:i/>
          <w:sz w:val="20"/>
          <w:szCs w:val="20"/>
        </w:rPr>
        <w:t>&gt;&gt; help atlantic</w:t>
      </w:r>
    </w:p>
    <w:p w:rsidR="001810D3" w:rsidRPr="009A1C9C" w:rsidRDefault="001810D3" w:rsidP="0078401A">
      <w:pPr>
        <w:pStyle w:val="ListParagraph"/>
        <w:ind w:left="1440"/>
        <w:rPr>
          <w:i/>
          <w:sz w:val="20"/>
          <w:szCs w:val="20"/>
        </w:rPr>
      </w:pPr>
      <w:r w:rsidRPr="009A1C9C">
        <w:rPr>
          <w:i/>
          <w:sz w:val="20"/>
          <w:szCs w:val="20"/>
        </w:rPr>
        <w:t>&gt;&gt;size(atl)</w:t>
      </w:r>
    </w:p>
    <w:p w:rsidR="001810D3" w:rsidRDefault="001810D3" w:rsidP="0078401A">
      <w:pPr>
        <w:pStyle w:val="ListParagraph"/>
        <w:ind w:left="1440"/>
        <w:rPr>
          <w:i/>
          <w:sz w:val="20"/>
          <w:szCs w:val="20"/>
        </w:rPr>
      </w:pPr>
      <w:r w:rsidRPr="009A1C9C">
        <w:rPr>
          <w:i/>
          <w:sz w:val="20"/>
          <w:szCs w:val="20"/>
        </w:rPr>
        <w:t>&gt;&gt;plot(atl,'.')</w:t>
      </w:r>
    </w:p>
    <w:p w:rsidR="009A1C9C" w:rsidRPr="009A1C9C" w:rsidRDefault="009A1C9C" w:rsidP="0078401A">
      <w:pPr>
        <w:pStyle w:val="ListParagraph"/>
        <w:ind w:left="1440"/>
        <w:rPr>
          <w:i/>
          <w:sz w:val="20"/>
          <w:szCs w:val="20"/>
        </w:rPr>
      </w:pPr>
    </w:p>
    <w:p w:rsidR="009A1C9C" w:rsidRDefault="001810D3" w:rsidP="0078401A">
      <w:r>
        <w:t xml:space="preserve">One knows that, roughly speaking, the registered so-called </w:t>
      </w:r>
      <w:r w:rsidR="00030719" w:rsidRPr="00030719">
        <w:rPr>
          <w:i/>
        </w:rPr>
        <w:t>H</w:t>
      </w:r>
      <w:r w:rsidR="00030719" w:rsidRPr="00030719">
        <w:rPr>
          <w:i/>
          <w:vertAlign w:val="subscript"/>
        </w:rPr>
        <w:t>s</w:t>
      </w:r>
      <w:r w:rsidR="009C03DC">
        <w:rPr>
          <w:i/>
          <w:vertAlign w:val="subscript"/>
        </w:rPr>
        <w:t xml:space="preserve"> </w:t>
      </w:r>
      <w:r>
        <w:t>behave,</w:t>
      </w:r>
      <w:r w:rsidR="009C03DC">
        <w:t xml:space="preserve"> </w:t>
      </w:r>
      <w:r>
        <w:t>statistically, as if they were maximum wave-heights; therefore one can suspect them to originate</w:t>
      </w:r>
      <w:r w:rsidR="009C03DC">
        <w:t xml:space="preserve"> </w:t>
      </w:r>
      <w:r>
        <w:t xml:space="preserve">from a Gumbel distribution, for instance. </w:t>
      </w:r>
    </w:p>
    <w:p w:rsidR="001810D3" w:rsidRDefault="00751E27" w:rsidP="0078401A">
      <w:pPr>
        <w:pStyle w:val="ListParagraph"/>
        <w:numPr>
          <w:ilvl w:val="0"/>
          <w:numId w:val="6"/>
        </w:numPr>
      </w:pPr>
      <w:r>
        <w:t>In the following,</w:t>
      </w:r>
      <w:r w:rsidR="001810D3">
        <w:t xml:space="preserve"> we will make di</w:t>
      </w:r>
      <w:r w:rsidR="00030719">
        <w:t>ff</w:t>
      </w:r>
      <w:r w:rsidR="001810D3">
        <w:t>erent probability plots.</w:t>
      </w:r>
    </w:p>
    <w:p w:rsidR="001810D3" w:rsidRPr="003E74DB" w:rsidRDefault="001810D3" w:rsidP="0078401A">
      <w:pPr>
        <w:pStyle w:val="ListParagraph"/>
        <w:ind w:left="1440"/>
        <w:rPr>
          <w:i/>
          <w:sz w:val="20"/>
          <w:szCs w:val="20"/>
          <w:lang w:val="sv-SE"/>
        </w:rPr>
      </w:pPr>
      <w:r w:rsidRPr="003E74DB">
        <w:rPr>
          <w:i/>
          <w:sz w:val="20"/>
          <w:szCs w:val="20"/>
          <w:lang w:val="sv-SE"/>
        </w:rPr>
        <w:t>&gt;&gt;normplot(atl)</w:t>
      </w:r>
    </w:p>
    <w:p w:rsidR="001810D3" w:rsidRPr="003E74DB" w:rsidRDefault="001810D3" w:rsidP="0078401A">
      <w:pPr>
        <w:pStyle w:val="ListParagraph"/>
        <w:ind w:left="1440"/>
        <w:rPr>
          <w:i/>
          <w:sz w:val="20"/>
          <w:szCs w:val="20"/>
          <w:lang w:val="sv-SE"/>
        </w:rPr>
      </w:pPr>
      <w:r w:rsidRPr="003E74DB">
        <w:rPr>
          <w:i/>
          <w:sz w:val="20"/>
          <w:szCs w:val="20"/>
          <w:lang w:val="sv-SE"/>
        </w:rPr>
        <w:t>&gt;&gt;normplot(log(atl))</w:t>
      </w:r>
    </w:p>
    <w:p w:rsidR="001810D3" w:rsidRPr="009A1C9C" w:rsidRDefault="001810D3" w:rsidP="0078401A">
      <w:pPr>
        <w:pStyle w:val="ListParagraph"/>
        <w:ind w:left="1440"/>
        <w:rPr>
          <w:i/>
          <w:sz w:val="20"/>
          <w:szCs w:val="20"/>
        </w:rPr>
      </w:pPr>
      <w:r w:rsidRPr="009A1C9C">
        <w:rPr>
          <w:i/>
          <w:sz w:val="20"/>
          <w:szCs w:val="20"/>
        </w:rPr>
        <w:t>&gt;&gt;wgumbplot(atl)</w:t>
      </w:r>
    </w:p>
    <w:p w:rsidR="001810D3" w:rsidRDefault="001810D3" w:rsidP="0078401A">
      <w:pPr>
        <w:pStyle w:val="ListParagraph"/>
        <w:ind w:left="1440"/>
        <w:rPr>
          <w:i/>
          <w:sz w:val="20"/>
          <w:szCs w:val="20"/>
        </w:rPr>
      </w:pPr>
      <w:r w:rsidRPr="009A1C9C">
        <w:rPr>
          <w:i/>
          <w:sz w:val="20"/>
          <w:szCs w:val="20"/>
        </w:rPr>
        <w:t>&gt;&gt;weibplot(atl)</w:t>
      </w:r>
    </w:p>
    <w:p w:rsidR="009A1C9C" w:rsidRPr="009A1C9C" w:rsidRDefault="009A1C9C" w:rsidP="0078401A">
      <w:pPr>
        <w:pStyle w:val="ListParagraph"/>
        <w:ind w:left="1440"/>
        <w:rPr>
          <w:i/>
          <w:sz w:val="20"/>
          <w:szCs w:val="20"/>
        </w:rPr>
      </w:pPr>
    </w:p>
    <w:p w:rsidR="001810D3" w:rsidRDefault="001810D3" w:rsidP="0078401A">
      <w:pPr>
        <w:pStyle w:val="ListParagraph"/>
        <w:numPr>
          <w:ilvl w:val="0"/>
          <w:numId w:val="6"/>
        </w:numPr>
      </w:pPr>
      <w:r>
        <w:t>Which distribution might be a satisfactory choice? Make comments to the plots!</w:t>
      </w:r>
      <w:r w:rsidR="00306E82">
        <w:t xml:space="preserve"> </w:t>
      </w:r>
      <w:r>
        <w:t>Consider also the log-normal distribution.</w:t>
      </w:r>
      <w:r w:rsidR="007B0432">
        <w:t xml:space="preserve"> (this will be used in the next section)</w:t>
      </w:r>
    </w:p>
    <w:p w:rsidR="009A1C9C" w:rsidRDefault="009A1C9C" w:rsidP="0078401A">
      <w:pPr>
        <w:pStyle w:val="ListParagraph"/>
        <w:ind w:left="360"/>
      </w:pPr>
    </w:p>
    <w:p w:rsidR="009A1C9C" w:rsidRDefault="009A1C9C" w:rsidP="0078401A">
      <w:pPr>
        <w:pStyle w:val="ListParagraph"/>
        <w:ind w:left="360"/>
      </w:pPr>
    </w:p>
    <w:p w:rsidR="00306E82" w:rsidRDefault="00306E82" w:rsidP="0078401A">
      <w:pPr>
        <w:pStyle w:val="ListParagraph"/>
        <w:ind w:left="360"/>
      </w:pPr>
    </w:p>
    <w:p w:rsidR="00751E27" w:rsidRDefault="00751E27" w:rsidP="0078401A">
      <w:pPr>
        <w:pStyle w:val="ListParagraph"/>
        <w:ind w:left="360"/>
      </w:pPr>
    </w:p>
    <w:p w:rsidR="00751E27" w:rsidRDefault="00751E27" w:rsidP="0078401A">
      <w:pPr>
        <w:pStyle w:val="ListParagraph"/>
        <w:ind w:left="360"/>
      </w:pPr>
    </w:p>
    <w:p w:rsidR="00751E27" w:rsidRDefault="00751E27" w:rsidP="0078401A">
      <w:pPr>
        <w:pStyle w:val="ListParagraph"/>
        <w:ind w:left="360"/>
      </w:pPr>
    </w:p>
    <w:p w:rsidR="00355643" w:rsidRDefault="00355643" w:rsidP="0078401A"/>
    <w:p w:rsidR="00C236B5" w:rsidRDefault="00E5332F" w:rsidP="00076F11">
      <w:pPr>
        <w:pStyle w:val="Heading1"/>
      </w:pPr>
      <w:r>
        <w:t>Maximum likelihood method to fitting the probability distribution</w:t>
      </w:r>
    </w:p>
    <w:p w:rsidR="00D775A7" w:rsidRPr="00D775A7" w:rsidRDefault="00D775A7" w:rsidP="0078401A">
      <w:r>
        <w:t xml:space="preserve">Since the normal distribution is quite well recognized and systematically studied in the course lectures, in this section, we will use the Gumbel distribution, which is often used for extreme prediction, for an example to illustrate the method of maximum likelihood method. You will also be given some hints to use the method for </w:t>
      </w:r>
      <w:r w:rsidR="00751E27">
        <w:t xml:space="preserve">fitting </w:t>
      </w:r>
      <w:r>
        <w:t>the Rayleigh and Weibull distribution (often for fatigue problems) by yourself.</w:t>
      </w:r>
    </w:p>
    <w:p w:rsidR="00A07403" w:rsidRDefault="00A07403" w:rsidP="0078401A">
      <w:r>
        <w:t xml:space="preserve">Assume that we have a set of observations </w:t>
      </w:r>
      <w:r w:rsidRPr="00E5332F">
        <w:rPr>
          <w:i/>
        </w:rPr>
        <w:t>x</w:t>
      </w:r>
      <w:r w:rsidRPr="00E5332F">
        <w:rPr>
          <w:i/>
          <w:vertAlign w:val="subscript"/>
        </w:rPr>
        <w:t>1</w:t>
      </w:r>
      <w:r>
        <w:t xml:space="preserve">, </w:t>
      </w:r>
      <w:r w:rsidRPr="00E5332F">
        <w:rPr>
          <w:i/>
        </w:rPr>
        <w:t>x</w:t>
      </w:r>
      <w:r w:rsidRPr="00E5332F">
        <w:rPr>
          <w:i/>
          <w:vertAlign w:val="subscript"/>
        </w:rPr>
        <w:t>2</w:t>
      </w:r>
      <w:r>
        <w:t>, … ,</w:t>
      </w:r>
      <w:r w:rsidR="00751E27">
        <w:t xml:space="preserve"> </w:t>
      </w:r>
      <w:r w:rsidRPr="00E5332F">
        <w:rPr>
          <w:i/>
        </w:rPr>
        <w:t>x</w:t>
      </w:r>
      <w:r w:rsidRPr="00E5332F">
        <w:rPr>
          <w:i/>
          <w:vertAlign w:val="subscript"/>
        </w:rPr>
        <w:t>n</w:t>
      </w:r>
      <w:r>
        <w:t>, from (for example) a Gumbel distribution, i.e. the</w:t>
      </w:r>
      <w:r w:rsidR="009C03DC">
        <w:t xml:space="preserve"> </w:t>
      </w:r>
      <w:r w:rsidR="00751E27">
        <w:t xml:space="preserve">cumulative </w:t>
      </w:r>
      <w:r>
        <w:t>distribution function</w:t>
      </w:r>
      <w:r w:rsidR="00751E27">
        <w:t xml:space="preserve"> (cdf)</w:t>
      </w:r>
      <w:r>
        <w:t xml:space="preserve"> is</w:t>
      </w:r>
    </w:p>
    <w:p w:rsidR="00A07403" w:rsidRDefault="000A4016" w:rsidP="00306E82">
      <w:pPr>
        <w:widowControl w:val="0"/>
        <w:spacing w:before="240" w:after="240" w:line="240" w:lineRule="auto"/>
        <w:ind w:left="1440" w:firstLine="720"/>
      </w:pPr>
      <w:r w:rsidRPr="000A4016">
        <w:rPr>
          <w:position w:val="-10"/>
        </w:rPr>
        <w:object w:dxaOrig="1960" w:dyaOrig="340">
          <v:shape id="_x0000_i1031" type="#_x0000_t75" style="width:97.65pt;height:18.15pt" o:ole="">
            <v:imagedata r:id="rId26" o:title=""/>
          </v:shape>
          <o:OLEObject Type="Embed" ProgID="Equation.3" ShapeID="_x0000_i1031" DrawAspect="Content" ObjectID="_1615297590" r:id="rId27"/>
        </w:object>
      </w:r>
      <w:r>
        <w:t>.</w:t>
      </w:r>
    </w:p>
    <w:p w:rsidR="009A1C9C" w:rsidRDefault="00A07403" w:rsidP="0078401A">
      <w:r>
        <w:lastRenderedPageBreak/>
        <w:t xml:space="preserve">However, the parameters </w:t>
      </w:r>
      <w:r w:rsidR="000A4016" w:rsidRPr="000A4016">
        <w:rPr>
          <w:i/>
        </w:rPr>
        <w:sym w:font="Symbol" w:char="F06D"/>
      </w:r>
      <w:r>
        <w:t xml:space="preserve"> and </w:t>
      </w:r>
      <w:r w:rsidR="000A4016" w:rsidRPr="000A4016">
        <w:rPr>
          <w:i/>
        </w:rPr>
        <w:sym w:font="Symbol" w:char="F062"/>
      </w:r>
      <w:r>
        <w:t xml:space="preserve"> are not known. Then, one can use the maximum-likelihood</w:t>
      </w:r>
      <w:r w:rsidR="00306E82">
        <w:t xml:space="preserve"> </w:t>
      </w:r>
      <w:r>
        <w:t xml:space="preserve">method (ML method) to estimate the parameters from the sample. </w:t>
      </w:r>
    </w:p>
    <w:p w:rsidR="00A07403" w:rsidRDefault="00A07403" w:rsidP="0078401A">
      <w:pPr>
        <w:pStyle w:val="ListParagraph"/>
        <w:numPr>
          <w:ilvl w:val="0"/>
          <w:numId w:val="6"/>
        </w:numPr>
      </w:pPr>
      <w:r>
        <w:t>Write down the likelihood</w:t>
      </w:r>
      <w:r w:rsidR="00306E82">
        <w:t xml:space="preserve"> </w:t>
      </w:r>
      <w:r>
        <w:t>function for the example above.</w:t>
      </w:r>
    </w:p>
    <w:p w:rsidR="00A07403" w:rsidRDefault="00A07403" w:rsidP="0078401A">
      <w:pPr>
        <w:ind w:left="720"/>
      </w:pPr>
      <w:r>
        <w:t>L(</w:t>
      </w:r>
      <w:r w:rsidR="000A4016">
        <w:sym w:font="Symbol" w:char="F06D"/>
      </w:r>
      <w:r>
        <w:t xml:space="preserve">; </w:t>
      </w:r>
      <w:r w:rsidR="000A4016">
        <w:sym w:font="Symbol" w:char="F062"/>
      </w:r>
      <w:r>
        <w:t>;</w:t>
      </w:r>
      <w:r w:rsidR="000A4016" w:rsidRPr="00E5332F">
        <w:rPr>
          <w:i/>
        </w:rPr>
        <w:t>x</w:t>
      </w:r>
      <w:r w:rsidR="000A4016" w:rsidRPr="00E5332F">
        <w:rPr>
          <w:i/>
          <w:vertAlign w:val="subscript"/>
        </w:rPr>
        <w:t>1</w:t>
      </w:r>
      <w:r w:rsidR="000A4016">
        <w:t xml:space="preserve">, </w:t>
      </w:r>
      <w:r w:rsidR="000A4016" w:rsidRPr="00E5332F">
        <w:rPr>
          <w:i/>
        </w:rPr>
        <w:t>x</w:t>
      </w:r>
      <w:r w:rsidR="000A4016" w:rsidRPr="00E5332F">
        <w:rPr>
          <w:i/>
          <w:vertAlign w:val="subscript"/>
        </w:rPr>
        <w:t>2</w:t>
      </w:r>
      <w:r w:rsidR="000A4016">
        <w:t xml:space="preserve">, … , </w:t>
      </w:r>
      <w:r w:rsidR="000A4016" w:rsidRPr="00E5332F">
        <w:rPr>
          <w:i/>
        </w:rPr>
        <w:t>x</w:t>
      </w:r>
      <w:r w:rsidR="000A4016" w:rsidRPr="00E5332F">
        <w:rPr>
          <w:i/>
          <w:vertAlign w:val="subscript"/>
        </w:rPr>
        <w:t>n</w:t>
      </w:r>
      <w:r>
        <w:t>) =</w:t>
      </w:r>
    </w:p>
    <w:p w:rsidR="00751E27" w:rsidRDefault="00751E27" w:rsidP="0078401A">
      <w:pPr>
        <w:ind w:left="720"/>
      </w:pPr>
    </w:p>
    <w:p w:rsidR="00751E27" w:rsidRDefault="00751E27" w:rsidP="0078401A">
      <w:pPr>
        <w:ind w:left="720"/>
      </w:pPr>
    </w:p>
    <w:p w:rsidR="00C820D0" w:rsidRDefault="00C820D0" w:rsidP="0078401A"/>
    <w:p w:rsidR="00412FCD" w:rsidRDefault="00412FCD" w:rsidP="00AD6CBF">
      <w:pPr>
        <w:pStyle w:val="Heading2"/>
      </w:pPr>
      <w:r>
        <w:t>Estimation of parameters in a distribution function</w:t>
      </w:r>
    </w:p>
    <w:p w:rsidR="00141EDE" w:rsidRDefault="00C85D73" w:rsidP="0078401A">
      <w:r>
        <w:t>In this section, you need to calculate the parameters suitable for the sample data,</w:t>
      </w:r>
      <w:r w:rsidR="00141EDE">
        <w:t xml:space="preserve"> “</w:t>
      </w:r>
      <w:r w:rsidR="00141EDE" w:rsidRPr="00751E27">
        <w:rPr>
          <w:b/>
          <w:i/>
        </w:rPr>
        <w:t>atlantic.dat</w:t>
      </w:r>
      <w:r w:rsidR="00141EDE">
        <w:t>”</w:t>
      </w:r>
      <w:r>
        <w:t xml:space="preserve">. Firstly, please derive the maximum likelihood function and </w:t>
      </w:r>
      <w:r w:rsidR="00141EDE">
        <w:t xml:space="preserve">compute the parameters </w:t>
      </w:r>
      <w:r>
        <w:t>by the maximum likelihood method. Later</w:t>
      </w:r>
      <w:r w:rsidR="00751E27">
        <w:t xml:space="preserve"> on</w:t>
      </w:r>
      <w:r>
        <w:t xml:space="preserve">, you will see that these steps could be easily carried out by </w:t>
      </w:r>
      <w:r w:rsidR="00751E27">
        <w:t>some</w:t>
      </w:r>
      <w:r>
        <w:t xml:space="preserve"> </w:t>
      </w:r>
      <w:r w:rsidR="00751E27">
        <w:t xml:space="preserve">existed </w:t>
      </w:r>
      <w:r>
        <w:t>Matlab routines.</w:t>
      </w:r>
    </w:p>
    <w:p w:rsidR="00C85D73" w:rsidRPr="00C85D73" w:rsidRDefault="00141EDE" w:rsidP="0078401A">
      <w:pPr>
        <w:pStyle w:val="ListParagraph"/>
        <w:numPr>
          <w:ilvl w:val="0"/>
          <w:numId w:val="6"/>
        </w:numPr>
      </w:pPr>
      <w:r w:rsidRPr="00C85D73">
        <w:t xml:space="preserve">Derive the </w:t>
      </w:r>
      <w:r w:rsidR="00C85D73" w:rsidRPr="00C85D73">
        <w:t xml:space="preserve">maximum likelihood </w:t>
      </w:r>
      <w:r w:rsidRPr="00C85D73">
        <w:t>estimat</w:t>
      </w:r>
      <w:r w:rsidR="00751E27">
        <w:t>e</w:t>
      </w:r>
      <w:r w:rsidRPr="00C85D73">
        <w:t xml:space="preserve">s of the two parameters </w:t>
      </w:r>
    </w:p>
    <w:p w:rsidR="00C85D73" w:rsidRPr="00C85D73" w:rsidRDefault="00751E27" w:rsidP="00751E27">
      <w:pPr>
        <w:pStyle w:val="ListParagraph"/>
        <w:numPr>
          <w:ilvl w:val="0"/>
          <w:numId w:val="48"/>
        </w:numPr>
      </w:pPr>
      <w:r>
        <w:t>P</w:t>
      </w:r>
      <w:r w:rsidR="00C85D73" w:rsidRPr="00C85D73">
        <w:t>lease first write down the maximum likelihood function of the distribution,</w:t>
      </w:r>
    </w:p>
    <w:p w:rsidR="00C85D73" w:rsidRPr="00C85D73" w:rsidRDefault="00C85D73" w:rsidP="0078401A"/>
    <w:p w:rsidR="00C85D73" w:rsidRPr="00C85D73" w:rsidRDefault="00C85D73" w:rsidP="0078401A"/>
    <w:p w:rsidR="00C85D73" w:rsidRPr="00C85D73" w:rsidRDefault="00C85D73" w:rsidP="0078401A"/>
    <w:p w:rsidR="00141EDE" w:rsidRDefault="00C85D73" w:rsidP="00751E27">
      <w:pPr>
        <w:pStyle w:val="ListParagraph"/>
        <w:numPr>
          <w:ilvl w:val="0"/>
          <w:numId w:val="48"/>
        </w:numPr>
      </w:pPr>
      <w:r w:rsidRPr="00C85D73">
        <w:t xml:space="preserve">Then, the parameters could be estimated </w:t>
      </w:r>
      <w:r w:rsidR="00141EDE" w:rsidRPr="00C85D73">
        <w:t xml:space="preserve">by the partially differentiate the maximum likelihood function with respect to different unknown parameters. </w:t>
      </w:r>
    </w:p>
    <w:p w:rsidR="007B0432" w:rsidRDefault="007B0432" w:rsidP="0078401A"/>
    <w:p w:rsidR="007B0432" w:rsidRDefault="007B0432" w:rsidP="0078401A"/>
    <w:p w:rsidR="007B0432" w:rsidRDefault="007B0432" w:rsidP="0078401A"/>
    <w:p w:rsidR="007B0432" w:rsidRDefault="007B0432" w:rsidP="00751E27">
      <w:pPr>
        <w:pStyle w:val="ListParagraph"/>
        <w:numPr>
          <w:ilvl w:val="0"/>
          <w:numId w:val="48"/>
        </w:numPr>
      </w:pPr>
      <w:r>
        <w:t>Estimate the parameters.</w:t>
      </w:r>
    </w:p>
    <w:p w:rsidR="007B0432" w:rsidRDefault="007B0432" w:rsidP="0078401A">
      <w:pPr>
        <w:ind w:left="1440"/>
      </w:pPr>
      <w:r w:rsidRPr="007B0432">
        <w:rPr>
          <w:position w:val="-8"/>
        </w:rPr>
        <w:object w:dxaOrig="220" w:dyaOrig="279">
          <v:shape id="_x0000_i1032" type="#_x0000_t75" style="width:10.65pt;height:13.75pt" o:ole="">
            <v:imagedata r:id="rId28" o:title=""/>
          </v:shape>
          <o:OLEObject Type="Embed" ProgID="Equation.3" ShapeID="_x0000_i1032" DrawAspect="Content" ObjectID="_1615297591" r:id="rId29"/>
        </w:object>
      </w:r>
      <w:r>
        <w:t>=</w:t>
      </w:r>
    </w:p>
    <w:p w:rsidR="007B0432" w:rsidRDefault="007B0432" w:rsidP="0078401A">
      <w:pPr>
        <w:ind w:left="1440"/>
      </w:pPr>
      <w:r w:rsidRPr="007B0432">
        <w:rPr>
          <w:position w:val="-10"/>
        </w:rPr>
        <w:object w:dxaOrig="220" w:dyaOrig="360">
          <v:shape id="_x0000_i1033" type="#_x0000_t75" style="width:10.65pt;height:18.15pt" o:ole="">
            <v:imagedata r:id="rId30" o:title=""/>
          </v:shape>
          <o:OLEObject Type="Embed" ProgID="Equation.3" ShapeID="_x0000_i1033" DrawAspect="Content" ObjectID="_1615297592" r:id="rId31"/>
        </w:object>
      </w:r>
      <w:r>
        <w:t>=</w:t>
      </w:r>
    </w:p>
    <w:p w:rsidR="00C85D73" w:rsidRDefault="00C85D73" w:rsidP="0078401A">
      <w:pPr>
        <w:rPr>
          <w:color w:val="0000CC"/>
        </w:rPr>
      </w:pPr>
    </w:p>
    <w:p w:rsidR="00141EDE" w:rsidRDefault="00141EDE" w:rsidP="0078401A">
      <w:pPr>
        <w:rPr>
          <w:color w:val="0000CC"/>
        </w:rPr>
      </w:pPr>
    </w:p>
    <w:p w:rsidR="003E74DB" w:rsidRPr="00252BB5" w:rsidRDefault="003E74DB" w:rsidP="00AD6CBF">
      <w:pPr>
        <w:pStyle w:val="Heading2"/>
      </w:pPr>
      <w:r>
        <w:t>Estimation errors (</w:t>
      </w:r>
      <w:r w:rsidRPr="00252BB5">
        <w:t>Mean and variance of the estimated parameters</w:t>
      </w:r>
      <w:r>
        <w:t>)</w:t>
      </w:r>
    </w:p>
    <w:p w:rsidR="00141EDE" w:rsidRDefault="00F81208" w:rsidP="0078401A">
      <w:r>
        <w:t>In the WAFO toolbox the ML-</w:t>
      </w:r>
      <w:r w:rsidR="00141EDE">
        <w:t xml:space="preserve">method has been implemented in </w:t>
      </w:r>
      <w:r>
        <w:t>“</w:t>
      </w:r>
      <w:r w:rsidR="00141EDE" w:rsidRPr="00F81208">
        <w:rPr>
          <w:b/>
          <w:i/>
        </w:rPr>
        <w:t>wgumbfit</w:t>
      </w:r>
      <w:r>
        <w:t>”</w:t>
      </w:r>
      <w:r w:rsidR="00141EDE">
        <w:t xml:space="preserve">, </w:t>
      </w:r>
      <w:r>
        <w:t>“</w:t>
      </w:r>
      <w:r w:rsidR="00141EDE" w:rsidRPr="00F81208">
        <w:rPr>
          <w:b/>
          <w:i/>
        </w:rPr>
        <w:t>wweibfit</w:t>
      </w:r>
      <w:r>
        <w:t>”</w:t>
      </w:r>
      <w:r w:rsidR="00141EDE">
        <w:t xml:space="preserve">, and </w:t>
      </w:r>
      <w:r>
        <w:t>“</w:t>
      </w:r>
      <w:r w:rsidR="00141EDE" w:rsidRPr="00F81208">
        <w:rPr>
          <w:b/>
          <w:i/>
        </w:rPr>
        <w:t>wraylfit</w:t>
      </w:r>
      <w:r>
        <w:t>”</w:t>
      </w:r>
      <w:r w:rsidR="00141EDE">
        <w:t xml:space="preserve"> for the purpose of estimating the parameters in a Gumbel, Weibull, and Rayleigh distribution</w:t>
      </w:r>
      <w:r>
        <w:t>s,</w:t>
      </w:r>
      <w:r w:rsidR="00141EDE">
        <w:t xml:space="preserve"> respectively.</w:t>
      </w:r>
    </w:p>
    <w:p w:rsidR="00141EDE" w:rsidRDefault="00141EDE" w:rsidP="0078401A">
      <w:pPr>
        <w:pStyle w:val="ListParagraph"/>
        <w:numPr>
          <w:ilvl w:val="0"/>
          <w:numId w:val="6"/>
        </w:numPr>
      </w:pPr>
      <w:r>
        <w:t xml:space="preserve">Please compute the two parameters by the </w:t>
      </w:r>
      <w:r w:rsidR="00F81208">
        <w:t>WAFO</w:t>
      </w:r>
      <w:r>
        <w:t xml:space="preserve"> routine </w:t>
      </w:r>
      <w:r w:rsidR="00F81208">
        <w:t>“</w:t>
      </w:r>
      <w:r w:rsidRPr="00F81208">
        <w:rPr>
          <w:b/>
          <w:i/>
        </w:rPr>
        <w:t>wgumbfit</w:t>
      </w:r>
      <w:r w:rsidR="00F81208">
        <w:t>”</w:t>
      </w:r>
      <w:r>
        <w:t>, and then compare w</w:t>
      </w:r>
      <w:r w:rsidR="00F81208">
        <w:t>ith that got from above direct</w:t>
      </w:r>
      <w:r>
        <w:t xml:space="preserve"> calculation.</w:t>
      </w:r>
    </w:p>
    <w:p w:rsidR="00B57322" w:rsidRDefault="00B57322" w:rsidP="0078401A">
      <w:pPr>
        <w:pStyle w:val="ListParagraph"/>
        <w:ind w:left="1440"/>
        <w:rPr>
          <w:i/>
          <w:sz w:val="20"/>
          <w:szCs w:val="20"/>
        </w:rPr>
      </w:pPr>
      <w:r w:rsidRPr="009A1C9C">
        <w:rPr>
          <w:i/>
          <w:sz w:val="20"/>
          <w:szCs w:val="20"/>
        </w:rPr>
        <w:t>&gt;&gt; [phat, covm]=wgumbfit(atl);</w:t>
      </w:r>
    </w:p>
    <w:p w:rsidR="009A1C9C" w:rsidRPr="009A1C9C" w:rsidRDefault="009A1C9C" w:rsidP="0078401A">
      <w:pPr>
        <w:pStyle w:val="ListParagraph"/>
        <w:ind w:left="1440"/>
        <w:rPr>
          <w:i/>
          <w:sz w:val="20"/>
          <w:szCs w:val="20"/>
        </w:rPr>
      </w:pPr>
    </w:p>
    <w:p w:rsidR="00B57322" w:rsidRDefault="00B57322" w:rsidP="0078401A">
      <w:r>
        <w:lastRenderedPageBreak/>
        <w:t xml:space="preserve">The routine </w:t>
      </w:r>
      <w:r w:rsidR="00F81208">
        <w:t>“</w:t>
      </w:r>
      <w:r w:rsidRPr="00F81208">
        <w:rPr>
          <w:b/>
          <w:i/>
        </w:rPr>
        <w:t>wgumbfit</w:t>
      </w:r>
      <w:r w:rsidR="00F81208">
        <w:t>”</w:t>
      </w:r>
      <w:r>
        <w:t xml:space="preserve"> produces a </w:t>
      </w:r>
      <w:r w:rsidR="00F81208">
        <w:t>figure, in which</w:t>
      </w:r>
      <w:r>
        <w:t xml:space="preserve"> the empirical distribution is plotted </w:t>
      </w:r>
      <w:r w:rsidR="00F81208">
        <w:t>together with the fitted</w:t>
      </w:r>
      <w:r>
        <w:t xml:space="preserve"> Gumbel distribution</w:t>
      </w:r>
      <w:r w:rsidR="00F81208">
        <w:t xml:space="preserve"> where</w:t>
      </w:r>
      <w:r>
        <w:t xml:space="preserve"> </w:t>
      </w:r>
      <w:r w:rsidR="00F81208">
        <w:t>the parameters</w:t>
      </w:r>
      <w:r w:rsidR="00F81208">
        <w:sym w:font="Symbol" w:char="F020"/>
      </w:r>
      <w:r w:rsidR="00F81208">
        <w:sym w:font="Symbol" w:char="F06D"/>
      </w:r>
      <w:r w:rsidR="00F81208">
        <w:t xml:space="preserve"> and </w:t>
      </w:r>
      <w:r w:rsidR="00F81208">
        <w:sym w:font="Symbol" w:char="F062"/>
      </w:r>
      <w:r w:rsidR="00F81208">
        <w:t xml:space="preserve"> are computed by</w:t>
      </w:r>
      <w:r>
        <w:t xml:space="preserve"> </w:t>
      </w:r>
      <w:r w:rsidR="00F81208">
        <w:t>ML-method</w:t>
      </w:r>
      <w:r>
        <w:t>.</w:t>
      </w:r>
      <w:r w:rsidR="009C03DC">
        <w:t xml:space="preserve"> </w:t>
      </w:r>
      <w:r>
        <w:t xml:space="preserve">The parameter estimates are given in the vector </w:t>
      </w:r>
      <w:r w:rsidR="00F81208">
        <w:t>“</w:t>
      </w:r>
      <w:r w:rsidRPr="00F81208">
        <w:rPr>
          <w:b/>
          <w:i/>
        </w:rPr>
        <w:t>phat</w:t>
      </w:r>
      <w:r w:rsidR="00F81208">
        <w:t>”</w:t>
      </w:r>
      <w:r>
        <w:t xml:space="preserve">. The elements </w:t>
      </w:r>
      <w:proofErr w:type="gramStart"/>
      <w:r w:rsidRPr="00F81208">
        <w:rPr>
          <w:i/>
        </w:rPr>
        <w:t>phat(</w:t>
      </w:r>
      <w:proofErr w:type="gramEnd"/>
      <w:r w:rsidRPr="00F81208">
        <w:rPr>
          <w:i/>
        </w:rPr>
        <w:t>1)</w:t>
      </w:r>
      <w:r>
        <w:t xml:space="preserve"> and </w:t>
      </w:r>
      <w:r w:rsidRPr="00F81208">
        <w:rPr>
          <w:i/>
        </w:rPr>
        <w:t>phat(2)</w:t>
      </w:r>
      <w:r>
        <w:t>, co</w:t>
      </w:r>
      <w:r w:rsidR="007B0432">
        <w:t>rrespond to</w:t>
      </w:r>
      <w:r w:rsidR="003277E8" w:rsidRPr="003277E8">
        <w:rPr>
          <w:position w:val="-8"/>
        </w:rPr>
        <w:object w:dxaOrig="200" w:dyaOrig="320">
          <v:shape id="_x0000_i1034" type="#_x0000_t75" style="width:10.65pt;height:15.65pt" o:ole="">
            <v:imagedata r:id="rId32" o:title=""/>
          </v:shape>
          <o:OLEObject Type="Embed" ProgID="Equation.3" ShapeID="_x0000_i1034" DrawAspect="Content" ObjectID="_1615297593" r:id="rId33"/>
        </w:object>
      </w:r>
      <w:r w:rsidR="003277E8">
        <w:t>and</w:t>
      </w:r>
      <w:r w:rsidR="00F72636" w:rsidRPr="007B0432">
        <w:rPr>
          <w:position w:val="-8"/>
        </w:rPr>
        <w:object w:dxaOrig="200" w:dyaOrig="279">
          <v:shape id="_x0000_i1035" type="#_x0000_t75" style="width:10.65pt;height:13.75pt" o:ole="">
            <v:imagedata r:id="rId34" o:title=""/>
          </v:shape>
          <o:OLEObject Type="Embed" ProgID="Equation.3" ShapeID="_x0000_i1035" DrawAspect="Content" ObjectID="_1615297594" r:id="rId35"/>
        </w:object>
      </w:r>
      <w:r>
        <w:t xml:space="preserve">, respectively. </w:t>
      </w:r>
      <w:r w:rsidR="007B0432">
        <w:t>The fit</w:t>
      </w:r>
      <w:r w:rsidR="00F81208">
        <w:t>ting</w:t>
      </w:r>
      <w:r w:rsidR="007B0432">
        <w:t xml:space="preserve"> will also give the asymptotic variance and covariance (when the number of observations is “large”) viz</w:t>
      </w:r>
    </w:p>
    <w:p w:rsidR="007B0432" w:rsidRDefault="007B0432" w:rsidP="0078401A">
      <w:pPr>
        <w:ind w:left="720"/>
      </w:pPr>
      <w:proofErr w:type="spellStart"/>
      <w:r>
        <w:t>covm</w:t>
      </w:r>
      <w:proofErr w:type="spellEnd"/>
      <w:r>
        <w:t>(1,1)=V(</w:t>
      </w:r>
      <w:r w:rsidR="003E7881" w:rsidRPr="007B0432">
        <w:rPr>
          <w:position w:val="-10"/>
        </w:rPr>
        <w:object w:dxaOrig="220" w:dyaOrig="360">
          <v:shape id="_x0000_i1036" type="#_x0000_t75" style="width:10.65pt;height:18.15pt" o:ole="">
            <v:imagedata r:id="rId36" o:title=""/>
          </v:shape>
          <o:OLEObject Type="Embed" ProgID="Equation.3" ShapeID="_x0000_i1036" DrawAspect="Content" ObjectID="_1615297595" r:id="rId37"/>
        </w:object>
      </w:r>
      <w:r>
        <w:t xml:space="preserve">);      </w:t>
      </w:r>
      <w:proofErr w:type="spellStart"/>
      <w:r>
        <w:t>covm</w:t>
      </w:r>
      <w:proofErr w:type="spellEnd"/>
      <w:r>
        <w:t>(2,2)=V(</w:t>
      </w:r>
      <w:r w:rsidR="003E7881" w:rsidRPr="003E7881">
        <w:rPr>
          <w:position w:val="-10"/>
        </w:rPr>
        <w:object w:dxaOrig="220" w:dyaOrig="300">
          <v:shape id="_x0000_i1037" type="#_x0000_t75" style="width:10.65pt;height:14.4pt" o:ole="">
            <v:imagedata r:id="rId38" o:title=""/>
          </v:shape>
          <o:OLEObject Type="Embed" ProgID="Equation.3" ShapeID="_x0000_i1037" DrawAspect="Content" ObjectID="_1615297596" r:id="rId39"/>
        </w:object>
      </w:r>
      <w:r>
        <w:t>);</w:t>
      </w:r>
      <w:r w:rsidR="00306E82">
        <w:t xml:space="preserve">  </w:t>
      </w:r>
      <w:proofErr w:type="spellStart"/>
      <w:r>
        <w:t>covm</w:t>
      </w:r>
      <w:proofErr w:type="spellEnd"/>
      <w:r>
        <w:t>(1,2)=</w:t>
      </w:r>
      <w:proofErr w:type="spellStart"/>
      <w:r>
        <w:t>covm</w:t>
      </w:r>
      <w:proofErr w:type="spellEnd"/>
      <w:r>
        <w:t>(2,1)=</w:t>
      </w:r>
      <w:proofErr w:type="spellStart"/>
      <w:r>
        <w:t>cov</w:t>
      </w:r>
      <w:proofErr w:type="spellEnd"/>
      <w:r>
        <w:t>(</w:t>
      </w:r>
      <w:r w:rsidRPr="007B0432">
        <w:rPr>
          <w:position w:val="-8"/>
        </w:rPr>
        <w:object w:dxaOrig="220" w:dyaOrig="279">
          <v:shape id="_x0000_i1038" type="#_x0000_t75" style="width:10.65pt;height:13.75pt" o:ole="">
            <v:imagedata r:id="rId40" o:title=""/>
          </v:shape>
          <o:OLEObject Type="Embed" ProgID="Equation.3" ShapeID="_x0000_i1038" DrawAspect="Content" ObjectID="_1615297597" r:id="rId41"/>
        </w:object>
      </w:r>
      <w:r>
        <w:t>,</w:t>
      </w:r>
      <w:r w:rsidRPr="007B0432">
        <w:rPr>
          <w:position w:val="-10"/>
        </w:rPr>
        <w:object w:dxaOrig="220" w:dyaOrig="360">
          <v:shape id="_x0000_i1039" type="#_x0000_t75" style="width:10.65pt;height:18.15pt" o:ole="">
            <v:imagedata r:id="rId36" o:title=""/>
          </v:shape>
          <o:OLEObject Type="Embed" ProgID="Equation.3" ShapeID="_x0000_i1039" DrawAspect="Content" ObjectID="_1615297598" r:id="rId42"/>
        </w:object>
      </w:r>
      <w:r>
        <w:t>).</w:t>
      </w:r>
    </w:p>
    <w:p w:rsidR="007B0432" w:rsidRDefault="007B0432" w:rsidP="0078401A">
      <w:r>
        <w:t xml:space="preserve">These values </w:t>
      </w:r>
      <w:r w:rsidR="00F81208">
        <w:t>could be used to judge the efficient of the fitting, i.e. the estimation error</w:t>
      </w:r>
      <w:r>
        <w:t>.</w:t>
      </w:r>
    </w:p>
    <w:p w:rsidR="00141EDE" w:rsidRDefault="007B0432" w:rsidP="0078401A">
      <w:pPr>
        <w:pStyle w:val="ListParagraph"/>
        <w:numPr>
          <w:ilvl w:val="0"/>
          <w:numId w:val="6"/>
        </w:numPr>
      </w:pPr>
      <w:r>
        <w:t>Compare the estimations by the two methods, which should give identical results.</w:t>
      </w:r>
    </w:p>
    <w:p w:rsidR="00306E82" w:rsidRDefault="00306E82" w:rsidP="00306E82"/>
    <w:p w:rsidR="00306E82" w:rsidRDefault="00306E82" w:rsidP="00306E82"/>
    <w:p w:rsidR="00306E82" w:rsidRDefault="00306E82" w:rsidP="00306E82"/>
    <w:p w:rsidR="00C236B5" w:rsidRDefault="003277E8" w:rsidP="00AD6CBF">
      <w:pPr>
        <w:pStyle w:val="Heading2"/>
      </w:pPr>
      <w:r>
        <w:t>Estimation mean and errors of a quantile</w:t>
      </w:r>
    </w:p>
    <w:p w:rsidR="00313194" w:rsidRDefault="003277E8" w:rsidP="0078401A">
      <w:r>
        <w:t>The quantile from Gumbel distribution is often used for extreme prediction. Here the estimation of mean and standard deviation of a quantile is introduced.</w:t>
      </w:r>
    </w:p>
    <w:p w:rsidR="003277E8" w:rsidRPr="003277E8" w:rsidRDefault="003277E8" w:rsidP="0078401A">
      <w:pPr>
        <w:rPr>
          <w:b/>
        </w:rPr>
      </w:pPr>
      <w:r w:rsidRPr="003277E8">
        <w:rPr>
          <w:b/>
        </w:rPr>
        <w:t>Mean of a quantile</w:t>
      </w:r>
    </w:p>
    <w:p w:rsidR="00313194" w:rsidRDefault="00313194" w:rsidP="0078401A">
      <w:r>
        <w:t xml:space="preserve">By means of </w:t>
      </w:r>
      <w:r w:rsidRPr="007B0432">
        <w:rPr>
          <w:position w:val="-8"/>
        </w:rPr>
        <w:object w:dxaOrig="220" w:dyaOrig="279">
          <v:shape id="_x0000_i1040" type="#_x0000_t75" style="width:10.65pt;height:13.75pt" o:ole="">
            <v:imagedata r:id="rId40" o:title=""/>
          </v:shape>
          <o:OLEObject Type="Embed" ProgID="Equation.3" ShapeID="_x0000_i1040" DrawAspect="Content" ObjectID="_1615297599" r:id="rId43"/>
        </w:object>
      </w:r>
      <w:r>
        <w:t>and</w:t>
      </w:r>
      <w:r w:rsidRPr="007B0432">
        <w:rPr>
          <w:position w:val="-10"/>
        </w:rPr>
        <w:object w:dxaOrig="220" w:dyaOrig="360">
          <v:shape id="_x0000_i1041" type="#_x0000_t75" style="width:10.65pt;height:18.15pt" o:ole="">
            <v:imagedata r:id="rId36" o:title=""/>
          </v:shape>
          <o:OLEObject Type="Embed" ProgID="Equation.3" ShapeID="_x0000_i1041" DrawAspect="Content" ObjectID="_1615297600" r:id="rId44"/>
        </w:object>
      </w:r>
      <w:r>
        <w:t xml:space="preserve">, estimate the upper 1% quantile, defined as the number </w:t>
      </w:r>
      <w:r w:rsidRPr="00313194">
        <w:rPr>
          <w:i/>
        </w:rPr>
        <w:t>x</w:t>
      </w:r>
      <w:r w:rsidRPr="00313194">
        <w:rPr>
          <w:i/>
          <w:vertAlign w:val="subscript"/>
        </w:rPr>
        <w:t>0.01</w:t>
      </w:r>
      <w:r>
        <w:t xml:space="preserve">, </w:t>
      </w:r>
      <w:r w:rsidR="009C03DC">
        <w:t>satisfying</w:t>
      </w:r>
    </w:p>
    <w:p w:rsidR="00313194" w:rsidRDefault="00313194" w:rsidP="00306E82">
      <w:pPr>
        <w:ind w:left="1080" w:firstLine="360"/>
      </w:pPr>
      <w:r w:rsidRPr="00313194">
        <w:rPr>
          <w:position w:val="-10"/>
        </w:rPr>
        <w:object w:dxaOrig="1500" w:dyaOrig="279">
          <v:shape id="_x0000_i1042" type="#_x0000_t75" style="width:75.15pt;height:14.4pt" o:ole="">
            <v:imagedata r:id="rId45" o:title=""/>
          </v:shape>
          <o:OLEObject Type="Embed" ProgID="Equation.3" ShapeID="_x0000_i1042" DrawAspect="Content" ObjectID="_1615297601" r:id="rId46"/>
        </w:object>
      </w:r>
      <w:r>
        <w:sym w:font="Symbol" w:char="F020"/>
      </w:r>
      <w:r>
        <w:sym w:font="Symbol" w:char="F0DB"/>
      </w:r>
      <w:r w:rsidRPr="00313194">
        <w:rPr>
          <w:position w:val="-10"/>
        </w:rPr>
        <w:object w:dxaOrig="1400" w:dyaOrig="279">
          <v:shape id="_x0000_i1043" type="#_x0000_t75" style="width:68.85pt;height:14.4pt" o:ole="">
            <v:imagedata r:id="rId47" o:title=""/>
          </v:shape>
          <o:OLEObject Type="Embed" ProgID="Equation.3" ShapeID="_x0000_i1043" DrawAspect="Content" ObjectID="_1615297602" r:id="rId48"/>
        </w:object>
      </w:r>
      <w:r w:rsidR="00306E82">
        <w:t>.</w:t>
      </w:r>
    </w:p>
    <w:p w:rsidR="00313194" w:rsidRDefault="00313194" w:rsidP="0078401A">
      <w:r>
        <w:t xml:space="preserve">The value of </w:t>
      </w:r>
      <w:r w:rsidRPr="00D10FA1">
        <w:rPr>
          <w:i/>
        </w:rPr>
        <w:t>x</w:t>
      </w:r>
      <w:r w:rsidRPr="00D10FA1">
        <w:rPr>
          <w:i/>
          <w:vertAlign w:val="subscript"/>
        </w:rPr>
        <w:t>0.01</w:t>
      </w:r>
      <w:r>
        <w:t xml:space="preserve"> could be obtained by solving</w:t>
      </w:r>
    </w:p>
    <w:p w:rsidR="00F72636" w:rsidRDefault="00313194" w:rsidP="00306E82">
      <w:pPr>
        <w:ind w:left="720" w:firstLine="720"/>
      </w:pPr>
      <w:r w:rsidRPr="00313194">
        <w:rPr>
          <w:position w:val="-8"/>
        </w:rPr>
        <w:object w:dxaOrig="2200" w:dyaOrig="320">
          <v:shape id="_x0000_i1044" type="#_x0000_t75" style="width:110.8pt;height:15.65pt" o:ole="">
            <v:imagedata r:id="rId49" o:title=""/>
          </v:shape>
          <o:OLEObject Type="Embed" ProgID="Equation.3" ShapeID="_x0000_i1044" DrawAspect="Content" ObjectID="_1615297603" r:id="rId50"/>
        </w:object>
      </w:r>
      <w:r w:rsidR="00F72636">
        <w:sym w:font="Symbol" w:char="F0DB"/>
      </w:r>
      <w:r w:rsidR="00F72636" w:rsidRPr="00FE5E48">
        <w:rPr>
          <w:position w:val="-10"/>
        </w:rPr>
        <w:object w:dxaOrig="2240" w:dyaOrig="279">
          <v:shape id="_x0000_i1045" type="#_x0000_t75" style="width:112.7pt;height:14.4pt" o:ole="">
            <v:imagedata r:id="rId51" o:title=""/>
          </v:shape>
          <o:OLEObject Type="Embed" ProgID="Equation.3" ShapeID="_x0000_i1045" DrawAspect="Content" ObjectID="_1615297604" r:id="rId52"/>
        </w:object>
      </w:r>
      <w:r w:rsidR="00F72636">
        <w:t>.</w:t>
      </w:r>
    </w:p>
    <w:p w:rsidR="00F72636" w:rsidRDefault="00F72636" w:rsidP="0078401A">
      <w:r>
        <w:t xml:space="preserve">This could lead to a reasonable estimate </w:t>
      </w:r>
      <w:r w:rsidRPr="00F72636">
        <w:rPr>
          <w:position w:val="-10"/>
        </w:rPr>
        <w:object w:dxaOrig="420" w:dyaOrig="300">
          <v:shape id="_x0000_i1046" type="#_x0000_t75" style="width:21.3pt;height:15.05pt" o:ole="">
            <v:imagedata r:id="rId53" o:title=""/>
          </v:shape>
          <o:OLEObject Type="Embed" ProgID="Equation.3" ShapeID="_x0000_i1046" DrawAspect="Content" ObjectID="_1615297605" r:id="rId54"/>
        </w:object>
      </w:r>
      <w:r>
        <w:t xml:space="preserve">of </w:t>
      </w:r>
      <w:r w:rsidRPr="00F72636">
        <w:rPr>
          <w:i/>
        </w:rPr>
        <w:t>x</w:t>
      </w:r>
      <w:r w:rsidRPr="00F72636">
        <w:rPr>
          <w:i/>
          <w:vertAlign w:val="subscript"/>
        </w:rPr>
        <w:t>0.01</w:t>
      </w:r>
      <w:r>
        <w:t xml:space="preserve"> as follows,</w:t>
      </w:r>
    </w:p>
    <w:p w:rsidR="003277E8" w:rsidRDefault="00F72636" w:rsidP="00306E82">
      <w:pPr>
        <w:ind w:left="720" w:firstLine="720"/>
      </w:pPr>
      <w:r w:rsidRPr="00F72636">
        <w:rPr>
          <w:position w:val="-10"/>
        </w:rPr>
        <w:object w:dxaOrig="2220" w:dyaOrig="340">
          <v:shape id="_x0000_i1047" type="#_x0000_t75" style="width:110.8pt;height:18.15pt" o:ole="">
            <v:imagedata r:id="rId55" o:title=""/>
          </v:shape>
          <o:OLEObject Type="Embed" ProgID="Equation.3" ShapeID="_x0000_i1047" DrawAspect="Content" ObjectID="_1615297606" r:id="rId56"/>
        </w:object>
      </w:r>
      <w:r w:rsidR="003277E8">
        <w:t>.</w:t>
      </w:r>
    </w:p>
    <w:p w:rsidR="003277E8" w:rsidRDefault="003277E8" w:rsidP="0078401A">
      <w:r>
        <w:t>The value can be computed by Matlab as</w:t>
      </w:r>
    </w:p>
    <w:p w:rsidR="003277E8" w:rsidRPr="009C03DC" w:rsidRDefault="003277E8" w:rsidP="0078401A">
      <w:pPr>
        <w:rPr>
          <w:i/>
          <w:sz w:val="20"/>
          <w:szCs w:val="20"/>
        </w:rPr>
      </w:pPr>
      <w:r>
        <w:tab/>
      </w:r>
      <w:r>
        <w:tab/>
      </w:r>
      <w:r w:rsidRPr="009C03DC">
        <w:rPr>
          <w:i/>
          <w:sz w:val="20"/>
          <w:szCs w:val="20"/>
        </w:rPr>
        <w:t>&gt;&gt;xhat=phat(2)-phat(1)*log(-log(1-0.01))</w:t>
      </w:r>
    </w:p>
    <w:p w:rsidR="00B8143F" w:rsidRDefault="00B8143F" w:rsidP="0078401A"/>
    <w:p w:rsidR="00B8143F" w:rsidRPr="00B8143F" w:rsidRDefault="00B8143F" w:rsidP="0078401A">
      <w:pPr>
        <w:rPr>
          <w:b/>
        </w:rPr>
      </w:pPr>
      <w:r w:rsidRPr="00B8143F">
        <w:rPr>
          <w:b/>
        </w:rPr>
        <w:t>Standard deviation of the quantile</w:t>
      </w:r>
    </w:p>
    <w:p w:rsidR="00383951" w:rsidRDefault="00B8143F" w:rsidP="0078401A">
      <w:r>
        <w:t xml:space="preserve">Since </w:t>
      </w:r>
      <w:r w:rsidRPr="007B0432">
        <w:rPr>
          <w:position w:val="-8"/>
        </w:rPr>
        <w:object w:dxaOrig="220" w:dyaOrig="279">
          <v:shape id="_x0000_i1048" type="#_x0000_t75" style="width:10.65pt;height:13.75pt" o:ole="">
            <v:imagedata r:id="rId40" o:title=""/>
          </v:shape>
          <o:OLEObject Type="Embed" ProgID="Equation.3" ShapeID="_x0000_i1048" DrawAspect="Content" ObjectID="_1615297607" r:id="rId57"/>
        </w:object>
      </w:r>
      <w:r>
        <w:t>and</w:t>
      </w:r>
      <w:r w:rsidRPr="007B0432">
        <w:rPr>
          <w:position w:val="-10"/>
        </w:rPr>
        <w:object w:dxaOrig="220" w:dyaOrig="360">
          <v:shape id="_x0000_i1049" type="#_x0000_t75" style="width:10.65pt;height:18.15pt" o:ole="">
            <v:imagedata r:id="rId36" o:title=""/>
          </v:shape>
          <o:OLEObject Type="Embed" ProgID="Equation.3" ShapeID="_x0000_i1049" DrawAspect="Content" ObjectID="_1615297608" r:id="rId58"/>
        </w:object>
      </w:r>
      <w:r>
        <w:t>,</w:t>
      </w:r>
      <w:r w:rsidR="009C03DC">
        <w:t xml:space="preserve"> </w:t>
      </w:r>
      <w:r>
        <w:t xml:space="preserve">both are random variables, so is  </w:t>
      </w:r>
      <w:r w:rsidRPr="00F72636">
        <w:rPr>
          <w:position w:val="-10"/>
        </w:rPr>
        <w:object w:dxaOrig="420" w:dyaOrig="300">
          <v:shape id="_x0000_i1050" type="#_x0000_t75" style="width:21.3pt;height:15.05pt" o:ole="">
            <v:imagedata r:id="rId53" o:title=""/>
          </v:shape>
          <o:OLEObject Type="Embed" ProgID="Equation.3" ShapeID="_x0000_i1050" DrawAspect="Content" ObjectID="_1615297609" r:id="rId59"/>
        </w:object>
      </w:r>
      <w:r>
        <w:t xml:space="preserve"> according to above derivation.</w:t>
      </w:r>
      <w:r w:rsidR="00BA2D4F">
        <w:t xml:space="preserve"> It is important to know the expectation and standard deviation of </w:t>
      </w:r>
      <w:r w:rsidR="00BA2D4F" w:rsidRPr="00F72636">
        <w:rPr>
          <w:position w:val="-10"/>
        </w:rPr>
        <w:object w:dxaOrig="420" w:dyaOrig="300">
          <v:shape id="_x0000_i1051" type="#_x0000_t75" style="width:21.3pt;height:15.05pt" o:ole="">
            <v:imagedata r:id="rId53" o:title=""/>
          </v:shape>
          <o:OLEObject Type="Embed" ProgID="Equation.3" ShapeID="_x0000_i1051" DrawAspect="Content" ObjectID="_1615297610" r:id="rId60"/>
        </w:object>
      </w:r>
      <w:r w:rsidR="00BA2D4F">
        <w:t xml:space="preserve">. The standard deviation indicates the dispersion of the estimate </w:t>
      </w:r>
      <w:r w:rsidR="00BA2D4F" w:rsidRPr="00F72636">
        <w:rPr>
          <w:position w:val="-10"/>
        </w:rPr>
        <w:object w:dxaOrig="420" w:dyaOrig="300">
          <v:shape id="_x0000_i1052" type="#_x0000_t75" style="width:21.3pt;height:15.05pt" o:ole="">
            <v:imagedata r:id="rId53" o:title=""/>
          </v:shape>
          <o:OLEObject Type="Embed" ProgID="Equation.3" ShapeID="_x0000_i1052" DrawAspect="Content" ObjectID="_1615297611" r:id="rId61"/>
        </w:object>
      </w:r>
      <w:r w:rsidR="00BA2D4F">
        <w:t xml:space="preserve">, and it is therefore important to get an idea of the value of the corresponding standard deviation. In most cases, it is impossible to find an exact value, and consequently, an approximation has to be done. Such an approximation is called a standard error. Based on the properties of </w:t>
      </w:r>
      <w:r w:rsidR="00F1119F">
        <w:t>variance, the standard error could be computed by</w:t>
      </w:r>
    </w:p>
    <w:p w:rsidR="00313194" w:rsidRDefault="00F1119F" w:rsidP="0078401A">
      <w:pPr>
        <w:ind w:left="720" w:firstLine="720"/>
        <w:jc w:val="left"/>
      </w:pPr>
      <w:r w:rsidRPr="00F1119F">
        <w:rPr>
          <w:position w:val="-10"/>
        </w:rPr>
        <w:object w:dxaOrig="6500" w:dyaOrig="380">
          <v:shape id="_x0000_i1053" type="#_x0000_t75" style="width:324.95pt;height:18.15pt" o:ole="">
            <v:imagedata r:id="rId62" o:title=""/>
          </v:shape>
          <o:OLEObject Type="Embed" ProgID="Equation.3" ShapeID="_x0000_i1053" DrawAspect="Content" ObjectID="_1615297612" r:id="rId63"/>
        </w:object>
      </w:r>
      <w:r>
        <w:t>.</w:t>
      </w:r>
    </w:p>
    <w:p w:rsidR="00F1119F" w:rsidRDefault="00F1119F" w:rsidP="0078401A">
      <w:r>
        <w:lastRenderedPageBreak/>
        <w:t>where the approximations of Var(</w:t>
      </w:r>
      <w:r w:rsidR="00F81208" w:rsidRPr="007B0432">
        <w:rPr>
          <w:position w:val="-8"/>
        </w:rPr>
        <w:object w:dxaOrig="220" w:dyaOrig="279">
          <v:shape id="_x0000_i1054" type="#_x0000_t75" style="width:10.65pt;height:13.75pt" o:ole="">
            <v:imagedata r:id="rId40" o:title=""/>
          </v:shape>
          <o:OLEObject Type="Embed" ProgID="Equation.3" ShapeID="_x0000_i1054" DrawAspect="Content" ObjectID="_1615297613" r:id="rId64"/>
        </w:object>
      </w:r>
      <w:r>
        <w:t>), Var(</w:t>
      </w:r>
      <w:r w:rsidR="00F81208" w:rsidRPr="007B0432">
        <w:rPr>
          <w:position w:val="-10"/>
        </w:rPr>
        <w:object w:dxaOrig="220" w:dyaOrig="360">
          <v:shape id="_x0000_i1055" type="#_x0000_t75" style="width:10.65pt;height:18.15pt" o:ole="">
            <v:imagedata r:id="rId36" o:title=""/>
          </v:shape>
          <o:OLEObject Type="Embed" ProgID="Equation.3" ShapeID="_x0000_i1055" DrawAspect="Content" ObjectID="_1615297614" r:id="rId65"/>
        </w:object>
      </w:r>
      <w:r>
        <w:t xml:space="preserve">) and </w:t>
      </w:r>
      <w:proofErr w:type="spellStart"/>
      <w:r>
        <w:t>Cov</w:t>
      </w:r>
      <w:proofErr w:type="spellEnd"/>
      <w:r>
        <w:t>(</w:t>
      </w:r>
      <w:r w:rsidR="00F81208" w:rsidRPr="007B0432">
        <w:rPr>
          <w:position w:val="-8"/>
        </w:rPr>
        <w:object w:dxaOrig="220" w:dyaOrig="279">
          <v:shape id="_x0000_i1056" type="#_x0000_t75" style="width:10.65pt;height:13.75pt" o:ole="">
            <v:imagedata r:id="rId40" o:title=""/>
          </v:shape>
          <o:OLEObject Type="Embed" ProgID="Equation.3" ShapeID="_x0000_i1056" DrawAspect="Content" ObjectID="_1615297615" r:id="rId66"/>
        </w:object>
      </w:r>
      <w:r w:rsidR="00F81208">
        <w:t>,</w:t>
      </w:r>
      <w:r w:rsidR="00F81208" w:rsidRPr="007B0432">
        <w:rPr>
          <w:position w:val="-10"/>
        </w:rPr>
        <w:object w:dxaOrig="220" w:dyaOrig="360">
          <v:shape id="_x0000_i1057" type="#_x0000_t75" style="width:10.65pt;height:18.15pt" o:ole="">
            <v:imagedata r:id="rId36" o:title=""/>
          </v:shape>
          <o:OLEObject Type="Embed" ProgID="Equation.3" ShapeID="_x0000_i1057" DrawAspect="Content" ObjectID="_1615297616" r:id="rId67"/>
        </w:object>
      </w:r>
      <w:r>
        <w:t>) could be obtained from the above fit, the standard error is computed by</w:t>
      </w:r>
    </w:p>
    <w:p w:rsidR="00F1119F" w:rsidRPr="00F1119F" w:rsidRDefault="00F1119F" w:rsidP="0078401A">
      <w:pPr>
        <w:ind w:left="1440"/>
        <w:rPr>
          <w:i/>
          <w:sz w:val="20"/>
          <w:szCs w:val="20"/>
        </w:rPr>
      </w:pPr>
      <w:r w:rsidRPr="00F1119F">
        <w:rPr>
          <w:i/>
          <w:sz w:val="20"/>
          <w:szCs w:val="20"/>
        </w:rPr>
        <w:t>&gt;&gt; c=-log(-log(1-0.01));</w:t>
      </w:r>
    </w:p>
    <w:p w:rsidR="00F1119F" w:rsidRPr="00F1119F" w:rsidRDefault="00F1119F" w:rsidP="0078401A">
      <w:pPr>
        <w:ind w:left="1440"/>
        <w:rPr>
          <w:i/>
          <w:sz w:val="20"/>
          <w:szCs w:val="20"/>
        </w:rPr>
      </w:pPr>
      <w:r w:rsidRPr="00F1119F">
        <w:rPr>
          <w:i/>
          <w:sz w:val="20"/>
          <w:szCs w:val="20"/>
        </w:rPr>
        <w:t>&gt;&gt;stderror=sqrt(covm(2,2)+c^2*covm(1,1)+2*c*covm(2,1))</w:t>
      </w:r>
    </w:p>
    <w:p w:rsidR="00F1119F" w:rsidRDefault="00F1119F" w:rsidP="0078401A"/>
    <w:p w:rsidR="00F1119F" w:rsidRDefault="00F1119F" w:rsidP="0078401A">
      <w:r>
        <w:t xml:space="preserve">Of course, just 50 values to estimate </w:t>
      </w:r>
      <w:r w:rsidRPr="00F81208">
        <w:rPr>
          <w:i/>
        </w:rPr>
        <w:t>x</w:t>
      </w:r>
      <w:r w:rsidRPr="00F81208">
        <w:rPr>
          <w:i/>
          <w:vertAlign w:val="subscript"/>
        </w:rPr>
        <w:t>0.01</w:t>
      </w:r>
      <w:r>
        <w:t xml:space="preserve"> might be too small a sample. However, the standard error computed above is the only one we can get so far.</w:t>
      </w:r>
    </w:p>
    <w:p w:rsidR="00F81208" w:rsidRDefault="00F81208" w:rsidP="0078401A"/>
    <w:p w:rsidR="00313194" w:rsidRPr="00F81208" w:rsidRDefault="00F81208" w:rsidP="00F81208">
      <w:pPr>
        <w:rPr>
          <w:b/>
        </w:rPr>
      </w:pPr>
      <w:r>
        <w:rPr>
          <w:b/>
        </w:rPr>
        <w:t xml:space="preserve">2.4 (OPTIONAL) </w:t>
      </w:r>
      <w:r w:rsidR="00313194" w:rsidRPr="00F81208">
        <w:rPr>
          <w:b/>
        </w:rPr>
        <w:t xml:space="preserve">Please follow the steps from </w:t>
      </w:r>
      <w:r w:rsidRPr="00F81208">
        <w:rPr>
          <w:b/>
        </w:rPr>
        <w:t>2.1</w:t>
      </w:r>
      <w:r w:rsidR="00313194" w:rsidRPr="00F81208">
        <w:rPr>
          <w:b/>
        </w:rPr>
        <w:t xml:space="preserve"> to </w:t>
      </w:r>
      <w:r w:rsidRPr="00F81208">
        <w:rPr>
          <w:b/>
        </w:rPr>
        <w:t>2.3</w:t>
      </w:r>
      <w:r w:rsidR="00313194" w:rsidRPr="00F81208">
        <w:rPr>
          <w:b/>
        </w:rPr>
        <w:t>, fitting a distribution of Rayleigh distribution. The data is obtained from the mea</w:t>
      </w:r>
      <w:r>
        <w:rPr>
          <w:b/>
        </w:rPr>
        <w:t>surements of stress local maximA</w:t>
      </w:r>
      <w:r w:rsidR="00313194" w:rsidRPr="00F81208">
        <w:rPr>
          <w:b/>
        </w:rPr>
        <w:t>.</w:t>
      </w:r>
    </w:p>
    <w:p w:rsidR="00306E82" w:rsidRDefault="00306E82" w:rsidP="00306E82"/>
    <w:p w:rsidR="00306E82" w:rsidRPr="00313194" w:rsidRDefault="00306E82" w:rsidP="00306E82"/>
    <w:p w:rsidR="009C03DC" w:rsidRDefault="009C03DC" w:rsidP="0078401A">
      <w:pPr>
        <w:jc w:val="center"/>
        <w:rPr>
          <w:b/>
          <w:sz w:val="32"/>
          <w:szCs w:val="32"/>
        </w:rPr>
      </w:pPr>
    </w:p>
    <w:p w:rsidR="00D10FA1" w:rsidRDefault="00D10FA1">
      <w:pPr>
        <w:spacing w:after="200"/>
        <w:jc w:val="left"/>
        <w:rPr>
          <w:b/>
          <w:sz w:val="32"/>
          <w:szCs w:val="32"/>
        </w:rPr>
      </w:pPr>
      <w:r>
        <w:rPr>
          <w:b/>
          <w:sz w:val="32"/>
          <w:szCs w:val="32"/>
        </w:rPr>
        <w:br w:type="page"/>
      </w:r>
    </w:p>
    <w:p w:rsidR="00D10FA1" w:rsidRDefault="00D10FA1" w:rsidP="00D10FA1">
      <w:pPr>
        <w:spacing w:after="200"/>
        <w:jc w:val="left"/>
        <w:rPr>
          <w:b/>
          <w:sz w:val="32"/>
          <w:szCs w:val="32"/>
        </w:rPr>
      </w:pPr>
      <w:r>
        <w:rPr>
          <w:b/>
          <w:sz w:val="32"/>
          <w:szCs w:val="32"/>
        </w:rPr>
        <w:lastRenderedPageBreak/>
        <w:br w:type="page"/>
      </w:r>
    </w:p>
    <w:p w:rsidR="00F8375E" w:rsidRPr="00252BB5" w:rsidRDefault="00F8375E" w:rsidP="0078401A">
      <w:pPr>
        <w:jc w:val="center"/>
        <w:rPr>
          <w:b/>
          <w:sz w:val="32"/>
          <w:szCs w:val="32"/>
        </w:rPr>
      </w:pPr>
      <w:r w:rsidRPr="00252BB5">
        <w:rPr>
          <w:b/>
          <w:sz w:val="32"/>
          <w:szCs w:val="32"/>
        </w:rPr>
        <w:lastRenderedPageBreak/>
        <w:t xml:space="preserve">Computer exercise </w:t>
      </w:r>
      <w:r w:rsidR="0078401A">
        <w:rPr>
          <w:b/>
          <w:sz w:val="32"/>
          <w:szCs w:val="32"/>
        </w:rPr>
        <w:t>3</w:t>
      </w:r>
      <w:r w:rsidRPr="00252BB5">
        <w:rPr>
          <w:b/>
          <w:sz w:val="32"/>
          <w:szCs w:val="32"/>
        </w:rPr>
        <w:t xml:space="preserve"> (Tutorial – R)</w:t>
      </w:r>
    </w:p>
    <w:p w:rsidR="00F8375E" w:rsidRPr="00252BB5" w:rsidRDefault="00161E5E" w:rsidP="0078401A">
      <w:pPr>
        <w:pStyle w:val="Title"/>
      </w:pPr>
      <w:r w:rsidRPr="00252BB5">
        <w:t>Linear regression analysis</w:t>
      </w:r>
      <w:r w:rsidR="00F8375E" w:rsidRPr="00252BB5">
        <w:t xml:space="preserve"> </w:t>
      </w:r>
    </w:p>
    <w:p w:rsidR="00B148F0" w:rsidRDefault="00B148F0" w:rsidP="0078401A"/>
    <w:p w:rsidR="00342CD4" w:rsidRPr="00252BB5" w:rsidRDefault="00342CD4" w:rsidP="0078401A"/>
    <w:p w:rsidR="00B148F0" w:rsidRDefault="00025617" w:rsidP="0078401A">
      <w:r w:rsidRPr="00252BB5">
        <w:t>This computer exercise w</w:t>
      </w:r>
      <w:r w:rsidR="000640B9">
        <w:t>ill teach you the typical way of carried out a linear regression analysis, which includes model determination, parameter estimate, diagnostic analysis and confidence interval of estimates</w:t>
      </w:r>
      <w:r w:rsidRPr="00252BB5">
        <w:t xml:space="preserve">. </w:t>
      </w:r>
      <w:r w:rsidR="000640B9">
        <w:t>The assignment for this part will contain similar problems as this computer exercise</w:t>
      </w:r>
      <w:r w:rsidRPr="00252BB5">
        <w:t>.</w:t>
      </w:r>
    </w:p>
    <w:p w:rsidR="00342CD4" w:rsidRPr="00252BB5" w:rsidRDefault="00342CD4" w:rsidP="0078401A"/>
    <w:p w:rsidR="00AA2FA5" w:rsidRPr="00252BB5" w:rsidRDefault="00FF4669" w:rsidP="00076F11">
      <w:pPr>
        <w:pStyle w:val="Heading1"/>
        <w:numPr>
          <w:ilvl w:val="0"/>
          <w:numId w:val="42"/>
        </w:numPr>
      </w:pPr>
      <w:r w:rsidRPr="00252BB5">
        <w:t>Understand the linear regression method</w:t>
      </w:r>
    </w:p>
    <w:p w:rsidR="00342CD4" w:rsidRPr="005654BB" w:rsidRDefault="00947101" w:rsidP="0078401A">
      <w:r>
        <w:t>When dealing with two or more variables, the functional relation between</w:t>
      </w:r>
      <w:r w:rsidR="00805625">
        <w:t xml:space="preserve"> the variables is often of interest. In almost any activit</w:t>
      </w:r>
      <w:r w:rsidR="00362A8B">
        <w:t>ies</w:t>
      </w:r>
      <w:r w:rsidR="00805625">
        <w:t xml:space="preserve"> where experiments have been performed, linear regression might be an extremely useful tool </w:t>
      </w:r>
      <w:r w:rsidR="00362A8B">
        <w:t>f</w:t>
      </w:r>
      <w:r w:rsidR="00805625">
        <w:t xml:space="preserve">or analysis. Even though the relationships between two variables are not </w:t>
      </w:r>
      <w:r w:rsidR="00362A8B">
        <w:t xml:space="preserve">strictly </w:t>
      </w:r>
      <w:r w:rsidR="00805625">
        <w:t xml:space="preserve">linear, it is </w:t>
      </w:r>
      <w:r w:rsidR="00362A8B">
        <w:t>still</w:t>
      </w:r>
      <w:r w:rsidR="00805625">
        <w:t xml:space="preserve"> </w:t>
      </w:r>
      <w:r w:rsidR="00BC2B58">
        <w:t xml:space="preserve">convenient to transfer </w:t>
      </w:r>
      <w:r w:rsidR="00805625">
        <w:t>into a linear regression problem. For example,</w:t>
      </w:r>
      <w:r w:rsidR="005654BB">
        <w:t xml:space="preserve"> the S-N curve for fatigue analysis is actually an exponential equation, i.e. </w:t>
      </w:r>
      <w:r w:rsidR="005654BB" w:rsidRPr="00BC2B58">
        <w:rPr>
          <w:i/>
        </w:rPr>
        <w:t>N</w:t>
      </w:r>
      <w:r w:rsidR="005654BB" w:rsidRPr="00BC2B58">
        <w:t>(</w:t>
      </w:r>
      <w:r w:rsidR="002802E9">
        <w:rPr>
          <w:i/>
        </w:rPr>
        <w:t>S</w:t>
      </w:r>
      <w:r w:rsidR="005654BB" w:rsidRPr="00BC2B58">
        <w:t>)</w:t>
      </w:r>
      <w:r w:rsidR="005654BB" w:rsidRPr="00BC2B58">
        <w:rPr>
          <w:i/>
        </w:rPr>
        <w:t>=</w:t>
      </w:r>
      <w:r w:rsidR="005654BB" w:rsidRPr="00BC2B58">
        <w:rPr>
          <w:i/>
        </w:rPr>
        <w:sym w:font="Symbol" w:char="F061"/>
      </w:r>
      <w:r w:rsidR="002802E9">
        <w:rPr>
          <w:i/>
        </w:rPr>
        <w:t>S</w:t>
      </w:r>
      <w:r w:rsidR="005654BB" w:rsidRPr="00BC2B58">
        <w:rPr>
          <w:i/>
          <w:vertAlign w:val="superscript"/>
        </w:rPr>
        <w:t>m</w:t>
      </w:r>
      <w:r w:rsidR="00BC2B58">
        <w:t>,</w:t>
      </w:r>
      <w:r w:rsidR="009C03DC">
        <w:t xml:space="preserve"> </w:t>
      </w:r>
      <w:r w:rsidR="00BC2B58">
        <w:t xml:space="preserve">where </w:t>
      </w:r>
      <w:r w:rsidR="00BC2B58" w:rsidRPr="00BC2B58">
        <w:rPr>
          <w:i/>
        </w:rPr>
        <w:sym w:font="Symbol" w:char="F061"/>
      </w:r>
      <w:r w:rsidR="00BC2B58">
        <w:t xml:space="preserve"> and </w:t>
      </w:r>
      <w:r w:rsidR="00BC2B58" w:rsidRPr="00BC2B58">
        <w:rPr>
          <w:i/>
        </w:rPr>
        <w:t>m</w:t>
      </w:r>
      <w:r w:rsidR="00BC2B58">
        <w:t xml:space="preserve"> are the parameters needed to be regressed from the experiments</w:t>
      </w:r>
      <w:r w:rsidR="002802E9">
        <w:t xml:space="preserve">, S is the stress range, and </w:t>
      </w:r>
      <w:r w:rsidR="002802E9" w:rsidRPr="002802E9">
        <w:rPr>
          <w:i/>
        </w:rPr>
        <w:t>N</w:t>
      </w:r>
      <w:r w:rsidR="002802E9">
        <w:t xml:space="preserve"> is the number of </w:t>
      </w:r>
      <w:r w:rsidR="002802E9" w:rsidRPr="002802E9">
        <w:rPr>
          <w:i/>
        </w:rPr>
        <w:t>S</w:t>
      </w:r>
      <w:r w:rsidR="002802E9">
        <w:t xml:space="preserve"> leading to fatigue failure of structures</w:t>
      </w:r>
      <w:r w:rsidR="00BC2B58">
        <w:t>.</w:t>
      </w:r>
      <w:r w:rsidR="005654BB">
        <w:t xml:space="preserve"> But in the regression analysis, the logarithm </w:t>
      </w:r>
      <w:r w:rsidR="00CE5581">
        <w:t>is often taken for</w:t>
      </w:r>
      <w:r w:rsidR="005654BB">
        <w:t xml:space="preserve"> both side</w:t>
      </w:r>
      <w:r w:rsidR="00CE5581">
        <w:t>s</w:t>
      </w:r>
      <w:r w:rsidR="005654BB">
        <w:t xml:space="preserve"> of the </w:t>
      </w:r>
      <w:r w:rsidR="00CE5581">
        <w:t>equation. Then</w:t>
      </w:r>
      <w:r w:rsidR="005654BB">
        <w:t>, it becomes log(</w:t>
      </w:r>
      <w:r w:rsidR="005654BB" w:rsidRPr="002802E9">
        <w:rPr>
          <w:i/>
        </w:rPr>
        <w:t>N</w:t>
      </w:r>
      <w:r w:rsidR="005654BB">
        <w:t>(</w:t>
      </w:r>
      <w:r w:rsidR="002802E9" w:rsidRPr="002802E9">
        <w:rPr>
          <w:i/>
        </w:rPr>
        <w:t>S</w:t>
      </w:r>
      <w:r w:rsidR="005654BB">
        <w:t>))=log</w:t>
      </w:r>
      <w:r w:rsidR="005654BB" w:rsidRPr="002802E9">
        <w:rPr>
          <w:i/>
        </w:rPr>
        <w:sym w:font="Symbol" w:char="F061"/>
      </w:r>
      <w:r w:rsidR="005654BB">
        <w:t>+</w:t>
      </w:r>
      <w:r w:rsidR="005654BB" w:rsidRPr="002802E9">
        <w:rPr>
          <w:i/>
        </w:rPr>
        <w:t>m</w:t>
      </w:r>
      <w:r w:rsidR="005654BB">
        <w:t>log</w:t>
      </w:r>
      <w:r w:rsidR="002802E9" w:rsidRPr="002802E9">
        <w:rPr>
          <w:i/>
        </w:rPr>
        <w:t>S</w:t>
      </w:r>
      <w:r w:rsidR="005654BB">
        <w:t xml:space="preserve">, a linear regression analysis could be </w:t>
      </w:r>
      <w:r w:rsidR="00CE5581">
        <w:t>carried out in this case</w:t>
      </w:r>
      <w:r w:rsidR="005654BB">
        <w:t>.</w:t>
      </w:r>
    </w:p>
    <w:p w:rsidR="002D4BE0" w:rsidRDefault="00805625" w:rsidP="0078401A">
      <w:r>
        <w:t>Further we should note that linear regression does not mean that the two variables are linear related. For example,</w:t>
      </w:r>
      <w:r w:rsidR="00CE5581">
        <w:t xml:space="preserve"> the quadratic relation between the dependent and independent variables </w:t>
      </w:r>
      <w:r w:rsidR="00CE5581" w:rsidRPr="002802E9">
        <w:rPr>
          <w:i/>
        </w:rPr>
        <w:t>x</w:t>
      </w:r>
      <w:r w:rsidR="00CE5581">
        <w:t xml:space="preserve">, </w:t>
      </w:r>
      <w:r w:rsidR="00CE5581" w:rsidRPr="002802E9">
        <w:rPr>
          <w:i/>
        </w:rPr>
        <w:t>y</w:t>
      </w:r>
      <w:r w:rsidR="00CE5581">
        <w:t>, i.e.</w:t>
      </w:r>
      <w:r>
        <w:t xml:space="preserve"> </w:t>
      </w:r>
      <w:r w:rsidRPr="002802E9">
        <w:rPr>
          <w:i/>
        </w:rPr>
        <w:t>y</w:t>
      </w:r>
      <w:r>
        <w:t>=</w:t>
      </w:r>
      <w:r w:rsidRPr="002802E9">
        <w:rPr>
          <w:i/>
        </w:rPr>
        <w:t>a</w:t>
      </w:r>
      <w:r>
        <w:t>+</w:t>
      </w:r>
      <w:r w:rsidRPr="002802E9">
        <w:rPr>
          <w:i/>
        </w:rPr>
        <w:t>bx</w:t>
      </w:r>
      <w:r>
        <w:t>+</w:t>
      </w:r>
      <w:r w:rsidRPr="002802E9">
        <w:rPr>
          <w:i/>
        </w:rPr>
        <w:t>cx</w:t>
      </w:r>
      <w:r w:rsidRPr="00CE5581">
        <w:rPr>
          <w:vertAlign w:val="superscript"/>
        </w:rPr>
        <w:t>2</w:t>
      </w:r>
      <w:r w:rsidR="00CE5581">
        <w:t>,</w:t>
      </w:r>
      <w:r>
        <w:t xml:space="preserve"> is still a linear regression problem.</w:t>
      </w:r>
      <w:r w:rsidR="00CE5581">
        <w:t xml:space="preserve"> I</w:t>
      </w:r>
      <w:r w:rsidR="00387AC1">
        <w:t>n the course</w:t>
      </w:r>
      <w:r w:rsidR="00CE5581">
        <w:t xml:space="preserve"> and this computer exercise</w:t>
      </w:r>
      <w:r w:rsidR="00387AC1">
        <w:t xml:space="preserve">, we will focus on the linear regression analysis. </w:t>
      </w:r>
    </w:p>
    <w:p w:rsidR="002D4BE0" w:rsidRDefault="00387AC1" w:rsidP="0078401A">
      <w:r>
        <w:t xml:space="preserve">In the regression analysis, the parameters in the equation are often computed by the so-called </w:t>
      </w:r>
      <w:r w:rsidR="002802E9">
        <w:t>L</w:t>
      </w:r>
      <w:r>
        <w:t xml:space="preserve">east </w:t>
      </w:r>
      <w:r w:rsidR="002802E9">
        <w:t>S</w:t>
      </w:r>
      <w:r>
        <w:t>quares</w:t>
      </w:r>
      <w:r w:rsidR="002802E9">
        <w:t xml:space="preserve"> (LS)</w:t>
      </w:r>
      <w:r>
        <w:t xml:space="preserve"> method.</w:t>
      </w:r>
      <w:r w:rsidR="0022650D">
        <w:t xml:space="preserve"> </w:t>
      </w:r>
      <w:r w:rsidR="00C46E92">
        <w:t>Suppose two variables (</w:t>
      </w:r>
      <w:r w:rsidR="00C46E92" w:rsidRPr="00827190">
        <w:rPr>
          <w:i/>
        </w:rPr>
        <w:t>X</w:t>
      </w:r>
      <w:r w:rsidR="00C46E92">
        <w:t xml:space="preserve">, </w:t>
      </w:r>
      <w:r w:rsidR="00C46E92" w:rsidRPr="00827190">
        <w:rPr>
          <w:i/>
        </w:rPr>
        <w:t>Y</w:t>
      </w:r>
      <w:r w:rsidR="00C46E92">
        <w:t>) have a</w:t>
      </w:r>
      <w:r w:rsidR="002D4BE0">
        <w:t xml:space="preserve"> simple</w:t>
      </w:r>
      <w:r w:rsidR="00C46E92">
        <w:t xml:space="preserve"> linear relation as </w:t>
      </w:r>
      <w:r w:rsidR="00C46E92" w:rsidRPr="00827190">
        <w:rPr>
          <w:i/>
        </w:rPr>
        <w:t>Y</w:t>
      </w:r>
      <w:r w:rsidR="00C46E92">
        <w:t>=</w:t>
      </w:r>
      <w:r w:rsidR="00C46E92" w:rsidRPr="00827190">
        <w:rPr>
          <w:i/>
        </w:rPr>
        <w:sym w:font="Symbol" w:char="F062"/>
      </w:r>
      <w:r w:rsidR="00C46E92" w:rsidRPr="00827190">
        <w:rPr>
          <w:i/>
          <w:vertAlign w:val="subscript"/>
        </w:rPr>
        <w:t>0</w:t>
      </w:r>
      <w:r w:rsidR="00C46E92">
        <w:t>+</w:t>
      </w:r>
      <w:r w:rsidR="00C46E92" w:rsidRPr="00827190">
        <w:rPr>
          <w:i/>
        </w:rPr>
        <w:sym w:font="Symbol" w:char="F062"/>
      </w:r>
      <w:r w:rsidR="00345440" w:rsidRPr="00827190">
        <w:rPr>
          <w:i/>
          <w:vertAlign w:val="subscript"/>
        </w:rPr>
        <w:t>1</w:t>
      </w:r>
      <w:r w:rsidR="00345440" w:rsidRPr="00827190">
        <w:rPr>
          <w:i/>
        </w:rPr>
        <w:t>X</w:t>
      </w:r>
      <w:r w:rsidR="00345440">
        <w:t>.</w:t>
      </w:r>
      <w:r w:rsidR="002D4BE0">
        <w:t xml:space="preserve"> Further if the model is a probabilistic model, and</w:t>
      </w:r>
      <w:r w:rsidR="00C46E92">
        <w:t xml:space="preserve"> a series of data (</w:t>
      </w:r>
      <w:r w:rsidR="00C46E92" w:rsidRPr="002D4BE0">
        <w:rPr>
          <w:i/>
        </w:rPr>
        <w:t>x</w:t>
      </w:r>
      <w:r w:rsidR="00C46E92" w:rsidRPr="002D4BE0">
        <w:rPr>
          <w:i/>
          <w:vertAlign w:val="subscript"/>
        </w:rPr>
        <w:t>i</w:t>
      </w:r>
      <w:r w:rsidR="00C46E92">
        <w:t xml:space="preserve">, </w:t>
      </w:r>
      <w:r w:rsidR="00C46E92" w:rsidRPr="002D4BE0">
        <w:rPr>
          <w:i/>
        </w:rPr>
        <w:t>y</w:t>
      </w:r>
      <w:r w:rsidR="00C46E92" w:rsidRPr="002D4BE0">
        <w:rPr>
          <w:i/>
          <w:vertAlign w:val="subscript"/>
        </w:rPr>
        <w:t>i</w:t>
      </w:r>
      <w:r w:rsidR="00C46E92">
        <w:t>),</w:t>
      </w:r>
      <w:r w:rsidR="00593C9F">
        <w:t xml:space="preserve"> </w:t>
      </w:r>
      <w:r w:rsidR="00C46E92" w:rsidRPr="00593C9F">
        <w:rPr>
          <w:i/>
        </w:rPr>
        <w:t>i</w:t>
      </w:r>
      <w:r w:rsidR="00C46E92">
        <w:t>=1,…,n (n&gt;2)</w:t>
      </w:r>
      <w:r w:rsidR="002D4BE0">
        <w:t xml:space="preserve"> is available</w:t>
      </w:r>
      <w:r w:rsidR="00C46E92">
        <w:t xml:space="preserve">, </w:t>
      </w:r>
      <w:r w:rsidR="00345440">
        <w:t>t</w:t>
      </w:r>
      <w:r w:rsidR="00C46E92">
        <w:t xml:space="preserve">he </w:t>
      </w:r>
      <w:r w:rsidR="002802E9">
        <w:t>LS-</w:t>
      </w:r>
      <w:r w:rsidR="00C46E92">
        <w:t xml:space="preserve">method </w:t>
      </w:r>
      <w:r w:rsidR="002802E9">
        <w:t>can estimate the</w:t>
      </w:r>
      <w:r w:rsidR="00345440">
        <w:t xml:space="preserve"> par</w:t>
      </w:r>
      <w:r w:rsidR="002D4BE0">
        <w:t>a</w:t>
      </w:r>
      <w:r w:rsidR="00345440">
        <w:t>m</w:t>
      </w:r>
      <w:r w:rsidR="002D4BE0">
        <w:t>e</w:t>
      </w:r>
      <w:r w:rsidR="00345440">
        <w:t>ters</w:t>
      </w:r>
      <w:r w:rsidR="002802E9">
        <w:t xml:space="preserve"> as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rsidR="002802E9">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rsidR="00345440">
        <w:t>. In this case, the statistical relation is written as</w:t>
      </w:r>
      <w:r w:rsidR="009C03DC">
        <w:t xml:space="preserve"> </w:t>
      </w:r>
      <m:oMath>
        <m:sSub>
          <m:sSubPr>
            <m:ctrlPr>
              <w:rPr>
                <w:rFonts w:ascii="Cambria Math" w:hAnsi="Cambria Math"/>
                <w:i/>
              </w:rPr>
            </m:ctrlPr>
          </m:sSubPr>
          <m:e>
            <m:r>
              <w:rPr>
                <w:rFonts w:ascii="Cambria Math" w:hAnsi="Cambria Math"/>
              </w:rPr>
              <m:t>Y=</m:t>
            </m:r>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r>
          <w:rPr>
            <w:rFonts w:ascii="Cambria Math" w:hAnsi="Cambria Math"/>
          </w:rPr>
          <m:t>X+ε</m:t>
        </m:r>
      </m:oMath>
      <w:r w:rsidR="00C46E92">
        <w:t xml:space="preserve">, where </w:t>
      </w:r>
      <w:r w:rsidR="00C46E92" w:rsidRPr="00827190">
        <w:rPr>
          <w:i/>
        </w:rPr>
        <w:sym w:font="Symbol" w:char="F065"/>
      </w:r>
      <w:r w:rsidR="00C46E92">
        <w:t xml:space="preserve"> is the</w:t>
      </w:r>
      <w:r w:rsidR="002802E9">
        <w:t xml:space="preserve"> random variable denoted the residual </w:t>
      </w:r>
      <w:r w:rsidR="00C46E92">
        <w:t>from this regression</w:t>
      </w:r>
      <w:r w:rsidR="002802E9">
        <w:t xml:space="preserve">, </w:t>
      </w:r>
      <m:oMath>
        <m:sSub>
          <m:sSubPr>
            <m:ctrlPr>
              <w:rPr>
                <w:rFonts w:ascii="Cambria Math" w:hAnsi="Cambria Math"/>
                <w:i/>
              </w:rPr>
            </m:ctrlPr>
          </m:sSubPr>
          <m:e>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r>
                  <w:rPr>
                    <w:rFonts w:ascii="Cambria Math" w:hAnsi="Cambria Math"/>
                  </w:rPr>
                  <m:t>β</m:t>
                </m:r>
              </m:e>
            </m:acc>
          </m:e>
          <m:sub>
            <m:r>
              <w:rPr>
                <w:rFonts w:ascii="Cambria Math" w:hAnsi="Cambria Math"/>
              </w:rPr>
              <m:t>0</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rsidR="002802E9">
        <w:t>.</w:t>
      </w:r>
    </w:p>
    <w:p w:rsidR="00345440" w:rsidRDefault="00345440" w:rsidP="0078401A">
      <w:pPr>
        <w:pStyle w:val="ListParagraph"/>
        <w:numPr>
          <w:ilvl w:val="0"/>
          <w:numId w:val="22"/>
        </w:numPr>
      </w:pPr>
      <w:r>
        <w:t>Please list several major assumptions about the residual random v</w:t>
      </w:r>
      <w:r w:rsidR="002D4BE0">
        <w:t>ariable for this simple linear regression analysis.</w:t>
      </w:r>
    </w:p>
    <w:p w:rsidR="00345440" w:rsidRDefault="00345440" w:rsidP="0078401A"/>
    <w:p w:rsidR="00C46E92" w:rsidRDefault="00C46E92" w:rsidP="0078401A"/>
    <w:p w:rsidR="00C46E92" w:rsidRDefault="00C46E92" w:rsidP="0078401A"/>
    <w:p w:rsidR="00FF4669" w:rsidRPr="00252BB5" w:rsidRDefault="00593C9F" w:rsidP="0078401A">
      <w:r>
        <w:t>The m</w:t>
      </w:r>
      <w:r w:rsidR="003A0652">
        <w:t xml:space="preserve">atlab command </w:t>
      </w:r>
      <w:r>
        <w:t>“</w:t>
      </w:r>
      <w:r w:rsidR="003A0652" w:rsidRPr="00593C9F">
        <w:rPr>
          <w:b/>
          <w:i/>
        </w:rPr>
        <w:t>regress</w:t>
      </w:r>
      <w:r>
        <w:rPr>
          <w:i/>
        </w:rPr>
        <w:t>”</w:t>
      </w:r>
      <w:r w:rsidR="003A0652">
        <w:t xml:space="preserve"> can be used for the </w:t>
      </w:r>
      <w:r w:rsidR="002951D8">
        <w:t xml:space="preserve">regression </w:t>
      </w:r>
      <w:r w:rsidR="003A0652">
        <w:t>analysis</w:t>
      </w:r>
      <w:r w:rsidR="002951D8">
        <w:t xml:space="preserve"> to get the parameters</w:t>
      </w:r>
      <w:r w:rsidR="003A0652">
        <w:t>.</w:t>
      </w:r>
    </w:p>
    <w:p w:rsidR="00AA2FA5" w:rsidRDefault="00FF4669" w:rsidP="00076F11">
      <w:pPr>
        <w:pStyle w:val="Heading1"/>
      </w:pPr>
      <w:r w:rsidRPr="00252BB5">
        <w:lastRenderedPageBreak/>
        <w:t>Correlation and regression</w:t>
      </w:r>
    </w:p>
    <w:p w:rsidR="00827190" w:rsidRDefault="00827190" w:rsidP="00AD6CBF">
      <w:pPr>
        <w:pStyle w:val="Heading2"/>
      </w:pPr>
      <w:r>
        <w:t>Correlation determination</w:t>
      </w:r>
    </w:p>
    <w:p w:rsidR="00827190" w:rsidRDefault="00827190" w:rsidP="0078401A">
      <w:r>
        <w:t>Sometimes, we are only interested in understanding if a relationship</w:t>
      </w:r>
      <w:r w:rsidR="002802E9">
        <w:t xml:space="preserve"> between two variables</w:t>
      </w:r>
      <w:r>
        <w:t xml:space="preserve"> </w:t>
      </w:r>
      <w:r w:rsidR="002802E9">
        <w:t xml:space="preserve">is </w:t>
      </w:r>
      <w:r>
        <w:t>exists. In this case, we can use the correlation analysis. The correlation between two variables can be ranged from “-1</w:t>
      </w:r>
      <w:r>
        <w:sym w:font="Symbol" w:char="F0A3"/>
      </w:r>
      <w:r w:rsidRPr="002802E9">
        <w:rPr>
          <w:i/>
        </w:rPr>
        <w:sym w:font="Symbol" w:char="F072"/>
      </w:r>
      <w:r>
        <w:sym w:font="Symbol" w:char="F0A3"/>
      </w:r>
      <w:r>
        <w:t>1”. It is often performed using the s</w:t>
      </w:r>
      <w:r w:rsidR="00AB0A43">
        <w:t>catterplot to test the correlation</w:t>
      </w:r>
      <w:r>
        <w:t>s.</w:t>
      </w:r>
    </w:p>
    <w:p w:rsidR="00827190" w:rsidRPr="00827190" w:rsidRDefault="00827190" w:rsidP="00342CD4">
      <w:pPr>
        <w:spacing w:after="0"/>
        <w:ind w:left="720"/>
      </w:pPr>
      <w:r w:rsidRPr="00C542E5">
        <w:t>If the corre</w:t>
      </w:r>
      <w:r w:rsidR="00342CD4">
        <w:t>lation coefficient is close to +</w:t>
      </w:r>
      <w:r w:rsidRPr="00C542E5">
        <w:t>1</w:t>
      </w:r>
      <w:r w:rsidR="00342CD4">
        <w:t>, it</w:t>
      </w:r>
      <w:r w:rsidRPr="00C542E5">
        <w:t xml:space="preserve"> means a strong positive relationship.</w:t>
      </w:r>
    </w:p>
    <w:p w:rsidR="00827190" w:rsidRPr="00C542E5" w:rsidRDefault="00827190" w:rsidP="00342CD4">
      <w:pPr>
        <w:spacing w:after="0"/>
        <w:ind w:left="720"/>
        <w:rPr>
          <w:lang w:val="en-GB"/>
        </w:rPr>
      </w:pPr>
      <w:r w:rsidRPr="00C542E5">
        <w:t>If the correlation coefficient is close to -1</w:t>
      </w:r>
      <w:r w:rsidR="00342CD4">
        <w:t>, it</w:t>
      </w:r>
      <w:r w:rsidRPr="00C542E5">
        <w:t xml:space="preserve"> means a strong negative relationship.</w:t>
      </w:r>
    </w:p>
    <w:p w:rsidR="00342CD4" w:rsidRDefault="00827190" w:rsidP="00342CD4">
      <w:pPr>
        <w:spacing w:after="0"/>
        <w:ind w:left="720"/>
      </w:pPr>
      <w:r w:rsidRPr="00C542E5">
        <w:t>If the correlation coefficient is close to 0 that means you have no correlation.</w:t>
      </w:r>
    </w:p>
    <w:p w:rsidR="00342CD4" w:rsidRDefault="00342CD4" w:rsidP="00342CD4">
      <w:pPr>
        <w:spacing w:after="0"/>
      </w:pPr>
    </w:p>
    <w:p w:rsidR="00C542E5" w:rsidRDefault="00827190" w:rsidP="00342CD4">
      <w:pPr>
        <w:spacing w:after="0"/>
      </w:pPr>
      <w:r>
        <w:t>Here is an example to using scatter plot to show:</w:t>
      </w:r>
      <w:r w:rsidR="00C542E5" w:rsidRPr="00C542E5">
        <w:t xml:space="preserve"> Student’s height and weight</w:t>
      </w:r>
      <w:r w:rsidR="00593C9F">
        <w:t xml:space="preserve"> in a classroom</w:t>
      </w:r>
      <w:r w:rsidR="00C542E5" w:rsidRPr="00C542E5">
        <w:t>.</w:t>
      </w:r>
    </w:p>
    <w:p w:rsidR="00342CD4" w:rsidRPr="00C542E5" w:rsidRDefault="00342CD4" w:rsidP="00342CD4">
      <w:pPr>
        <w:spacing w:after="0"/>
        <w:rPr>
          <w:lang w:val="en-GB"/>
        </w:rPr>
      </w:pPr>
    </w:p>
    <w:p w:rsidR="004665E5" w:rsidRDefault="00C542E5" w:rsidP="0078401A">
      <w:pPr>
        <w:jc w:val="center"/>
      </w:pPr>
      <w:r w:rsidRPr="00C542E5">
        <w:rPr>
          <w:noProof/>
          <w:lang w:val="en-GB"/>
        </w:rPr>
        <w:drawing>
          <wp:inline distT="0" distB="0" distL="0" distR="0" wp14:anchorId="55D9FAF1" wp14:editId="267CD4DB">
            <wp:extent cx="2560248" cy="1829126"/>
            <wp:effectExtent l="19050" t="0" r="0" b="0"/>
            <wp:docPr id="1" name="Picture 1"/>
            <wp:cNvGraphicFramePr/>
            <a:graphic xmlns:a="http://schemas.openxmlformats.org/drawingml/2006/main">
              <a:graphicData uri="http://schemas.openxmlformats.org/drawingml/2006/picture">
                <pic:pic xmlns:pic="http://schemas.openxmlformats.org/drawingml/2006/picture">
                  <pic:nvPicPr>
                    <pic:cNvPr id="10245" name="Picture 4"/>
                    <pic:cNvPicPr>
                      <a:picLocks noChangeAspect="1" noChangeArrowheads="1"/>
                    </pic:cNvPicPr>
                  </pic:nvPicPr>
                  <pic:blipFill>
                    <a:blip r:embed="rId68"/>
                    <a:srcRect l="4415" t="4255" r="17637" b="5516"/>
                    <a:stretch>
                      <a:fillRect/>
                    </a:stretch>
                  </pic:blipFill>
                  <pic:spPr bwMode="auto">
                    <a:xfrm>
                      <a:off x="0" y="0"/>
                      <a:ext cx="2560248" cy="1829126"/>
                    </a:xfrm>
                    <a:prstGeom prst="rect">
                      <a:avLst/>
                    </a:prstGeom>
                    <a:noFill/>
                    <a:ln w="9525">
                      <a:noFill/>
                      <a:miter lim="800000"/>
                      <a:headEnd/>
                      <a:tailEnd/>
                    </a:ln>
                  </pic:spPr>
                </pic:pic>
              </a:graphicData>
            </a:graphic>
          </wp:inline>
        </w:drawing>
      </w:r>
      <w:r w:rsidRPr="00C542E5">
        <w:rPr>
          <w:noProof/>
          <w:lang w:val="en-GB"/>
        </w:rPr>
        <w:drawing>
          <wp:inline distT="0" distB="0" distL="0" distR="0" wp14:anchorId="1DFE9F37" wp14:editId="4C2EC9A9">
            <wp:extent cx="2620633" cy="1889185"/>
            <wp:effectExtent l="19050" t="0" r="8267" b="0"/>
            <wp:docPr id="10" name="Picture 2"/>
            <wp:cNvGraphicFramePr/>
            <a:graphic xmlns:a="http://schemas.openxmlformats.org/drawingml/2006/main">
              <a:graphicData uri="http://schemas.openxmlformats.org/drawingml/2006/picture">
                <pic:pic xmlns:pic="http://schemas.openxmlformats.org/drawingml/2006/picture">
                  <pic:nvPicPr>
                    <pic:cNvPr id="10246" name="Picture 5"/>
                    <pic:cNvPicPr>
                      <a:picLocks noChangeAspect="1" noChangeArrowheads="1"/>
                    </pic:cNvPicPr>
                  </pic:nvPicPr>
                  <pic:blipFill>
                    <a:blip r:embed="rId69"/>
                    <a:srcRect l="6077" t="6324" r="14067"/>
                    <a:stretch>
                      <a:fillRect/>
                    </a:stretch>
                  </pic:blipFill>
                  <pic:spPr bwMode="auto">
                    <a:xfrm>
                      <a:off x="0" y="0"/>
                      <a:ext cx="2620633" cy="1889185"/>
                    </a:xfrm>
                    <a:prstGeom prst="rect">
                      <a:avLst/>
                    </a:prstGeom>
                    <a:noFill/>
                    <a:ln w="9525">
                      <a:noFill/>
                      <a:miter lim="800000"/>
                      <a:headEnd/>
                      <a:tailEnd/>
                    </a:ln>
                  </pic:spPr>
                </pic:pic>
              </a:graphicData>
            </a:graphic>
          </wp:inline>
        </w:drawing>
      </w:r>
    </w:p>
    <w:p w:rsidR="00827190" w:rsidRDefault="00C542E5" w:rsidP="0078401A">
      <w:pPr>
        <w:jc w:val="center"/>
      </w:pPr>
      <w:r w:rsidRPr="00C542E5">
        <w:rPr>
          <w:noProof/>
          <w:lang w:val="en-GB"/>
        </w:rPr>
        <w:drawing>
          <wp:inline distT="0" distB="0" distL="0" distR="0" wp14:anchorId="39FB3994" wp14:editId="75DCACCB">
            <wp:extent cx="2753832" cy="1828800"/>
            <wp:effectExtent l="0" t="0" r="8890" b="0"/>
            <wp:docPr id="13" name="Picture 3"/>
            <wp:cNvGraphicFramePr/>
            <a:graphic xmlns:a="http://schemas.openxmlformats.org/drawingml/2006/main">
              <a:graphicData uri="http://schemas.openxmlformats.org/drawingml/2006/picture">
                <pic:pic xmlns:pic="http://schemas.openxmlformats.org/drawingml/2006/picture">
                  <pic:nvPicPr>
                    <pic:cNvPr id="10247" name="Picture 6"/>
                    <pic:cNvPicPr>
                      <a:picLocks noChangeAspect="1" noChangeArrowheads="1"/>
                    </pic:cNvPicPr>
                  </pic:nvPicPr>
                  <pic:blipFill>
                    <a:blip r:embed="rId70"/>
                    <a:srcRect l="4831" t="3320" r="16718" b="2892"/>
                    <a:stretch>
                      <a:fillRect/>
                    </a:stretch>
                  </pic:blipFill>
                  <pic:spPr bwMode="auto">
                    <a:xfrm>
                      <a:off x="0" y="0"/>
                      <a:ext cx="2767038" cy="1837570"/>
                    </a:xfrm>
                    <a:prstGeom prst="rect">
                      <a:avLst/>
                    </a:prstGeom>
                    <a:noFill/>
                    <a:ln w="9525">
                      <a:noFill/>
                      <a:miter lim="800000"/>
                      <a:headEnd/>
                      <a:tailEnd/>
                    </a:ln>
                  </pic:spPr>
                </pic:pic>
              </a:graphicData>
            </a:graphic>
          </wp:inline>
        </w:drawing>
      </w:r>
      <w:r w:rsidRPr="00C542E5">
        <w:rPr>
          <w:noProof/>
          <w:lang w:val="en-GB"/>
        </w:rPr>
        <w:drawing>
          <wp:inline distT="0" distB="0" distL="0" distR="0" wp14:anchorId="2DDDD345" wp14:editId="31FECAB8">
            <wp:extent cx="2573079" cy="1924493"/>
            <wp:effectExtent l="0" t="0" r="0" b="0"/>
            <wp:docPr id="14" name="Picture 4"/>
            <wp:cNvGraphicFramePr/>
            <a:graphic xmlns:a="http://schemas.openxmlformats.org/drawingml/2006/main">
              <a:graphicData uri="http://schemas.openxmlformats.org/drawingml/2006/picture">
                <pic:pic xmlns:pic="http://schemas.openxmlformats.org/drawingml/2006/picture">
                  <pic:nvPicPr>
                    <pic:cNvPr id="10248" name="Picture 7"/>
                    <pic:cNvPicPr>
                      <a:picLocks noChangeAspect="1" noChangeArrowheads="1"/>
                    </pic:cNvPicPr>
                  </pic:nvPicPr>
                  <pic:blipFill>
                    <a:blip r:embed="rId71"/>
                    <a:srcRect l="6331" t="4762" r="15892" b="2381"/>
                    <a:stretch>
                      <a:fillRect/>
                    </a:stretch>
                  </pic:blipFill>
                  <pic:spPr bwMode="auto">
                    <a:xfrm>
                      <a:off x="0" y="0"/>
                      <a:ext cx="2579993" cy="1929664"/>
                    </a:xfrm>
                    <a:prstGeom prst="rect">
                      <a:avLst/>
                    </a:prstGeom>
                    <a:noFill/>
                    <a:ln w="9525">
                      <a:noFill/>
                      <a:miter lim="800000"/>
                      <a:headEnd/>
                      <a:tailEnd/>
                    </a:ln>
                  </pic:spPr>
                </pic:pic>
              </a:graphicData>
            </a:graphic>
          </wp:inline>
        </w:drawing>
      </w:r>
    </w:p>
    <w:p w:rsidR="00827190" w:rsidRDefault="00342CD4" w:rsidP="00342CD4">
      <w:pPr>
        <w:jc w:val="center"/>
      </w:pPr>
      <w:r>
        <w:t>Fig.</w:t>
      </w:r>
      <w:r w:rsidR="00827190">
        <w:t xml:space="preserve"> 1, </w:t>
      </w:r>
      <w:r w:rsidR="00827190" w:rsidRPr="00C542E5">
        <w:t>S</w:t>
      </w:r>
      <w:r w:rsidR="00827190">
        <w:t>catter plot of s</w:t>
      </w:r>
      <w:r w:rsidR="00827190" w:rsidRPr="00C542E5">
        <w:t>tudent’s height and weight</w:t>
      </w:r>
      <w:r>
        <w:t xml:space="preserve"> to test their correlation</w:t>
      </w:r>
    </w:p>
    <w:p w:rsidR="004839EA" w:rsidRDefault="004839EA" w:rsidP="00342CD4">
      <w:pPr>
        <w:jc w:val="center"/>
      </w:pPr>
    </w:p>
    <w:p w:rsidR="00827190" w:rsidRDefault="00827190" w:rsidP="0078401A">
      <w:pPr>
        <w:pStyle w:val="ListParagraph"/>
        <w:numPr>
          <w:ilvl w:val="0"/>
          <w:numId w:val="22"/>
        </w:numPr>
      </w:pPr>
      <w:r>
        <w:t xml:space="preserve">Please guess the correlation </w:t>
      </w:r>
      <w:r w:rsidRPr="00827190">
        <w:rPr>
          <w:i/>
        </w:rPr>
        <w:sym w:font="Symbol" w:char="F072"/>
      </w:r>
      <w:r>
        <w:t xml:space="preserve"> of </w:t>
      </w:r>
      <w:r w:rsidRPr="00C542E5">
        <w:t>Student’s height and weight</w:t>
      </w:r>
      <w:r>
        <w:t xml:space="preserve"> as shown in Fig.1.</w:t>
      </w:r>
    </w:p>
    <w:p w:rsidR="00827190" w:rsidRDefault="00827190" w:rsidP="0078401A">
      <w:pPr>
        <w:pStyle w:val="ListParagraph"/>
        <w:ind w:left="360"/>
      </w:pPr>
      <w:r>
        <w:t xml:space="preserve">Upper left plot: </w:t>
      </w:r>
      <w:r w:rsidRPr="00827190">
        <w:rPr>
          <w:i/>
        </w:rPr>
        <w:sym w:font="Symbol" w:char="F072"/>
      </w:r>
      <w:r>
        <w:rPr>
          <w:i/>
        </w:rPr>
        <w:t xml:space="preserve"> =</w:t>
      </w:r>
    </w:p>
    <w:p w:rsidR="00827190" w:rsidRDefault="00827190" w:rsidP="0078401A">
      <w:pPr>
        <w:pStyle w:val="ListParagraph"/>
        <w:ind w:left="360"/>
      </w:pPr>
      <w:r>
        <w:t xml:space="preserve">Upper right plot: </w:t>
      </w:r>
      <w:r w:rsidRPr="00827190">
        <w:rPr>
          <w:i/>
        </w:rPr>
        <w:sym w:font="Symbol" w:char="F072"/>
      </w:r>
      <w:r>
        <w:rPr>
          <w:i/>
        </w:rPr>
        <w:t xml:space="preserve"> =</w:t>
      </w:r>
    </w:p>
    <w:p w:rsidR="00827190" w:rsidRDefault="00827190" w:rsidP="0078401A">
      <w:pPr>
        <w:pStyle w:val="ListParagraph"/>
        <w:ind w:left="360"/>
      </w:pPr>
      <w:r>
        <w:t xml:space="preserve">Lower left plot: </w:t>
      </w:r>
      <w:r w:rsidRPr="00827190">
        <w:rPr>
          <w:i/>
        </w:rPr>
        <w:sym w:font="Symbol" w:char="F072"/>
      </w:r>
      <w:r>
        <w:rPr>
          <w:i/>
        </w:rPr>
        <w:t xml:space="preserve"> =</w:t>
      </w:r>
    </w:p>
    <w:p w:rsidR="00827190" w:rsidRDefault="00827190" w:rsidP="0078401A">
      <w:pPr>
        <w:pStyle w:val="ListParagraph"/>
        <w:ind w:left="360"/>
        <w:rPr>
          <w:i/>
        </w:rPr>
      </w:pPr>
      <w:r>
        <w:t xml:space="preserve">Lower right plot: </w:t>
      </w:r>
      <w:r w:rsidRPr="00827190">
        <w:rPr>
          <w:i/>
        </w:rPr>
        <w:sym w:font="Symbol" w:char="F072"/>
      </w:r>
      <w:r>
        <w:rPr>
          <w:i/>
        </w:rPr>
        <w:t xml:space="preserve"> =</w:t>
      </w:r>
    </w:p>
    <w:p w:rsidR="00342CD4" w:rsidRDefault="00342CD4" w:rsidP="0078401A">
      <w:pPr>
        <w:pStyle w:val="ListParagraph"/>
        <w:ind w:left="360"/>
      </w:pPr>
    </w:p>
    <w:p w:rsidR="00827190" w:rsidRDefault="00533BF2" w:rsidP="0078401A">
      <w:r>
        <w:t>Note that the correlation analysis is only useful to determine the linear correlation.</w:t>
      </w:r>
    </w:p>
    <w:p w:rsidR="00C542E5" w:rsidRDefault="00533BF2" w:rsidP="00AD6CBF">
      <w:pPr>
        <w:pStyle w:val="Heading2"/>
      </w:pPr>
      <w:r>
        <w:lastRenderedPageBreak/>
        <w:t>Linear regression analysis</w:t>
      </w:r>
    </w:p>
    <w:p w:rsidR="00533BF2" w:rsidRDefault="00533BF2" w:rsidP="0078401A">
      <w:r>
        <w:t>If one is interested in describing the relation between two or more variables as a linear function, a regression analysis needed to be implemented. In this case, one should first determine the relation between the variables should be expressed as a deterministic model or probabilistic model. The deterministic model is an equation</w:t>
      </w:r>
      <w:r w:rsidR="004839EA">
        <w:t xml:space="preserve"> </w:t>
      </w:r>
      <w:r w:rsidRPr="00C542E5">
        <w:t xml:space="preserve">or set of equations that allow us to </w:t>
      </w:r>
      <w:r w:rsidRPr="00533BF2">
        <w:rPr>
          <w:bCs/>
          <w:iCs/>
        </w:rPr>
        <w:t>fully determine</w:t>
      </w:r>
      <w:r w:rsidRPr="00C542E5">
        <w:t xml:space="preserve"> the value of the dependent variable from the values of the independent variables</w:t>
      </w:r>
      <w:r>
        <w:t xml:space="preserve">, while the probabilistic model is a method used to </w:t>
      </w:r>
      <w:r w:rsidRPr="00C542E5">
        <w:t xml:space="preserve">capture the </w:t>
      </w:r>
      <w:r w:rsidRPr="00533BF2">
        <w:rPr>
          <w:bCs/>
          <w:iCs/>
        </w:rPr>
        <w:t>randomness</w:t>
      </w:r>
      <w:r w:rsidR="0022650D">
        <w:rPr>
          <w:bCs/>
          <w:iCs/>
        </w:rPr>
        <w:t xml:space="preserve"> </w:t>
      </w:r>
      <w:r w:rsidRPr="00C542E5">
        <w:t>that is part of a real-life process.</w:t>
      </w:r>
      <w:r>
        <w:t xml:space="preserve"> Since this course is designed for the reliability analysis, we will only focus on the probabilistic model. </w:t>
      </w:r>
    </w:p>
    <w:p w:rsidR="004839EA" w:rsidRDefault="004839EA" w:rsidP="0078401A"/>
    <w:p w:rsidR="00AA2FA5" w:rsidRDefault="00FF4669" w:rsidP="00076F11">
      <w:pPr>
        <w:pStyle w:val="Heading1"/>
      </w:pPr>
      <w:r w:rsidRPr="00252BB5">
        <w:t>Regression analysis</w:t>
      </w:r>
    </w:p>
    <w:p w:rsidR="006B772E" w:rsidRDefault="006B772E" w:rsidP="0078401A">
      <w:r>
        <w:t xml:space="preserve">In this section, we will show an example of a tensile test in a laboratory. In the lest, a given load </w:t>
      </w:r>
      <w:r w:rsidRPr="004839EA">
        <w:rPr>
          <w:i/>
        </w:rPr>
        <w:t>F</w:t>
      </w:r>
      <w:r>
        <w:t xml:space="preserve"> (kN) is applied on the specimen, and the deformation </w:t>
      </w:r>
      <w:r w:rsidRPr="004839EA">
        <w:rPr>
          <w:i/>
        </w:rPr>
        <w:t>X</w:t>
      </w:r>
      <w:r>
        <w:t xml:space="preserve"> (10</w:t>
      </w:r>
      <w:r w:rsidRPr="00725AA8">
        <w:rPr>
          <w:vertAlign w:val="superscript"/>
        </w:rPr>
        <w:t>-2</w:t>
      </w:r>
      <w:r>
        <w:t>mm) of the test is also measured. Some measurements have been saved in the file “</w:t>
      </w:r>
      <w:r w:rsidRPr="00593C9F">
        <w:rPr>
          <w:b/>
          <w:i/>
        </w:rPr>
        <w:t>testdata.mat</w:t>
      </w:r>
      <w:r>
        <w:t>”, which could be downloaded from the course website. Load the data in Matlab, check the variables, and plot the data.</w:t>
      </w:r>
    </w:p>
    <w:p w:rsidR="006B772E" w:rsidRPr="00725AA8" w:rsidRDefault="006B772E" w:rsidP="004839EA">
      <w:pPr>
        <w:spacing w:after="0"/>
        <w:ind w:left="1440"/>
        <w:rPr>
          <w:i/>
          <w:sz w:val="20"/>
          <w:szCs w:val="20"/>
          <w:lang w:val="en-GB"/>
        </w:rPr>
      </w:pPr>
      <w:r w:rsidRPr="00725AA8">
        <w:rPr>
          <w:i/>
          <w:sz w:val="20"/>
          <w:szCs w:val="20"/>
          <w:lang w:val="en-GB"/>
        </w:rPr>
        <w:t>&gt;&gt;load  testdata</w:t>
      </w:r>
    </w:p>
    <w:p w:rsidR="006B772E" w:rsidRPr="00725AA8" w:rsidRDefault="006B772E" w:rsidP="004839EA">
      <w:pPr>
        <w:spacing w:after="0"/>
        <w:ind w:left="1440"/>
        <w:rPr>
          <w:i/>
          <w:sz w:val="20"/>
          <w:szCs w:val="20"/>
          <w:lang w:val="en-GB"/>
        </w:rPr>
      </w:pPr>
      <w:r w:rsidRPr="00725AA8">
        <w:rPr>
          <w:i/>
          <w:sz w:val="20"/>
          <w:szCs w:val="20"/>
          <w:lang w:val="en-GB"/>
        </w:rPr>
        <w:t>&gt;&gt;figure(1)</w:t>
      </w:r>
    </w:p>
    <w:p w:rsidR="006B772E" w:rsidRDefault="006B772E" w:rsidP="004839EA">
      <w:pPr>
        <w:spacing w:after="0"/>
        <w:ind w:left="1440"/>
        <w:rPr>
          <w:i/>
          <w:sz w:val="20"/>
          <w:szCs w:val="20"/>
          <w:lang w:val="en-GB"/>
        </w:rPr>
      </w:pPr>
      <w:r w:rsidRPr="00725AA8">
        <w:rPr>
          <w:i/>
          <w:sz w:val="20"/>
          <w:szCs w:val="20"/>
          <w:lang w:val="en-GB"/>
        </w:rPr>
        <w:t>&gt;&gt;plot(</w:t>
      </w:r>
      <w:r w:rsidR="00725AA8" w:rsidRPr="00725AA8">
        <w:rPr>
          <w:i/>
          <w:sz w:val="20"/>
          <w:szCs w:val="20"/>
          <w:lang w:val="en-GB"/>
        </w:rPr>
        <w:t>F,X,’b*’)</w:t>
      </w:r>
    </w:p>
    <w:p w:rsidR="004839EA" w:rsidRPr="00725AA8" w:rsidRDefault="004839EA" w:rsidP="004839EA">
      <w:pPr>
        <w:spacing w:after="0"/>
        <w:ind w:left="1440"/>
        <w:rPr>
          <w:i/>
          <w:sz w:val="20"/>
          <w:szCs w:val="20"/>
          <w:lang w:val="en-GB"/>
        </w:rPr>
      </w:pPr>
    </w:p>
    <w:p w:rsidR="00725AA8" w:rsidRDefault="004839EA" w:rsidP="0078401A">
      <w:r>
        <w:t>J</w:t>
      </w:r>
      <w:r w:rsidR="00725AA8">
        <w:t>udging from the plot, there seems to be (linear) relation: when the load increases, the deformation increase. However, there is also randomness occurring. For a given load (7.9 kN), four items were testes. Obviously, there is variability in the deformation. The measurement error is a source of randomness. In this situation, a naive probabilistic model is used to express the randomness,</w:t>
      </w:r>
    </w:p>
    <w:p w:rsidR="00533BF2" w:rsidRDefault="00725AA8" w:rsidP="004839EA">
      <w:pPr>
        <w:spacing w:before="240" w:after="240"/>
        <w:ind w:left="1440" w:firstLine="720"/>
      </w:pPr>
      <w:r>
        <w:rPr>
          <w:i/>
        </w:rPr>
        <w:t>X</w:t>
      </w:r>
      <w:r w:rsidR="00533BF2">
        <w:t>=</w:t>
      </w:r>
      <w:r w:rsidR="00533BF2" w:rsidRPr="00827190">
        <w:rPr>
          <w:i/>
        </w:rPr>
        <w:sym w:font="Symbol" w:char="F062"/>
      </w:r>
      <w:r w:rsidR="00533BF2" w:rsidRPr="00827190">
        <w:rPr>
          <w:i/>
          <w:vertAlign w:val="subscript"/>
        </w:rPr>
        <w:t>0</w:t>
      </w:r>
      <w:r w:rsidR="00533BF2">
        <w:t>+</w:t>
      </w:r>
      <w:r w:rsidR="00533BF2" w:rsidRPr="00827190">
        <w:rPr>
          <w:i/>
        </w:rPr>
        <w:sym w:font="Symbol" w:char="F062"/>
      </w:r>
      <w:r w:rsidR="00533BF2" w:rsidRPr="00827190">
        <w:rPr>
          <w:i/>
          <w:vertAlign w:val="subscript"/>
        </w:rPr>
        <w:t>1</w:t>
      </w:r>
      <w:r>
        <w:rPr>
          <w:i/>
        </w:rPr>
        <w:t>F</w:t>
      </w:r>
      <w:r w:rsidR="00533BF2">
        <w:t>+</w:t>
      </w:r>
      <w:r w:rsidR="00533BF2" w:rsidRPr="00827190">
        <w:rPr>
          <w:i/>
        </w:rPr>
        <w:sym w:font="Symbol" w:char="F065"/>
      </w:r>
      <w:r w:rsidR="00533BF2">
        <w:t>,</w:t>
      </w:r>
    </w:p>
    <w:p w:rsidR="00FE7842" w:rsidRPr="00FE7842" w:rsidRDefault="00725AA8" w:rsidP="0078401A">
      <w:pPr>
        <w:rPr>
          <w:b/>
          <w:color w:val="0000CC"/>
        </w:rPr>
      </w:pPr>
      <w:r>
        <w:t xml:space="preserve">where the residuals are represented by </w:t>
      </w:r>
      <w:r>
        <w:sym w:font="Symbol" w:char="F065"/>
      </w:r>
      <w:r>
        <w:t xml:space="preserve">, a normal random variable with </w:t>
      </w:r>
      <w:r>
        <w:sym w:font="Symbol" w:char="F065"/>
      </w:r>
      <w:r>
        <w:sym w:font="Symbol" w:char="F0CE"/>
      </w:r>
      <w:r>
        <w:t xml:space="preserve">N(0, </w:t>
      </w:r>
      <w:r>
        <w:sym w:font="Symbol" w:char="F073"/>
      </w:r>
      <w:r w:rsidRPr="00725AA8">
        <w:rPr>
          <w:vertAlign w:val="superscript"/>
        </w:rPr>
        <w:t>2</w:t>
      </w:r>
      <w:r>
        <w:t>).</w:t>
      </w:r>
      <w:r w:rsidR="00A25512">
        <w:t xml:space="preserve"> We have 9 pairs of values (</w:t>
      </w:r>
      <w:r w:rsidR="00A25512" w:rsidRPr="00A25512">
        <w:rPr>
          <w:i/>
        </w:rPr>
        <w:t>F</w:t>
      </w:r>
      <w:r w:rsidR="00A25512" w:rsidRPr="00A25512">
        <w:rPr>
          <w:i/>
          <w:vertAlign w:val="subscript"/>
        </w:rPr>
        <w:t>i</w:t>
      </w:r>
      <w:r w:rsidR="00A25512">
        <w:t xml:space="preserve">, </w:t>
      </w:r>
      <w:r w:rsidR="00A25512" w:rsidRPr="00A25512">
        <w:rPr>
          <w:i/>
        </w:rPr>
        <w:t>X</w:t>
      </w:r>
      <w:r w:rsidR="00A25512" w:rsidRPr="00A25512">
        <w:rPr>
          <w:i/>
          <w:vertAlign w:val="subscript"/>
        </w:rPr>
        <w:t>i</w:t>
      </w:r>
      <w:r w:rsidR="00A25512">
        <w:t>),</w:t>
      </w:r>
      <w:r w:rsidR="004839EA">
        <w:t xml:space="preserve"> </w:t>
      </w:r>
      <w:r w:rsidR="00A25512" w:rsidRPr="004839EA">
        <w:rPr>
          <w:i/>
        </w:rPr>
        <w:t>i</w:t>
      </w:r>
      <w:r w:rsidR="00A25512">
        <w:t>=1,…,9.</w:t>
      </w:r>
      <w:r w:rsidR="00835CB4">
        <w:t xml:space="preserve"> In the following regression analysis, the variable F is often called the independent variable, while X is called the dependent variable.</w:t>
      </w:r>
    </w:p>
    <w:p w:rsidR="00FE7842" w:rsidRDefault="00835CB4" w:rsidP="0078401A">
      <w:r>
        <w:t xml:space="preserve">In the analysis, we firstly need to estimate the parameters in the model, i.e. </w:t>
      </w:r>
      <w:r w:rsidR="00EC1141">
        <w:t xml:space="preserve">the slope parameter </w:t>
      </w:r>
      <w:r w:rsidR="00EC1141" w:rsidRPr="00EC1141">
        <w:rPr>
          <w:i/>
        </w:rPr>
        <w:sym w:font="Symbol" w:char="F062"/>
      </w:r>
      <w:r w:rsidR="00EC1141" w:rsidRPr="00EC1141">
        <w:rPr>
          <w:i/>
          <w:vertAlign w:val="subscript"/>
        </w:rPr>
        <w:t>0</w:t>
      </w:r>
      <w:r w:rsidR="00EC1141">
        <w:t xml:space="preserve"> and the intercept parameter </w:t>
      </w:r>
      <w:r w:rsidR="00EC1141" w:rsidRPr="00EC1141">
        <w:rPr>
          <w:i/>
        </w:rPr>
        <w:sym w:font="Symbol" w:char="F062"/>
      </w:r>
      <w:r w:rsidR="00EC1141" w:rsidRPr="00EC1141">
        <w:rPr>
          <w:i/>
          <w:vertAlign w:val="subscript"/>
        </w:rPr>
        <w:t>1</w:t>
      </w:r>
      <w:r>
        <w:t xml:space="preserve">. </w:t>
      </w:r>
      <w:r w:rsidR="00533BF2">
        <w:t xml:space="preserve">Typically, the goodness-of-fit is tested by the ANOVA. Since the regression is based on some major assumptions with respect to the </w:t>
      </w:r>
      <w:r>
        <w:t>residuals</w:t>
      </w:r>
      <w:r w:rsidR="00533BF2">
        <w:t>, i.e.</w:t>
      </w:r>
      <w:r w:rsidR="00533BF2" w:rsidRPr="00827190">
        <w:rPr>
          <w:i/>
        </w:rPr>
        <w:sym w:font="Symbol" w:char="F065"/>
      </w:r>
      <w:r w:rsidR="00533BF2">
        <w:rPr>
          <w:i/>
        </w:rPr>
        <w:t xml:space="preserve">, </w:t>
      </w:r>
      <w:r w:rsidR="00937EB3" w:rsidRPr="00937EB3">
        <w:t>it is often needed to check these assumptions after the model fitting. It is also known as the regression diagnostics.</w:t>
      </w:r>
    </w:p>
    <w:p w:rsidR="004839EA" w:rsidRDefault="004839EA" w:rsidP="0078401A"/>
    <w:p w:rsidR="00533BF2" w:rsidRDefault="002802E9" w:rsidP="00076F11">
      <w:pPr>
        <w:pStyle w:val="Heading1"/>
      </w:pPr>
      <w:r>
        <w:t>Estimate p</w:t>
      </w:r>
      <w:r w:rsidR="00533BF2" w:rsidRPr="00252BB5">
        <w:t>arameter</w:t>
      </w:r>
      <w:r>
        <w:t>s</w:t>
      </w:r>
      <w:r w:rsidR="00533BF2" w:rsidRPr="00252BB5">
        <w:t xml:space="preserve"> (</w:t>
      </w:r>
      <w:r w:rsidR="00915815">
        <w:t>M</w:t>
      </w:r>
      <w:r w:rsidR="00C2676A" w:rsidRPr="00252BB5">
        <w:t>aximum</w:t>
      </w:r>
      <w:r w:rsidR="009C03DC">
        <w:t xml:space="preserve"> </w:t>
      </w:r>
      <w:r w:rsidR="00915815">
        <w:t>L</w:t>
      </w:r>
      <w:r w:rsidR="00533BF2" w:rsidRPr="00252BB5">
        <w:t xml:space="preserve">ikelihood and </w:t>
      </w:r>
      <w:r w:rsidR="00915815">
        <w:t>L</w:t>
      </w:r>
      <w:r w:rsidR="00533BF2" w:rsidRPr="00252BB5">
        <w:t>east squares)</w:t>
      </w:r>
    </w:p>
    <w:p w:rsidR="00EC1141" w:rsidRDefault="00EC1141" w:rsidP="0078401A">
      <w:r>
        <w:t xml:space="preserve">In order to estimate the parameters </w:t>
      </w:r>
      <w:r w:rsidRPr="00EC1141">
        <w:rPr>
          <w:i/>
        </w:rPr>
        <w:sym w:font="Symbol" w:char="F062"/>
      </w:r>
      <w:r w:rsidRPr="00EC1141">
        <w:rPr>
          <w:i/>
          <w:vertAlign w:val="subscript"/>
        </w:rPr>
        <w:t>0</w:t>
      </w:r>
      <w:r>
        <w:t xml:space="preserve"> and </w:t>
      </w:r>
      <w:r w:rsidRPr="00EC1141">
        <w:rPr>
          <w:i/>
        </w:rPr>
        <w:sym w:font="Symbol" w:char="F062"/>
      </w:r>
      <w:r w:rsidRPr="00EC1141">
        <w:rPr>
          <w:i/>
          <w:vertAlign w:val="subscript"/>
        </w:rPr>
        <w:t>1</w:t>
      </w:r>
      <w:r>
        <w:rPr>
          <w:i/>
        </w:rPr>
        <w:t>,</w:t>
      </w:r>
      <w:r>
        <w:t xml:space="preserve"> one could</w:t>
      </w:r>
      <w:r w:rsidR="00915815">
        <w:t xml:space="preserve"> use the Maximum Likelihood (ML) method assuming the residual is a Gaussian random variable with </w:t>
      </w:r>
      <w:r w:rsidR="00915815">
        <w:sym w:font="Symbol" w:char="F065"/>
      </w:r>
      <w:r w:rsidR="00915815">
        <w:sym w:font="Symbol" w:char="F0CE"/>
      </w:r>
      <w:r w:rsidR="00915815" w:rsidRPr="004839EA">
        <w:rPr>
          <w:i/>
        </w:rPr>
        <w:t>N</w:t>
      </w:r>
      <w:r w:rsidR="00915815">
        <w:t>(</w:t>
      </w:r>
      <w:r w:rsidR="00915815" w:rsidRPr="004839EA">
        <w:rPr>
          <w:i/>
        </w:rPr>
        <w:t>0</w:t>
      </w:r>
      <w:r w:rsidR="00915815">
        <w:t xml:space="preserve">, </w:t>
      </w:r>
      <w:r w:rsidR="00915815" w:rsidRPr="004839EA">
        <w:rPr>
          <w:i/>
        </w:rPr>
        <w:sym w:font="Symbol" w:char="F073"/>
      </w:r>
      <w:r w:rsidR="00915815" w:rsidRPr="004839EA">
        <w:rPr>
          <w:i/>
          <w:vertAlign w:val="superscript"/>
        </w:rPr>
        <w:t>2</w:t>
      </w:r>
      <w:r w:rsidR="00915815">
        <w:t>).</w:t>
      </w:r>
    </w:p>
    <w:p w:rsidR="00915815" w:rsidRPr="00EC1141" w:rsidRDefault="00915815" w:rsidP="0078401A">
      <w:pPr>
        <w:pStyle w:val="ListParagraph"/>
        <w:numPr>
          <w:ilvl w:val="0"/>
          <w:numId w:val="6"/>
        </w:numPr>
      </w:pPr>
      <w:r>
        <w:t xml:space="preserve">Please derive the formulas for the ML-estimators of </w:t>
      </w:r>
      <w:r w:rsidRPr="00EC1141">
        <w:rPr>
          <w:i/>
        </w:rPr>
        <w:sym w:font="Symbol" w:char="F062"/>
      </w:r>
      <w:r w:rsidRPr="00915815">
        <w:rPr>
          <w:i/>
          <w:vertAlign w:val="subscript"/>
        </w:rPr>
        <w:t>0</w:t>
      </w:r>
      <w:r>
        <w:t xml:space="preserve"> and </w:t>
      </w:r>
      <w:r w:rsidRPr="00EC1141">
        <w:rPr>
          <w:i/>
        </w:rPr>
        <w:sym w:font="Symbol" w:char="F062"/>
      </w:r>
      <w:r w:rsidRPr="00915815">
        <w:rPr>
          <w:i/>
          <w:vertAlign w:val="subscript"/>
        </w:rPr>
        <w:t>1</w:t>
      </w:r>
    </w:p>
    <w:p w:rsidR="00915815" w:rsidRDefault="00915815" w:rsidP="0078401A">
      <w:r>
        <w:lastRenderedPageBreak/>
        <w:t xml:space="preserve">Alternatively, for this simple linear regression analysis, the Least </w:t>
      </w:r>
      <w:r w:rsidR="00456D04">
        <w:t>S</w:t>
      </w:r>
      <w:r>
        <w:t>quares</w:t>
      </w:r>
      <w:r w:rsidR="00456D04">
        <w:t xml:space="preserve"> (LS)</w:t>
      </w:r>
      <w:r>
        <w:t xml:space="preserve"> estimators of these two parameters are given in the lecture.</w:t>
      </w:r>
    </w:p>
    <w:p w:rsidR="00915815" w:rsidRDefault="00915815" w:rsidP="0078401A">
      <w:pPr>
        <w:pStyle w:val="ListParagraph"/>
        <w:numPr>
          <w:ilvl w:val="0"/>
          <w:numId w:val="6"/>
        </w:numPr>
      </w:pPr>
      <w:r>
        <w:t>Please write the formulas for this case study.</w:t>
      </w:r>
    </w:p>
    <w:p w:rsidR="00915815" w:rsidRDefault="00915815" w:rsidP="0078401A"/>
    <w:p w:rsidR="00915815" w:rsidRDefault="00915815" w:rsidP="0078401A"/>
    <w:p w:rsidR="00456D04" w:rsidRDefault="00456D04" w:rsidP="0078401A"/>
    <w:p w:rsidR="00456D04" w:rsidRDefault="00456D04" w:rsidP="0078401A">
      <w:pPr>
        <w:pStyle w:val="ListParagraph"/>
        <w:numPr>
          <w:ilvl w:val="0"/>
          <w:numId w:val="6"/>
        </w:numPr>
      </w:pPr>
      <w:r>
        <w:t xml:space="preserve">You could check for Gaussian </w:t>
      </w:r>
      <w:r>
        <w:sym w:font="Symbol" w:char="F065"/>
      </w:r>
      <w:r>
        <w:t>, the ML</w:t>
      </w:r>
      <w:r w:rsidR="00593C9F">
        <w:t>-</w:t>
      </w:r>
      <w:r>
        <w:t xml:space="preserve"> and LS</w:t>
      </w:r>
      <w:r w:rsidR="00593C9F">
        <w:t>-</w:t>
      </w:r>
      <w:r>
        <w:t>methods give the same estimators.</w:t>
      </w:r>
    </w:p>
    <w:p w:rsidR="00456D04" w:rsidRDefault="00456D04" w:rsidP="0078401A"/>
    <w:p w:rsidR="00456D04" w:rsidRDefault="00456D04" w:rsidP="0078401A"/>
    <w:p w:rsidR="00456D04" w:rsidRDefault="00456D04" w:rsidP="0078401A"/>
    <w:p w:rsidR="00456D04" w:rsidRDefault="00456D04" w:rsidP="0078401A"/>
    <w:p w:rsidR="00456D04" w:rsidRDefault="00915815" w:rsidP="0078401A">
      <w:r>
        <w:t>Actually, in Statistics Toolbox in Matlab, there is a routine “regress”</w:t>
      </w:r>
      <w:r w:rsidR="00C07A4D">
        <w:t xml:space="preserve">, which performs </w:t>
      </w:r>
      <w:r w:rsidR="00456D04">
        <w:t>the LS estimation. In this case, it could be implemented viz,</w:t>
      </w:r>
    </w:p>
    <w:p w:rsidR="00456D04" w:rsidRPr="00456D04" w:rsidRDefault="00456D04" w:rsidP="0078401A">
      <w:pPr>
        <w:ind w:left="1440"/>
        <w:rPr>
          <w:i/>
          <w:sz w:val="20"/>
          <w:szCs w:val="20"/>
          <w:lang w:val="en-GB"/>
        </w:rPr>
      </w:pPr>
      <w:r w:rsidRPr="00456D04">
        <w:rPr>
          <w:i/>
          <w:sz w:val="20"/>
          <w:szCs w:val="20"/>
          <w:lang w:val="en-GB"/>
        </w:rPr>
        <w:t>&gt;&gt;b=regress(X, [ones(9,1) F])</w:t>
      </w:r>
    </w:p>
    <w:p w:rsidR="00456D04" w:rsidRDefault="00456D04" w:rsidP="0078401A"/>
    <w:p w:rsidR="00456D04" w:rsidRPr="00456D04" w:rsidRDefault="00456D04" w:rsidP="0078401A">
      <w:r>
        <w:t xml:space="preserve">In the results, of </w:t>
      </w:r>
      <w:r w:rsidRPr="00EC1141">
        <w:rPr>
          <w:i/>
        </w:rPr>
        <w:sym w:font="Symbol" w:char="F062"/>
      </w:r>
      <w:r w:rsidRPr="00915815">
        <w:rPr>
          <w:i/>
          <w:vertAlign w:val="subscript"/>
        </w:rPr>
        <w:t>0</w:t>
      </w:r>
      <w:r w:rsidRPr="00456D04">
        <w:rPr>
          <w:i/>
        </w:rPr>
        <w:t>=b(1)</w:t>
      </w:r>
      <w:r>
        <w:t xml:space="preserve"> and </w:t>
      </w:r>
      <w:r w:rsidRPr="00EC1141">
        <w:rPr>
          <w:i/>
        </w:rPr>
        <w:sym w:font="Symbol" w:char="F062"/>
      </w:r>
      <w:r w:rsidRPr="00915815">
        <w:rPr>
          <w:i/>
          <w:vertAlign w:val="subscript"/>
        </w:rPr>
        <w:t>1</w:t>
      </w:r>
      <w:r>
        <w:t xml:space="preserve">= </w:t>
      </w:r>
      <w:r w:rsidRPr="00456D04">
        <w:rPr>
          <w:i/>
        </w:rPr>
        <w:t>b(2)</w:t>
      </w:r>
      <w:r>
        <w:t xml:space="preserve">. Note that if there is a quadratic relation between F and X, such as </w:t>
      </w:r>
      <w:r w:rsidRPr="00456D04">
        <w:rPr>
          <w:i/>
        </w:rPr>
        <w:t>X</w:t>
      </w:r>
      <w:r>
        <w:t xml:space="preserve"> = </w:t>
      </w:r>
      <w:r w:rsidRPr="00456D04">
        <w:rPr>
          <w:i/>
        </w:rPr>
        <w:sym w:font="Symbol" w:char="F062"/>
      </w:r>
      <w:r w:rsidRPr="00456D04">
        <w:rPr>
          <w:i/>
          <w:vertAlign w:val="subscript"/>
        </w:rPr>
        <w:t>0</w:t>
      </w:r>
      <w:r>
        <w:t>+</w:t>
      </w:r>
      <w:r w:rsidRPr="00456D04">
        <w:rPr>
          <w:i/>
        </w:rPr>
        <w:sym w:font="Symbol" w:char="F062"/>
      </w:r>
      <w:r w:rsidRPr="00456D04">
        <w:rPr>
          <w:i/>
          <w:vertAlign w:val="subscript"/>
        </w:rPr>
        <w:t>1</w:t>
      </w:r>
      <w:r w:rsidRPr="00456D04">
        <w:rPr>
          <w:i/>
        </w:rPr>
        <w:t>F</w:t>
      </w:r>
      <w:r>
        <w:t>+</w:t>
      </w:r>
      <w:r w:rsidRPr="00456D04">
        <w:rPr>
          <w:i/>
        </w:rPr>
        <w:sym w:font="Symbol" w:char="F062"/>
      </w:r>
      <w:r w:rsidRPr="00456D04">
        <w:rPr>
          <w:i/>
          <w:vertAlign w:val="subscript"/>
        </w:rPr>
        <w:t>2</w:t>
      </w:r>
      <w:r w:rsidRPr="00456D04">
        <w:rPr>
          <w:i/>
        </w:rPr>
        <w:t>F</w:t>
      </w:r>
      <w:r w:rsidRPr="00456D04">
        <w:rPr>
          <w:i/>
          <w:vertAlign w:val="superscript"/>
        </w:rPr>
        <w:t>2</w:t>
      </w:r>
      <w:r>
        <w:t>+</w:t>
      </w:r>
      <w:r>
        <w:sym w:font="Symbol" w:char="F065"/>
      </w:r>
      <w:r>
        <w:t xml:space="preserve">. The parameters could be computed by </w:t>
      </w:r>
    </w:p>
    <w:p w:rsidR="00456D04" w:rsidRPr="00456D04" w:rsidRDefault="00456D04" w:rsidP="0078401A">
      <w:pPr>
        <w:ind w:left="1440"/>
        <w:rPr>
          <w:i/>
          <w:sz w:val="20"/>
          <w:szCs w:val="20"/>
          <w:lang w:val="en-GB"/>
        </w:rPr>
      </w:pPr>
      <w:r w:rsidRPr="00456D04">
        <w:rPr>
          <w:i/>
          <w:sz w:val="20"/>
          <w:szCs w:val="20"/>
          <w:lang w:val="en-GB"/>
        </w:rPr>
        <w:t>&gt;&gt;b=regress(X, [ones(9,1) F F.*F])  %</w:t>
      </w:r>
      <w:r w:rsidRPr="00456D04">
        <w:rPr>
          <w:i/>
          <w:sz w:val="20"/>
          <w:szCs w:val="20"/>
          <w:lang w:val="en-GB"/>
        </w:rPr>
        <w:sym w:font="Symbol" w:char="F062"/>
      </w:r>
      <w:r w:rsidRPr="00456D04">
        <w:rPr>
          <w:i/>
          <w:sz w:val="20"/>
          <w:szCs w:val="20"/>
          <w:lang w:val="en-GB"/>
        </w:rPr>
        <w:t xml:space="preserve">0 = b(1), </w:t>
      </w:r>
      <w:r w:rsidRPr="00456D04">
        <w:rPr>
          <w:i/>
          <w:sz w:val="20"/>
          <w:szCs w:val="20"/>
          <w:lang w:val="en-GB"/>
        </w:rPr>
        <w:sym w:font="Symbol" w:char="F062"/>
      </w:r>
      <w:r w:rsidRPr="00456D04">
        <w:rPr>
          <w:i/>
          <w:sz w:val="20"/>
          <w:szCs w:val="20"/>
          <w:lang w:val="en-GB"/>
        </w:rPr>
        <w:t xml:space="preserve">1 = b(2) and </w:t>
      </w:r>
      <w:r w:rsidRPr="00456D04">
        <w:rPr>
          <w:i/>
          <w:sz w:val="20"/>
          <w:szCs w:val="20"/>
          <w:lang w:val="en-GB"/>
        </w:rPr>
        <w:sym w:font="Symbol" w:char="F062"/>
      </w:r>
      <w:r w:rsidRPr="00456D04">
        <w:rPr>
          <w:i/>
          <w:sz w:val="20"/>
          <w:szCs w:val="20"/>
          <w:lang w:val="en-GB"/>
        </w:rPr>
        <w:t>2 = b(3)</w:t>
      </w:r>
    </w:p>
    <w:p w:rsidR="00915815" w:rsidRDefault="00456D04" w:rsidP="0078401A">
      <w:pPr>
        <w:rPr>
          <w:lang w:val="en-GB"/>
        </w:rPr>
      </w:pPr>
      <w:r>
        <w:rPr>
          <w:lang w:val="en-GB"/>
        </w:rPr>
        <w:t>Plot the regression line in the same figure as the original data</w:t>
      </w:r>
    </w:p>
    <w:p w:rsidR="00456D04" w:rsidRPr="00566A7F" w:rsidRDefault="00456D04" w:rsidP="004839EA">
      <w:pPr>
        <w:spacing w:after="0"/>
        <w:ind w:left="1440"/>
        <w:rPr>
          <w:i/>
          <w:sz w:val="20"/>
          <w:szCs w:val="20"/>
          <w:lang w:val="en-GB"/>
        </w:rPr>
      </w:pPr>
      <w:r w:rsidRPr="00566A7F">
        <w:rPr>
          <w:i/>
          <w:sz w:val="20"/>
          <w:szCs w:val="20"/>
          <w:lang w:val="en-GB"/>
        </w:rPr>
        <w:t>&gt;&gt;</w:t>
      </w:r>
      <w:r w:rsidR="00566A7F" w:rsidRPr="00566A7F">
        <w:rPr>
          <w:i/>
          <w:sz w:val="20"/>
          <w:szCs w:val="20"/>
          <w:lang w:val="en-GB"/>
        </w:rPr>
        <w:t>figure(1); hold on</w:t>
      </w:r>
    </w:p>
    <w:p w:rsidR="00566A7F" w:rsidRPr="00566A7F" w:rsidRDefault="00566A7F" w:rsidP="004839EA">
      <w:pPr>
        <w:spacing w:after="0"/>
        <w:ind w:left="1440"/>
        <w:rPr>
          <w:i/>
          <w:sz w:val="20"/>
          <w:szCs w:val="20"/>
          <w:lang w:val="en-GB"/>
        </w:rPr>
      </w:pPr>
      <w:r w:rsidRPr="00566A7F">
        <w:rPr>
          <w:i/>
          <w:sz w:val="20"/>
          <w:szCs w:val="20"/>
          <w:lang w:val="en-GB"/>
        </w:rPr>
        <w:t>&gt;&gt;xest=b(1)+b(2)*F;</w:t>
      </w:r>
    </w:p>
    <w:p w:rsidR="00566A7F" w:rsidRDefault="00566A7F" w:rsidP="004839EA">
      <w:pPr>
        <w:spacing w:after="0"/>
        <w:ind w:left="1440"/>
        <w:rPr>
          <w:i/>
          <w:sz w:val="20"/>
          <w:szCs w:val="20"/>
          <w:lang w:val="en-GB"/>
        </w:rPr>
      </w:pPr>
      <w:r w:rsidRPr="00566A7F">
        <w:rPr>
          <w:i/>
          <w:sz w:val="20"/>
          <w:szCs w:val="20"/>
          <w:lang w:val="en-GB"/>
        </w:rPr>
        <w:t>&gt;&gt;plot(F,xest,’r.-’)</w:t>
      </w:r>
    </w:p>
    <w:p w:rsidR="00593C9F" w:rsidRDefault="00593C9F" w:rsidP="004839EA">
      <w:pPr>
        <w:spacing w:after="0"/>
        <w:ind w:left="1440"/>
        <w:rPr>
          <w:i/>
          <w:sz w:val="20"/>
          <w:szCs w:val="20"/>
          <w:lang w:val="en-GB"/>
        </w:rPr>
      </w:pPr>
    </w:p>
    <w:p w:rsidR="004839EA" w:rsidRDefault="004839EA" w:rsidP="004839EA">
      <w:pPr>
        <w:spacing w:after="0"/>
        <w:ind w:left="1440"/>
        <w:rPr>
          <w:i/>
          <w:sz w:val="20"/>
          <w:szCs w:val="20"/>
          <w:lang w:val="en-GB"/>
        </w:rPr>
      </w:pPr>
    </w:p>
    <w:p w:rsidR="00AA2FA5" w:rsidRDefault="005B739E" w:rsidP="00AD6CBF">
      <w:pPr>
        <w:pStyle w:val="Heading2"/>
      </w:pPr>
      <w:r w:rsidRPr="00252BB5">
        <w:t>Goodness-</w:t>
      </w:r>
      <w:r w:rsidR="00FF4669" w:rsidRPr="00252BB5">
        <w:t>of</w:t>
      </w:r>
      <w:r w:rsidRPr="00252BB5">
        <w:t>-</w:t>
      </w:r>
      <w:r w:rsidR="00FF4669" w:rsidRPr="00252BB5">
        <w:t>fit (ANOVA)</w:t>
      </w:r>
    </w:p>
    <w:p w:rsidR="00FF4669" w:rsidRDefault="00464533" w:rsidP="0078401A">
      <w:r>
        <w:t xml:space="preserve">Analysis of Variance (ANOVA) consists of calculations that provide information about levels of variability within a regression model and form a basis for tests of significance. </w:t>
      </w:r>
      <w:r w:rsidR="0045077B" w:rsidRPr="00566A7F">
        <w:t>The F-test is used for comparisons of the components of the total deviation. For example, in one-way, or single-factor ANOVA, statistical significance is tested for by comparing the F test statistic</w:t>
      </w:r>
      <w:r w:rsidR="00566A7F">
        <w:t xml:space="preserve">. </w:t>
      </w:r>
      <w:r w:rsidR="002208B8">
        <w:t>It could be done as follows:</w:t>
      </w:r>
    </w:p>
    <w:p w:rsidR="002208B8" w:rsidRDefault="00566A7F" w:rsidP="0078401A">
      <w:r>
        <w:t>In our case, f</w:t>
      </w:r>
      <w:r w:rsidR="002208B8">
        <w:t xml:space="preserve">irst, assume the relation </w:t>
      </w:r>
      <w:r>
        <w:t>models</w:t>
      </w:r>
      <w:r w:rsidR="002208B8">
        <w:t xml:space="preserve"> between the variables X and </w:t>
      </w:r>
      <w:r>
        <w:t>Fare</w:t>
      </w:r>
    </w:p>
    <w:p w:rsidR="002208B8" w:rsidRDefault="00566A7F" w:rsidP="0078401A">
      <w:pPr>
        <w:ind w:left="2160"/>
      </w:pPr>
      <w:r>
        <w:t>X</w:t>
      </w:r>
      <w:r w:rsidR="002208B8">
        <w:t>=</w:t>
      </w:r>
      <w:r>
        <w:rPr>
          <w:i/>
        </w:rPr>
        <w:sym w:font="Symbol" w:char="F062"/>
      </w:r>
      <w:r w:rsidR="002208B8" w:rsidRPr="00566A7F">
        <w:rPr>
          <w:i/>
          <w:vertAlign w:val="subscript"/>
        </w:rPr>
        <w:t>0</w:t>
      </w:r>
      <w:r w:rsidR="002208B8">
        <w:t>+</w:t>
      </w:r>
      <w:r w:rsidR="002208B8">
        <w:sym w:font="Symbol" w:char="F065"/>
      </w:r>
      <w:r>
        <w:tab/>
      </w:r>
      <w:r>
        <w:tab/>
      </w:r>
      <w:r>
        <w:tab/>
      </w:r>
      <w:r w:rsidR="004839EA">
        <w:tab/>
        <w:t xml:space="preserve">  </w:t>
      </w:r>
      <w:r w:rsidR="002208B8">
        <w:t>(1)</w:t>
      </w:r>
    </w:p>
    <w:p w:rsidR="002208B8" w:rsidRDefault="00566A7F" w:rsidP="0078401A">
      <w:pPr>
        <w:ind w:left="2160"/>
      </w:pPr>
      <w:r>
        <w:t>X</w:t>
      </w:r>
      <w:r w:rsidR="002208B8">
        <w:t>=</w:t>
      </w:r>
      <w:r w:rsidRPr="00566A7F">
        <w:rPr>
          <w:i/>
        </w:rPr>
        <w:sym w:font="Symbol" w:char="F062"/>
      </w:r>
      <w:r w:rsidR="002208B8" w:rsidRPr="00566A7F">
        <w:rPr>
          <w:i/>
          <w:vertAlign w:val="subscript"/>
        </w:rPr>
        <w:t>0</w:t>
      </w:r>
      <w:r w:rsidR="002208B8">
        <w:t>+</w:t>
      </w:r>
      <w:r w:rsidRPr="00566A7F">
        <w:rPr>
          <w:i/>
        </w:rPr>
        <w:sym w:font="Symbol" w:char="F062"/>
      </w:r>
      <w:r w:rsidR="002208B8" w:rsidRPr="00566A7F">
        <w:rPr>
          <w:i/>
          <w:vertAlign w:val="subscript"/>
        </w:rPr>
        <w:t>1</w:t>
      </w:r>
      <w:r w:rsidRPr="00566A7F">
        <w:rPr>
          <w:i/>
        </w:rPr>
        <w:t>F</w:t>
      </w:r>
      <w:r w:rsidR="002208B8">
        <w:t>+</w:t>
      </w:r>
      <w:r w:rsidR="002208B8">
        <w:sym w:font="Symbol" w:char="F065"/>
      </w:r>
      <w:r>
        <w:tab/>
      </w:r>
      <w:r>
        <w:tab/>
      </w:r>
      <w:r>
        <w:tab/>
      </w:r>
      <w:r w:rsidR="002208B8">
        <w:t xml:space="preserve">  (2)</w:t>
      </w:r>
    </w:p>
    <w:p w:rsidR="002208B8" w:rsidRDefault="002208B8" w:rsidP="0078401A">
      <w:r>
        <w:t xml:space="preserve">The analysis of variance for the regression model (1) and (2) could be test by the goodness-of-fit to check which model is more suitable for the observed data, or directly check if the model (2), including one more parameter, will increase the regression accuracy. The determination of which model is good is done by the </w:t>
      </w:r>
      <w:r w:rsidRPr="00910F48">
        <w:rPr>
          <w:i/>
        </w:rPr>
        <w:t>F</w:t>
      </w:r>
      <w:r>
        <w:t>-test.</w:t>
      </w:r>
    </w:p>
    <w:p w:rsidR="002208B8" w:rsidRDefault="0082118E" w:rsidP="0078401A">
      <w:r>
        <w:lastRenderedPageBreak/>
        <w:t>In this test, one needs to compute the sum of squares for the regression model, errors (residuals), and compare with the F-parameters.</w:t>
      </w:r>
    </w:p>
    <w:p w:rsidR="0082118E" w:rsidRPr="0082118E" w:rsidRDefault="0082118E" w:rsidP="004839EA">
      <w:pPr>
        <w:spacing w:after="0"/>
        <w:ind w:left="1440"/>
        <w:rPr>
          <w:i/>
          <w:sz w:val="20"/>
          <w:szCs w:val="20"/>
          <w:lang w:val="en-GB"/>
        </w:rPr>
      </w:pPr>
      <w:r w:rsidRPr="0082118E">
        <w:rPr>
          <w:i/>
          <w:sz w:val="20"/>
          <w:szCs w:val="20"/>
          <w:lang w:val="en-GB"/>
        </w:rPr>
        <w:t>&gt;&gt;SSR=sum((xest-mean(xest)).^2);</w:t>
      </w:r>
    </w:p>
    <w:p w:rsidR="0082118E" w:rsidRPr="0082118E" w:rsidRDefault="0082118E" w:rsidP="004839EA">
      <w:pPr>
        <w:spacing w:after="0"/>
        <w:ind w:left="1440"/>
        <w:rPr>
          <w:i/>
          <w:sz w:val="20"/>
          <w:szCs w:val="20"/>
          <w:lang w:val="en-GB"/>
        </w:rPr>
      </w:pPr>
      <w:r w:rsidRPr="0082118E">
        <w:rPr>
          <w:i/>
          <w:sz w:val="20"/>
          <w:szCs w:val="20"/>
          <w:lang w:val="en-GB"/>
        </w:rPr>
        <w:t>&gt;&gt;SSE=sum((X-xest).^2);</w:t>
      </w:r>
    </w:p>
    <w:p w:rsidR="0082118E" w:rsidRPr="0082118E" w:rsidRDefault="0082118E" w:rsidP="004839EA">
      <w:pPr>
        <w:spacing w:after="0"/>
        <w:ind w:left="1440"/>
        <w:rPr>
          <w:i/>
          <w:sz w:val="20"/>
          <w:szCs w:val="20"/>
          <w:lang w:val="en-GB"/>
        </w:rPr>
      </w:pPr>
      <w:r w:rsidRPr="0082118E">
        <w:rPr>
          <w:i/>
          <w:sz w:val="20"/>
          <w:szCs w:val="20"/>
          <w:lang w:val="en-GB"/>
        </w:rPr>
        <w:t>&gt;&gt;SST=sum((X-mean(X)).^2);</w:t>
      </w:r>
    </w:p>
    <w:p w:rsidR="0082118E" w:rsidRPr="0082118E" w:rsidRDefault="0082118E" w:rsidP="004839EA">
      <w:pPr>
        <w:spacing w:after="0"/>
        <w:ind w:left="1440"/>
        <w:rPr>
          <w:i/>
          <w:sz w:val="20"/>
          <w:szCs w:val="20"/>
          <w:lang w:val="en-GB"/>
        </w:rPr>
      </w:pPr>
      <w:r w:rsidRPr="0082118E">
        <w:rPr>
          <w:i/>
          <w:sz w:val="20"/>
          <w:szCs w:val="20"/>
          <w:lang w:val="en-GB"/>
        </w:rPr>
        <w:t>&gt;&gt; % you could check if SST=SSR+SSE</w:t>
      </w:r>
    </w:p>
    <w:p w:rsidR="0082118E" w:rsidRPr="003E7881" w:rsidRDefault="0082118E" w:rsidP="004839EA">
      <w:pPr>
        <w:spacing w:after="0"/>
        <w:ind w:left="1440"/>
        <w:rPr>
          <w:i/>
          <w:sz w:val="20"/>
          <w:szCs w:val="20"/>
          <w:lang w:val="sv-SE"/>
        </w:rPr>
      </w:pPr>
      <w:r w:rsidRPr="003E7881">
        <w:rPr>
          <w:i/>
          <w:sz w:val="20"/>
          <w:szCs w:val="20"/>
          <w:lang w:val="sv-SE"/>
        </w:rPr>
        <w:t>&gt;&gt;F</w:t>
      </w:r>
      <w:r w:rsidR="00AF6515">
        <w:rPr>
          <w:i/>
          <w:sz w:val="20"/>
          <w:szCs w:val="20"/>
          <w:lang w:val="sv-SE"/>
        </w:rPr>
        <w:t>_ratio</w:t>
      </w:r>
      <w:r w:rsidRPr="003E7881">
        <w:rPr>
          <w:i/>
          <w:sz w:val="20"/>
          <w:szCs w:val="20"/>
          <w:lang w:val="sv-SE"/>
        </w:rPr>
        <w:t>=(SSR/1)/(SSE/7);</w:t>
      </w:r>
    </w:p>
    <w:p w:rsidR="0082118E" w:rsidRPr="003E7881" w:rsidRDefault="0082118E" w:rsidP="004839EA">
      <w:pPr>
        <w:spacing w:after="0"/>
        <w:ind w:left="1440"/>
        <w:rPr>
          <w:i/>
          <w:sz w:val="20"/>
          <w:szCs w:val="20"/>
          <w:lang w:val="sv-SE"/>
        </w:rPr>
      </w:pPr>
      <w:r w:rsidRPr="003E7881">
        <w:rPr>
          <w:i/>
          <w:sz w:val="20"/>
          <w:szCs w:val="20"/>
          <w:lang w:val="sv-SE"/>
        </w:rPr>
        <w:t>&gt;&gt;P=1-fcdf(F, 1,7);</w:t>
      </w:r>
    </w:p>
    <w:p w:rsidR="0082118E" w:rsidRPr="00081892" w:rsidRDefault="0082118E" w:rsidP="0078401A">
      <w:pPr>
        <w:rPr>
          <w:lang w:val="sv-SE"/>
        </w:rPr>
      </w:pPr>
    </w:p>
    <w:tbl>
      <w:tblPr>
        <w:tblW w:w="8429" w:type="dxa"/>
        <w:tblInd w:w="93" w:type="dxa"/>
        <w:tblLook w:val="04A0" w:firstRow="1" w:lastRow="0" w:firstColumn="1" w:lastColumn="0" w:noHBand="0" w:noVBand="1"/>
      </w:tblPr>
      <w:tblGrid>
        <w:gridCol w:w="1275"/>
        <w:gridCol w:w="1066"/>
        <w:gridCol w:w="1784"/>
        <w:gridCol w:w="1695"/>
        <w:gridCol w:w="1666"/>
        <w:gridCol w:w="943"/>
      </w:tblGrid>
      <w:tr w:rsidR="0086147E" w:rsidRPr="0086147E" w:rsidTr="00C57F13">
        <w:trPr>
          <w:trHeight w:val="315"/>
        </w:trPr>
        <w:tc>
          <w:tcPr>
            <w:tcW w:w="8429"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6147E" w:rsidRPr="0086147E" w:rsidRDefault="0086147E" w:rsidP="004839EA">
            <w:pPr>
              <w:spacing w:after="100" w:afterAutospacing="1" w:line="240" w:lineRule="auto"/>
              <w:jc w:val="left"/>
              <w:rPr>
                <w:rFonts w:ascii="Calibri" w:eastAsia="Times New Roman" w:hAnsi="Calibri" w:cs="Calibri"/>
                <w:b/>
                <w:bCs/>
                <w:color w:val="000000"/>
                <w:sz w:val="24"/>
                <w:szCs w:val="24"/>
                <w:lang w:eastAsia="en-US"/>
              </w:rPr>
            </w:pPr>
            <w:r w:rsidRPr="0086147E">
              <w:rPr>
                <w:rFonts w:ascii="Calibri" w:eastAsia="Times New Roman" w:hAnsi="Calibri" w:cs="Calibri"/>
                <w:b/>
                <w:bCs/>
                <w:color w:val="000000"/>
                <w:sz w:val="24"/>
                <w:szCs w:val="24"/>
                <w:lang w:eastAsia="en-US"/>
              </w:rPr>
              <w:t>ANOVA with one explatory (independent) variable</w:t>
            </w:r>
          </w:p>
        </w:tc>
      </w:tr>
      <w:tr w:rsidR="00C57F13" w:rsidRPr="0086147E" w:rsidTr="00C57F13">
        <w:trPr>
          <w:trHeight w:val="600"/>
        </w:trPr>
        <w:tc>
          <w:tcPr>
            <w:tcW w:w="1275" w:type="dxa"/>
            <w:tcBorders>
              <w:top w:val="nil"/>
              <w:left w:val="single" w:sz="4" w:space="0" w:color="auto"/>
              <w:bottom w:val="single" w:sz="4" w:space="0" w:color="auto"/>
              <w:right w:val="single" w:sz="4" w:space="0" w:color="auto"/>
            </w:tcBorders>
            <w:shd w:val="clear" w:color="auto" w:fill="auto"/>
            <w:noWrap/>
            <w:vAlign w:val="center"/>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r w:rsidRPr="0086147E">
              <w:rPr>
                <w:rFonts w:ascii="Calibri" w:eastAsia="Times New Roman" w:hAnsi="Calibri" w:cs="Calibri"/>
                <w:color w:val="000000"/>
                <w:lang w:eastAsia="en-US"/>
              </w:rPr>
              <w:t>Source</w:t>
            </w:r>
          </w:p>
        </w:tc>
        <w:tc>
          <w:tcPr>
            <w:tcW w:w="1066" w:type="dxa"/>
            <w:tcBorders>
              <w:top w:val="nil"/>
              <w:left w:val="nil"/>
              <w:bottom w:val="single" w:sz="4" w:space="0" w:color="auto"/>
              <w:right w:val="single" w:sz="4" w:space="0" w:color="auto"/>
            </w:tcBorders>
            <w:shd w:val="clear" w:color="auto" w:fill="auto"/>
            <w:vAlign w:val="center"/>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r>
              <w:rPr>
                <w:rFonts w:ascii="Calibri" w:eastAsia="Times New Roman" w:hAnsi="Calibri" w:cs="Calibri"/>
                <w:color w:val="000000"/>
                <w:lang w:eastAsia="en-US"/>
              </w:rPr>
              <w:t xml:space="preserve">DF </w:t>
            </w:r>
            <w:r w:rsidRPr="00C57F13">
              <w:rPr>
                <w:rFonts w:ascii="Calibri" w:eastAsia="Times New Roman" w:hAnsi="Calibri" w:cs="Calibri"/>
                <w:color w:val="000000"/>
                <w:sz w:val="16"/>
                <w:szCs w:val="16"/>
                <w:lang w:eastAsia="en-US"/>
              </w:rPr>
              <w:t xml:space="preserve">(Deg. </w:t>
            </w:r>
            <w:r w:rsidR="00C57F13" w:rsidRPr="00C57F13">
              <w:rPr>
                <w:rFonts w:ascii="Calibri" w:eastAsia="Times New Roman" w:hAnsi="Calibri" w:cs="Calibri"/>
                <w:color w:val="000000"/>
                <w:sz w:val="16"/>
                <w:szCs w:val="16"/>
                <w:lang w:eastAsia="en-US"/>
              </w:rPr>
              <w:t>o</w:t>
            </w:r>
            <w:r w:rsidRPr="00C57F13">
              <w:rPr>
                <w:rFonts w:ascii="Calibri" w:eastAsia="Times New Roman" w:hAnsi="Calibri" w:cs="Calibri"/>
                <w:color w:val="000000"/>
                <w:sz w:val="16"/>
                <w:szCs w:val="16"/>
                <w:lang w:eastAsia="en-US"/>
              </w:rPr>
              <w:t>f Freedom</w:t>
            </w:r>
            <w:r w:rsidRPr="0086147E">
              <w:rPr>
                <w:rFonts w:ascii="Calibri" w:eastAsia="Times New Roman" w:hAnsi="Calibri" w:cs="Calibri"/>
                <w:color w:val="000000"/>
                <w:sz w:val="16"/>
                <w:szCs w:val="16"/>
                <w:lang w:eastAsia="en-US"/>
              </w:rPr>
              <w:t>)</w:t>
            </w:r>
          </w:p>
        </w:tc>
        <w:tc>
          <w:tcPr>
            <w:tcW w:w="1784" w:type="dxa"/>
            <w:tcBorders>
              <w:top w:val="nil"/>
              <w:left w:val="nil"/>
              <w:bottom w:val="single" w:sz="4" w:space="0" w:color="auto"/>
              <w:right w:val="single" w:sz="4" w:space="0" w:color="auto"/>
            </w:tcBorders>
            <w:shd w:val="clear" w:color="auto" w:fill="auto"/>
            <w:vAlign w:val="center"/>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r w:rsidRPr="0086147E">
              <w:rPr>
                <w:rFonts w:ascii="Calibri" w:eastAsia="Times New Roman" w:hAnsi="Calibri" w:cs="Calibri"/>
                <w:color w:val="000000"/>
                <w:lang w:eastAsia="en-US"/>
              </w:rPr>
              <w:t xml:space="preserve">SS </w:t>
            </w:r>
            <w:r w:rsidRPr="0086147E">
              <w:rPr>
                <w:rFonts w:ascii="Calibri" w:eastAsia="Times New Roman" w:hAnsi="Calibri" w:cs="Calibri"/>
                <w:color w:val="000000"/>
                <w:lang w:eastAsia="en-US"/>
              </w:rPr>
              <w:br/>
              <w:t>(Sum of Squares)</w:t>
            </w:r>
          </w:p>
        </w:tc>
        <w:tc>
          <w:tcPr>
            <w:tcW w:w="1695" w:type="dxa"/>
            <w:tcBorders>
              <w:top w:val="nil"/>
              <w:left w:val="nil"/>
              <w:bottom w:val="single" w:sz="4" w:space="0" w:color="auto"/>
              <w:right w:val="single" w:sz="4" w:space="0" w:color="auto"/>
            </w:tcBorders>
            <w:shd w:val="clear" w:color="auto" w:fill="auto"/>
            <w:vAlign w:val="center"/>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r w:rsidRPr="0086147E">
              <w:rPr>
                <w:rFonts w:ascii="Calibri" w:eastAsia="Times New Roman" w:hAnsi="Calibri" w:cs="Calibri"/>
                <w:color w:val="000000"/>
                <w:lang w:eastAsia="en-US"/>
              </w:rPr>
              <w:t xml:space="preserve">MS </w:t>
            </w:r>
            <w:r w:rsidRPr="0086147E">
              <w:rPr>
                <w:rFonts w:ascii="Calibri" w:eastAsia="Times New Roman" w:hAnsi="Calibri" w:cs="Calibri"/>
                <w:color w:val="000000"/>
                <w:lang w:eastAsia="en-US"/>
              </w:rPr>
              <w:br/>
              <w:t>(Mean Squares)</w:t>
            </w:r>
          </w:p>
        </w:tc>
        <w:tc>
          <w:tcPr>
            <w:tcW w:w="1666" w:type="dxa"/>
            <w:tcBorders>
              <w:top w:val="nil"/>
              <w:left w:val="nil"/>
              <w:bottom w:val="single" w:sz="4" w:space="0" w:color="auto"/>
              <w:right w:val="single" w:sz="4" w:space="0" w:color="auto"/>
            </w:tcBorders>
            <w:shd w:val="clear" w:color="auto" w:fill="auto"/>
            <w:noWrap/>
            <w:vAlign w:val="center"/>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r w:rsidRPr="0086147E">
              <w:rPr>
                <w:rFonts w:ascii="Calibri" w:eastAsia="Times New Roman" w:hAnsi="Calibri" w:cs="Calibri"/>
                <w:color w:val="000000"/>
                <w:lang w:eastAsia="en-US"/>
              </w:rPr>
              <w:t>F-Ratio</w:t>
            </w:r>
          </w:p>
        </w:tc>
        <w:tc>
          <w:tcPr>
            <w:tcW w:w="943" w:type="dxa"/>
            <w:tcBorders>
              <w:top w:val="nil"/>
              <w:left w:val="nil"/>
              <w:bottom w:val="single" w:sz="4" w:space="0" w:color="auto"/>
              <w:right w:val="single" w:sz="4" w:space="0" w:color="auto"/>
            </w:tcBorders>
            <w:shd w:val="clear" w:color="auto" w:fill="auto"/>
            <w:noWrap/>
            <w:vAlign w:val="center"/>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r w:rsidRPr="0086147E">
              <w:rPr>
                <w:rFonts w:ascii="Calibri" w:eastAsia="Times New Roman" w:hAnsi="Calibri" w:cs="Calibri"/>
                <w:color w:val="000000"/>
                <w:lang w:eastAsia="en-US"/>
              </w:rPr>
              <w:t>P-Value</w:t>
            </w:r>
          </w:p>
        </w:tc>
      </w:tr>
      <w:tr w:rsidR="00C57F13" w:rsidRPr="0086147E" w:rsidTr="00C57F13">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r w:rsidRPr="0086147E">
              <w:rPr>
                <w:rFonts w:ascii="Calibri" w:eastAsia="Times New Roman" w:hAnsi="Calibri" w:cs="Calibri"/>
                <w:color w:val="000000"/>
                <w:lang w:eastAsia="en-US"/>
              </w:rPr>
              <w:t>Regression</w:t>
            </w:r>
          </w:p>
        </w:tc>
        <w:tc>
          <w:tcPr>
            <w:tcW w:w="1066" w:type="dxa"/>
            <w:tcBorders>
              <w:top w:val="nil"/>
              <w:left w:val="nil"/>
              <w:bottom w:val="single" w:sz="4" w:space="0" w:color="auto"/>
              <w:right w:val="single" w:sz="4" w:space="0" w:color="auto"/>
            </w:tcBorders>
            <w:shd w:val="clear" w:color="auto" w:fill="auto"/>
            <w:noWrap/>
            <w:vAlign w:val="bottom"/>
            <w:hideMark/>
          </w:tcPr>
          <w:p w:rsidR="0086147E" w:rsidRPr="0086147E" w:rsidRDefault="0086147E" w:rsidP="004839EA">
            <w:pPr>
              <w:spacing w:after="100" w:afterAutospacing="1" w:line="240" w:lineRule="auto"/>
              <w:jc w:val="right"/>
              <w:rPr>
                <w:rFonts w:ascii="Calibri" w:eastAsia="Times New Roman" w:hAnsi="Calibri" w:cs="Calibri"/>
                <w:color w:val="000000"/>
                <w:lang w:eastAsia="en-US"/>
              </w:rPr>
            </w:pPr>
            <w:r w:rsidRPr="0086147E">
              <w:rPr>
                <w:rFonts w:ascii="Calibri" w:eastAsia="Times New Roman" w:hAnsi="Calibri" w:cs="Calibri"/>
                <w:color w:val="000000"/>
                <w:lang w:eastAsia="en-US"/>
              </w:rPr>
              <w:t>1</w:t>
            </w:r>
          </w:p>
        </w:tc>
        <w:tc>
          <w:tcPr>
            <w:tcW w:w="1784" w:type="dxa"/>
            <w:tcBorders>
              <w:top w:val="nil"/>
              <w:left w:val="nil"/>
              <w:bottom w:val="single" w:sz="4" w:space="0" w:color="auto"/>
              <w:right w:val="single" w:sz="4" w:space="0" w:color="auto"/>
            </w:tcBorders>
            <w:shd w:val="clear" w:color="auto" w:fill="auto"/>
            <w:noWrap/>
            <w:vAlign w:val="bottom"/>
            <w:hideMark/>
          </w:tcPr>
          <w:p w:rsidR="0086147E" w:rsidRPr="0086147E" w:rsidRDefault="00C57F13" w:rsidP="004839EA">
            <w:pPr>
              <w:spacing w:after="100" w:afterAutospacing="1" w:line="240" w:lineRule="auto"/>
              <w:jc w:val="right"/>
              <w:rPr>
                <w:rFonts w:ascii="Calibri" w:eastAsia="Times New Roman" w:hAnsi="Calibri" w:cs="Calibri"/>
                <w:color w:val="000000"/>
                <w:lang w:eastAsia="en-US"/>
              </w:rPr>
            </w:pPr>
            <w:r>
              <w:rPr>
                <w:rFonts w:ascii="Calibri" w:eastAsia="Times New Roman" w:hAnsi="Calibri" w:cs="Calibri"/>
                <w:color w:val="000000"/>
                <w:lang w:eastAsia="en-US"/>
              </w:rPr>
              <w:t>SSR=</w:t>
            </w:r>
            <w:r w:rsidR="0086147E" w:rsidRPr="0086147E">
              <w:rPr>
                <w:rFonts w:ascii="Calibri" w:eastAsia="Times New Roman" w:hAnsi="Calibri" w:cs="Calibri"/>
                <w:color w:val="000000"/>
                <w:lang w:eastAsia="en-US"/>
              </w:rPr>
              <w:t>2120</w:t>
            </w:r>
          </w:p>
        </w:tc>
        <w:tc>
          <w:tcPr>
            <w:tcW w:w="1695" w:type="dxa"/>
            <w:tcBorders>
              <w:top w:val="nil"/>
              <w:left w:val="nil"/>
              <w:bottom w:val="single" w:sz="4" w:space="0" w:color="auto"/>
              <w:right w:val="single" w:sz="4" w:space="0" w:color="auto"/>
            </w:tcBorders>
            <w:shd w:val="clear" w:color="auto" w:fill="auto"/>
            <w:noWrap/>
            <w:vAlign w:val="bottom"/>
            <w:hideMark/>
          </w:tcPr>
          <w:p w:rsidR="0086147E" w:rsidRPr="0086147E" w:rsidRDefault="00C57F13" w:rsidP="004839EA">
            <w:pPr>
              <w:spacing w:after="100" w:afterAutospacing="1" w:line="240" w:lineRule="auto"/>
              <w:jc w:val="right"/>
              <w:rPr>
                <w:rFonts w:ascii="Calibri" w:eastAsia="Times New Roman" w:hAnsi="Calibri" w:cs="Calibri"/>
                <w:color w:val="000000"/>
                <w:lang w:eastAsia="en-US"/>
              </w:rPr>
            </w:pPr>
            <w:r>
              <w:rPr>
                <w:rFonts w:ascii="Calibri" w:eastAsia="Times New Roman" w:hAnsi="Calibri" w:cs="Calibri"/>
                <w:color w:val="000000"/>
                <w:lang w:eastAsia="en-US"/>
              </w:rPr>
              <w:t>MSR=</w:t>
            </w:r>
            <w:r w:rsidR="0086147E" w:rsidRPr="0086147E">
              <w:rPr>
                <w:rFonts w:ascii="Calibri" w:eastAsia="Times New Roman" w:hAnsi="Calibri" w:cs="Calibri"/>
                <w:color w:val="000000"/>
                <w:lang w:eastAsia="en-US"/>
              </w:rPr>
              <w:t>2120</w:t>
            </w:r>
          </w:p>
        </w:tc>
        <w:tc>
          <w:tcPr>
            <w:tcW w:w="1666" w:type="dxa"/>
            <w:tcBorders>
              <w:top w:val="nil"/>
              <w:left w:val="nil"/>
              <w:bottom w:val="single" w:sz="4" w:space="0" w:color="auto"/>
              <w:right w:val="single" w:sz="4" w:space="0" w:color="auto"/>
            </w:tcBorders>
            <w:shd w:val="clear" w:color="auto" w:fill="auto"/>
            <w:noWrap/>
            <w:vAlign w:val="bottom"/>
            <w:hideMark/>
          </w:tcPr>
          <w:p w:rsidR="0086147E" w:rsidRPr="0086147E" w:rsidRDefault="00C57F13" w:rsidP="004839EA">
            <w:pPr>
              <w:spacing w:after="100" w:afterAutospacing="1" w:line="240" w:lineRule="auto"/>
              <w:jc w:val="right"/>
              <w:rPr>
                <w:rFonts w:ascii="Calibri" w:eastAsia="Times New Roman" w:hAnsi="Calibri" w:cs="Calibri"/>
                <w:color w:val="000000"/>
                <w:lang w:eastAsia="en-US"/>
              </w:rPr>
            </w:pPr>
            <w:r>
              <w:rPr>
                <w:rFonts w:ascii="Calibri" w:eastAsia="Times New Roman" w:hAnsi="Calibri" w:cs="Calibri"/>
                <w:color w:val="000000"/>
                <w:lang w:eastAsia="en-US"/>
              </w:rPr>
              <w:t>MSR/MSE=</w:t>
            </w:r>
            <w:r w:rsidR="0086147E" w:rsidRPr="0086147E">
              <w:rPr>
                <w:rFonts w:ascii="Calibri" w:eastAsia="Times New Roman" w:hAnsi="Calibri" w:cs="Calibri"/>
                <w:color w:val="000000"/>
                <w:lang w:eastAsia="en-US"/>
              </w:rPr>
              <w:t>549</w:t>
            </w:r>
          </w:p>
        </w:tc>
        <w:tc>
          <w:tcPr>
            <w:tcW w:w="943" w:type="dxa"/>
            <w:tcBorders>
              <w:top w:val="nil"/>
              <w:left w:val="nil"/>
              <w:bottom w:val="single" w:sz="4" w:space="0" w:color="auto"/>
              <w:right w:val="single" w:sz="4" w:space="0" w:color="auto"/>
            </w:tcBorders>
            <w:shd w:val="clear" w:color="auto" w:fill="auto"/>
            <w:noWrap/>
            <w:vAlign w:val="bottom"/>
            <w:hideMark/>
          </w:tcPr>
          <w:p w:rsidR="0086147E" w:rsidRPr="0086147E" w:rsidRDefault="0086147E" w:rsidP="004839EA">
            <w:pPr>
              <w:spacing w:after="100" w:afterAutospacing="1" w:line="240" w:lineRule="auto"/>
              <w:jc w:val="right"/>
              <w:rPr>
                <w:rFonts w:ascii="Calibri" w:eastAsia="Times New Roman" w:hAnsi="Calibri" w:cs="Calibri"/>
                <w:color w:val="000000"/>
                <w:lang w:eastAsia="en-US"/>
              </w:rPr>
            </w:pPr>
            <w:r w:rsidRPr="0086147E">
              <w:rPr>
                <w:rFonts w:ascii="Calibri" w:eastAsia="Times New Roman" w:hAnsi="Calibri" w:cs="Calibri"/>
                <w:color w:val="000000"/>
                <w:lang w:eastAsia="en-US"/>
              </w:rPr>
              <w:t>6.5E-08</w:t>
            </w:r>
          </w:p>
        </w:tc>
      </w:tr>
      <w:tr w:rsidR="00C57F13" w:rsidRPr="0086147E" w:rsidTr="00C57F13">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86147E" w:rsidRPr="0086147E" w:rsidRDefault="00C57F13" w:rsidP="004839EA">
            <w:pPr>
              <w:spacing w:after="100" w:afterAutospacing="1" w:line="240" w:lineRule="auto"/>
              <w:jc w:val="left"/>
              <w:rPr>
                <w:rFonts w:ascii="Calibri" w:eastAsia="Times New Roman" w:hAnsi="Calibri" w:cs="Calibri"/>
                <w:color w:val="000000"/>
                <w:lang w:eastAsia="en-US"/>
              </w:rPr>
            </w:pPr>
            <w:r>
              <w:rPr>
                <w:rFonts w:ascii="Calibri" w:eastAsia="Times New Roman" w:hAnsi="Calibri" w:cs="Calibri"/>
                <w:color w:val="000000"/>
                <w:lang w:eastAsia="en-US"/>
              </w:rPr>
              <w:t>Errors</w:t>
            </w:r>
          </w:p>
        </w:tc>
        <w:tc>
          <w:tcPr>
            <w:tcW w:w="1066" w:type="dxa"/>
            <w:tcBorders>
              <w:top w:val="nil"/>
              <w:left w:val="nil"/>
              <w:bottom w:val="single" w:sz="4" w:space="0" w:color="auto"/>
              <w:right w:val="single" w:sz="4" w:space="0" w:color="auto"/>
            </w:tcBorders>
            <w:shd w:val="clear" w:color="auto" w:fill="auto"/>
            <w:noWrap/>
            <w:vAlign w:val="bottom"/>
            <w:hideMark/>
          </w:tcPr>
          <w:p w:rsidR="0086147E" w:rsidRPr="0086147E" w:rsidRDefault="0086147E" w:rsidP="004839EA">
            <w:pPr>
              <w:spacing w:after="100" w:afterAutospacing="1" w:line="240" w:lineRule="auto"/>
              <w:jc w:val="right"/>
              <w:rPr>
                <w:rFonts w:ascii="Calibri" w:eastAsia="Times New Roman" w:hAnsi="Calibri" w:cs="Calibri"/>
                <w:color w:val="000000"/>
                <w:lang w:eastAsia="en-US"/>
              </w:rPr>
            </w:pPr>
            <w:r w:rsidRPr="0086147E">
              <w:rPr>
                <w:rFonts w:ascii="Calibri" w:eastAsia="Times New Roman" w:hAnsi="Calibri" w:cs="Calibri"/>
                <w:color w:val="000000"/>
                <w:lang w:eastAsia="en-US"/>
              </w:rPr>
              <w:t>7</w:t>
            </w:r>
          </w:p>
        </w:tc>
        <w:tc>
          <w:tcPr>
            <w:tcW w:w="1784" w:type="dxa"/>
            <w:tcBorders>
              <w:top w:val="nil"/>
              <w:left w:val="nil"/>
              <w:bottom w:val="single" w:sz="4" w:space="0" w:color="auto"/>
              <w:right w:val="single" w:sz="4" w:space="0" w:color="auto"/>
            </w:tcBorders>
            <w:shd w:val="clear" w:color="auto" w:fill="auto"/>
            <w:noWrap/>
            <w:vAlign w:val="bottom"/>
            <w:hideMark/>
          </w:tcPr>
          <w:p w:rsidR="0086147E" w:rsidRPr="0086147E" w:rsidRDefault="00C57F13" w:rsidP="004839EA">
            <w:pPr>
              <w:spacing w:after="100" w:afterAutospacing="1" w:line="240" w:lineRule="auto"/>
              <w:jc w:val="right"/>
              <w:rPr>
                <w:rFonts w:ascii="Calibri" w:eastAsia="Times New Roman" w:hAnsi="Calibri" w:cs="Calibri"/>
                <w:color w:val="000000"/>
                <w:lang w:eastAsia="en-US"/>
              </w:rPr>
            </w:pPr>
            <w:r>
              <w:rPr>
                <w:rFonts w:ascii="Calibri" w:eastAsia="Times New Roman" w:hAnsi="Calibri" w:cs="Calibri"/>
                <w:color w:val="000000"/>
                <w:lang w:eastAsia="en-US"/>
              </w:rPr>
              <w:t>SSE=SS</w:t>
            </w:r>
            <w:r w:rsidR="0086147E" w:rsidRPr="0086147E">
              <w:rPr>
                <w:rFonts w:ascii="Calibri" w:eastAsia="Times New Roman" w:hAnsi="Calibri" w:cs="Calibri"/>
                <w:color w:val="000000"/>
                <w:lang w:eastAsia="en-US"/>
              </w:rPr>
              <w:t>27</w:t>
            </w:r>
          </w:p>
        </w:tc>
        <w:tc>
          <w:tcPr>
            <w:tcW w:w="1695" w:type="dxa"/>
            <w:tcBorders>
              <w:top w:val="nil"/>
              <w:left w:val="nil"/>
              <w:bottom w:val="single" w:sz="4" w:space="0" w:color="auto"/>
              <w:right w:val="single" w:sz="4" w:space="0" w:color="auto"/>
            </w:tcBorders>
            <w:shd w:val="clear" w:color="auto" w:fill="auto"/>
            <w:noWrap/>
            <w:vAlign w:val="bottom"/>
            <w:hideMark/>
          </w:tcPr>
          <w:p w:rsidR="0086147E" w:rsidRPr="0086147E" w:rsidRDefault="00C57F13" w:rsidP="004839EA">
            <w:pPr>
              <w:spacing w:after="100" w:afterAutospacing="1" w:line="240" w:lineRule="auto"/>
              <w:jc w:val="right"/>
              <w:rPr>
                <w:rFonts w:ascii="Calibri" w:eastAsia="Times New Roman" w:hAnsi="Calibri" w:cs="Calibri"/>
                <w:color w:val="000000"/>
                <w:lang w:eastAsia="en-US"/>
              </w:rPr>
            </w:pPr>
            <w:r>
              <w:rPr>
                <w:rFonts w:ascii="Calibri" w:eastAsia="Times New Roman" w:hAnsi="Calibri" w:cs="Calibri"/>
                <w:color w:val="000000"/>
                <w:lang w:eastAsia="en-US"/>
              </w:rPr>
              <w:t>MSE=</w:t>
            </w:r>
            <w:r w:rsidR="0086147E" w:rsidRPr="0086147E">
              <w:rPr>
                <w:rFonts w:ascii="Calibri" w:eastAsia="Times New Roman" w:hAnsi="Calibri" w:cs="Calibri"/>
                <w:color w:val="000000"/>
                <w:lang w:eastAsia="en-US"/>
              </w:rPr>
              <w:t>3.86</w:t>
            </w:r>
          </w:p>
        </w:tc>
        <w:tc>
          <w:tcPr>
            <w:tcW w:w="1666" w:type="dxa"/>
            <w:tcBorders>
              <w:top w:val="nil"/>
              <w:left w:val="nil"/>
              <w:bottom w:val="nil"/>
              <w:right w:val="nil"/>
            </w:tcBorders>
            <w:shd w:val="clear" w:color="auto" w:fill="auto"/>
            <w:noWrap/>
            <w:vAlign w:val="bottom"/>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p>
        </w:tc>
        <w:tc>
          <w:tcPr>
            <w:tcW w:w="943" w:type="dxa"/>
            <w:tcBorders>
              <w:top w:val="nil"/>
              <w:left w:val="nil"/>
              <w:bottom w:val="nil"/>
              <w:right w:val="nil"/>
            </w:tcBorders>
            <w:shd w:val="clear" w:color="auto" w:fill="auto"/>
            <w:noWrap/>
            <w:vAlign w:val="bottom"/>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p>
        </w:tc>
      </w:tr>
      <w:tr w:rsidR="00C57F13" w:rsidRPr="0086147E" w:rsidTr="00C57F13">
        <w:trPr>
          <w:trHeight w:val="300"/>
        </w:trPr>
        <w:tc>
          <w:tcPr>
            <w:tcW w:w="1275" w:type="dxa"/>
            <w:tcBorders>
              <w:top w:val="nil"/>
              <w:left w:val="single" w:sz="4" w:space="0" w:color="auto"/>
              <w:bottom w:val="single" w:sz="4" w:space="0" w:color="auto"/>
              <w:right w:val="single" w:sz="4" w:space="0" w:color="auto"/>
            </w:tcBorders>
            <w:shd w:val="clear" w:color="auto" w:fill="auto"/>
            <w:noWrap/>
            <w:vAlign w:val="bottom"/>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r w:rsidRPr="0086147E">
              <w:rPr>
                <w:rFonts w:ascii="Calibri" w:eastAsia="Times New Roman" w:hAnsi="Calibri" w:cs="Calibri"/>
                <w:color w:val="000000"/>
                <w:lang w:eastAsia="en-US"/>
              </w:rPr>
              <w:t>Total</w:t>
            </w:r>
          </w:p>
        </w:tc>
        <w:tc>
          <w:tcPr>
            <w:tcW w:w="1066" w:type="dxa"/>
            <w:tcBorders>
              <w:top w:val="nil"/>
              <w:left w:val="nil"/>
              <w:bottom w:val="single" w:sz="4" w:space="0" w:color="auto"/>
              <w:right w:val="single" w:sz="4" w:space="0" w:color="auto"/>
            </w:tcBorders>
            <w:shd w:val="clear" w:color="auto" w:fill="auto"/>
            <w:noWrap/>
            <w:vAlign w:val="bottom"/>
            <w:hideMark/>
          </w:tcPr>
          <w:p w:rsidR="0086147E" w:rsidRPr="0086147E" w:rsidRDefault="0086147E" w:rsidP="004839EA">
            <w:pPr>
              <w:spacing w:after="100" w:afterAutospacing="1" w:line="240" w:lineRule="auto"/>
              <w:jc w:val="right"/>
              <w:rPr>
                <w:rFonts w:ascii="Calibri" w:eastAsia="Times New Roman" w:hAnsi="Calibri" w:cs="Calibri"/>
                <w:color w:val="000000"/>
                <w:lang w:eastAsia="en-US"/>
              </w:rPr>
            </w:pPr>
            <w:r w:rsidRPr="0086147E">
              <w:rPr>
                <w:rFonts w:ascii="Calibri" w:eastAsia="Times New Roman" w:hAnsi="Calibri" w:cs="Calibri"/>
                <w:color w:val="000000"/>
                <w:lang w:eastAsia="en-US"/>
              </w:rPr>
              <w:t>8</w:t>
            </w:r>
          </w:p>
        </w:tc>
        <w:tc>
          <w:tcPr>
            <w:tcW w:w="1784" w:type="dxa"/>
            <w:tcBorders>
              <w:top w:val="nil"/>
              <w:left w:val="nil"/>
              <w:bottom w:val="single" w:sz="4" w:space="0" w:color="auto"/>
              <w:right w:val="single" w:sz="4" w:space="0" w:color="auto"/>
            </w:tcBorders>
            <w:shd w:val="clear" w:color="auto" w:fill="auto"/>
            <w:noWrap/>
            <w:vAlign w:val="bottom"/>
            <w:hideMark/>
          </w:tcPr>
          <w:p w:rsidR="0086147E" w:rsidRPr="0086147E" w:rsidRDefault="00C57F13" w:rsidP="004839EA">
            <w:pPr>
              <w:spacing w:after="100" w:afterAutospacing="1" w:line="240" w:lineRule="auto"/>
              <w:jc w:val="right"/>
              <w:rPr>
                <w:rFonts w:ascii="Calibri" w:eastAsia="Times New Roman" w:hAnsi="Calibri" w:cs="Calibri"/>
                <w:color w:val="000000"/>
                <w:lang w:eastAsia="en-US"/>
              </w:rPr>
            </w:pPr>
            <w:r>
              <w:rPr>
                <w:rFonts w:ascii="Calibri" w:eastAsia="Times New Roman" w:hAnsi="Calibri" w:cs="Calibri"/>
                <w:color w:val="000000"/>
                <w:lang w:eastAsia="en-US"/>
              </w:rPr>
              <w:t>SST=</w:t>
            </w:r>
            <w:r w:rsidR="0086147E" w:rsidRPr="0086147E">
              <w:rPr>
                <w:rFonts w:ascii="Calibri" w:eastAsia="Times New Roman" w:hAnsi="Calibri" w:cs="Calibri"/>
                <w:color w:val="000000"/>
                <w:lang w:eastAsia="en-US"/>
              </w:rPr>
              <w:t>2147</w:t>
            </w:r>
          </w:p>
        </w:tc>
        <w:tc>
          <w:tcPr>
            <w:tcW w:w="1695" w:type="dxa"/>
            <w:tcBorders>
              <w:top w:val="nil"/>
              <w:left w:val="nil"/>
              <w:bottom w:val="nil"/>
              <w:right w:val="nil"/>
            </w:tcBorders>
            <w:shd w:val="clear" w:color="auto" w:fill="auto"/>
            <w:noWrap/>
            <w:vAlign w:val="bottom"/>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p>
        </w:tc>
        <w:tc>
          <w:tcPr>
            <w:tcW w:w="1666" w:type="dxa"/>
            <w:tcBorders>
              <w:top w:val="nil"/>
              <w:left w:val="nil"/>
              <w:bottom w:val="nil"/>
              <w:right w:val="nil"/>
            </w:tcBorders>
            <w:shd w:val="clear" w:color="auto" w:fill="auto"/>
            <w:noWrap/>
            <w:vAlign w:val="bottom"/>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p>
        </w:tc>
        <w:tc>
          <w:tcPr>
            <w:tcW w:w="943" w:type="dxa"/>
            <w:tcBorders>
              <w:top w:val="nil"/>
              <w:left w:val="nil"/>
              <w:bottom w:val="nil"/>
              <w:right w:val="nil"/>
            </w:tcBorders>
            <w:shd w:val="clear" w:color="auto" w:fill="auto"/>
            <w:noWrap/>
            <w:vAlign w:val="bottom"/>
            <w:hideMark/>
          </w:tcPr>
          <w:p w:rsidR="0086147E" w:rsidRPr="0086147E" w:rsidRDefault="0086147E" w:rsidP="004839EA">
            <w:pPr>
              <w:spacing w:after="100" w:afterAutospacing="1" w:line="240" w:lineRule="auto"/>
              <w:jc w:val="left"/>
              <w:rPr>
                <w:rFonts w:ascii="Calibri" w:eastAsia="Times New Roman" w:hAnsi="Calibri" w:cs="Calibri"/>
                <w:color w:val="000000"/>
                <w:lang w:eastAsia="en-US"/>
              </w:rPr>
            </w:pPr>
          </w:p>
        </w:tc>
      </w:tr>
      <w:tr w:rsidR="00C57F13" w:rsidRPr="0086147E" w:rsidTr="00C57F13">
        <w:trPr>
          <w:trHeight w:val="300"/>
        </w:trPr>
        <w:tc>
          <w:tcPr>
            <w:tcW w:w="1275" w:type="dxa"/>
            <w:tcBorders>
              <w:top w:val="nil"/>
              <w:left w:val="nil"/>
              <w:bottom w:val="nil"/>
              <w:right w:val="nil"/>
            </w:tcBorders>
            <w:shd w:val="clear" w:color="auto" w:fill="auto"/>
            <w:noWrap/>
            <w:vAlign w:val="bottom"/>
            <w:hideMark/>
          </w:tcPr>
          <w:p w:rsidR="0086147E" w:rsidRPr="0086147E" w:rsidRDefault="0086147E" w:rsidP="0078401A">
            <w:pPr>
              <w:jc w:val="left"/>
              <w:rPr>
                <w:rFonts w:ascii="Calibri" w:eastAsia="Times New Roman" w:hAnsi="Calibri" w:cs="Calibri"/>
                <w:color w:val="000000"/>
                <w:lang w:eastAsia="en-US"/>
              </w:rPr>
            </w:pPr>
          </w:p>
        </w:tc>
        <w:tc>
          <w:tcPr>
            <w:tcW w:w="1066" w:type="dxa"/>
            <w:tcBorders>
              <w:top w:val="nil"/>
              <w:left w:val="nil"/>
              <w:bottom w:val="nil"/>
              <w:right w:val="nil"/>
            </w:tcBorders>
            <w:shd w:val="clear" w:color="auto" w:fill="auto"/>
            <w:noWrap/>
            <w:vAlign w:val="bottom"/>
            <w:hideMark/>
          </w:tcPr>
          <w:p w:rsidR="0086147E" w:rsidRPr="0086147E" w:rsidRDefault="0086147E" w:rsidP="0078401A">
            <w:pPr>
              <w:jc w:val="left"/>
              <w:rPr>
                <w:rFonts w:ascii="Calibri" w:eastAsia="Times New Roman" w:hAnsi="Calibri" w:cs="Calibri"/>
                <w:color w:val="000000"/>
                <w:lang w:eastAsia="en-US"/>
              </w:rPr>
            </w:pPr>
          </w:p>
        </w:tc>
        <w:tc>
          <w:tcPr>
            <w:tcW w:w="1784" w:type="dxa"/>
            <w:tcBorders>
              <w:top w:val="nil"/>
              <w:left w:val="nil"/>
              <w:bottom w:val="nil"/>
              <w:right w:val="nil"/>
            </w:tcBorders>
            <w:shd w:val="clear" w:color="auto" w:fill="auto"/>
            <w:noWrap/>
            <w:vAlign w:val="bottom"/>
            <w:hideMark/>
          </w:tcPr>
          <w:p w:rsidR="0086147E" w:rsidRPr="0086147E" w:rsidRDefault="0086147E" w:rsidP="0078401A">
            <w:pPr>
              <w:jc w:val="left"/>
              <w:rPr>
                <w:rFonts w:ascii="Calibri" w:eastAsia="Times New Roman" w:hAnsi="Calibri" w:cs="Calibri"/>
                <w:color w:val="000000"/>
                <w:lang w:eastAsia="en-US"/>
              </w:rPr>
            </w:pPr>
          </w:p>
        </w:tc>
        <w:tc>
          <w:tcPr>
            <w:tcW w:w="1695" w:type="dxa"/>
            <w:tcBorders>
              <w:top w:val="nil"/>
              <w:left w:val="nil"/>
              <w:bottom w:val="nil"/>
              <w:right w:val="nil"/>
            </w:tcBorders>
            <w:shd w:val="clear" w:color="auto" w:fill="auto"/>
            <w:noWrap/>
            <w:vAlign w:val="bottom"/>
            <w:hideMark/>
          </w:tcPr>
          <w:p w:rsidR="0086147E" w:rsidRPr="0086147E" w:rsidRDefault="0086147E" w:rsidP="0078401A">
            <w:pPr>
              <w:jc w:val="left"/>
              <w:rPr>
                <w:rFonts w:ascii="Calibri" w:eastAsia="Times New Roman" w:hAnsi="Calibri" w:cs="Calibri"/>
                <w:color w:val="000000"/>
                <w:lang w:eastAsia="en-US"/>
              </w:rPr>
            </w:pPr>
          </w:p>
        </w:tc>
        <w:tc>
          <w:tcPr>
            <w:tcW w:w="1666" w:type="dxa"/>
            <w:tcBorders>
              <w:top w:val="nil"/>
              <w:left w:val="nil"/>
              <w:bottom w:val="nil"/>
              <w:right w:val="nil"/>
            </w:tcBorders>
            <w:shd w:val="clear" w:color="auto" w:fill="auto"/>
            <w:noWrap/>
            <w:vAlign w:val="bottom"/>
            <w:hideMark/>
          </w:tcPr>
          <w:p w:rsidR="0086147E" w:rsidRPr="0086147E" w:rsidRDefault="0086147E" w:rsidP="0078401A">
            <w:pPr>
              <w:jc w:val="left"/>
              <w:rPr>
                <w:rFonts w:ascii="Calibri" w:eastAsia="Times New Roman" w:hAnsi="Calibri" w:cs="Calibri"/>
                <w:color w:val="000000"/>
                <w:lang w:eastAsia="en-US"/>
              </w:rPr>
            </w:pPr>
          </w:p>
        </w:tc>
        <w:tc>
          <w:tcPr>
            <w:tcW w:w="943" w:type="dxa"/>
            <w:tcBorders>
              <w:top w:val="nil"/>
              <w:left w:val="nil"/>
              <w:bottom w:val="nil"/>
              <w:right w:val="nil"/>
            </w:tcBorders>
            <w:shd w:val="clear" w:color="auto" w:fill="auto"/>
            <w:noWrap/>
            <w:vAlign w:val="bottom"/>
            <w:hideMark/>
          </w:tcPr>
          <w:p w:rsidR="0086147E" w:rsidRPr="0086147E" w:rsidRDefault="0086147E" w:rsidP="0078401A">
            <w:pPr>
              <w:jc w:val="left"/>
              <w:rPr>
                <w:rFonts w:ascii="Calibri" w:eastAsia="Times New Roman" w:hAnsi="Calibri" w:cs="Calibri"/>
                <w:color w:val="000000"/>
                <w:lang w:eastAsia="en-US"/>
              </w:rPr>
            </w:pPr>
          </w:p>
        </w:tc>
      </w:tr>
      <w:tr w:rsidR="0086147E" w:rsidRPr="0086147E" w:rsidTr="00C57F13">
        <w:trPr>
          <w:trHeight w:val="360"/>
        </w:trPr>
        <w:tc>
          <w:tcPr>
            <w:tcW w:w="8429" w:type="dxa"/>
            <w:gridSpan w:val="6"/>
            <w:tcBorders>
              <w:top w:val="nil"/>
              <w:left w:val="nil"/>
              <w:bottom w:val="nil"/>
              <w:right w:val="nil"/>
            </w:tcBorders>
            <w:shd w:val="clear" w:color="auto" w:fill="auto"/>
            <w:noWrap/>
            <w:vAlign w:val="bottom"/>
            <w:hideMark/>
          </w:tcPr>
          <w:p w:rsidR="0086147E" w:rsidRPr="00593C9F" w:rsidRDefault="0086147E" w:rsidP="0078401A">
            <w:pPr>
              <w:rPr>
                <w:rFonts w:ascii="Calibri" w:eastAsia="Times New Roman" w:hAnsi="Calibri" w:cs="Calibri"/>
                <w:b/>
                <w:color w:val="000000"/>
                <w:sz w:val="20"/>
                <w:szCs w:val="24"/>
                <w:lang w:eastAsia="en-US"/>
              </w:rPr>
            </w:pPr>
            <w:r w:rsidRPr="00593C9F">
              <w:rPr>
                <w:rFonts w:ascii="Calibri" w:eastAsia="Times New Roman" w:hAnsi="Calibri" w:cs="Calibri"/>
                <w:b/>
                <w:color w:val="000000"/>
                <w:sz w:val="20"/>
                <w:szCs w:val="24"/>
                <w:lang w:eastAsia="en-US"/>
              </w:rPr>
              <w:t>P-value is the probability that the hypothesis“H</w:t>
            </w:r>
            <w:r w:rsidRPr="00593C9F">
              <w:rPr>
                <w:rFonts w:ascii="Calibri" w:eastAsia="Times New Roman" w:hAnsi="Calibri" w:cs="Calibri"/>
                <w:b/>
                <w:color w:val="000000"/>
                <w:sz w:val="20"/>
                <w:szCs w:val="24"/>
                <w:vertAlign w:val="subscript"/>
                <w:lang w:eastAsia="en-US"/>
              </w:rPr>
              <w:t>0</w:t>
            </w:r>
            <w:r w:rsidRPr="00593C9F">
              <w:rPr>
                <w:rFonts w:ascii="Calibri" w:eastAsia="Times New Roman" w:hAnsi="Calibri" w:cs="Calibri"/>
                <w:b/>
                <w:color w:val="000000"/>
                <w:sz w:val="20"/>
                <w:szCs w:val="24"/>
                <w:lang w:eastAsia="en-US"/>
              </w:rPr>
              <w:t xml:space="preserve">: </w:t>
            </w:r>
            <w:r w:rsidRPr="00593C9F">
              <w:rPr>
                <w:rFonts w:ascii="Symbol" w:eastAsia="Times New Roman" w:hAnsi="Symbol" w:cs="Calibri"/>
                <w:b/>
                <w:color w:val="000000"/>
                <w:sz w:val="20"/>
                <w:szCs w:val="24"/>
                <w:lang w:eastAsia="en-US"/>
              </w:rPr>
              <w:t></w:t>
            </w:r>
            <w:r w:rsidRPr="00593C9F">
              <w:rPr>
                <w:rFonts w:ascii="Calibri" w:eastAsia="Times New Roman" w:hAnsi="Calibri" w:cs="Calibri"/>
                <w:b/>
                <w:color w:val="000000"/>
                <w:sz w:val="20"/>
                <w:szCs w:val="24"/>
                <w:vertAlign w:val="subscript"/>
                <w:lang w:eastAsia="en-US"/>
              </w:rPr>
              <w:t>1</w:t>
            </w:r>
            <w:r w:rsidRPr="00593C9F">
              <w:rPr>
                <w:rFonts w:ascii="Calibri" w:eastAsia="Times New Roman" w:hAnsi="Calibri" w:cs="Calibri"/>
                <w:b/>
                <w:color w:val="000000"/>
                <w:sz w:val="20"/>
                <w:szCs w:val="24"/>
                <w:lang w:eastAsia="en-US"/>
              </w:rPr>
              <w:t>=0” is true.</w:t>
            </w:r>
          </w:p>
        </w:tc>
      </w:tr>
    </w:tbl>
    <w:p w:rsidR="0086147E" w:rsidRDefault="004839EA" w:rsidP="0078401A">
      <w:r>
        <w:t>I</w:t>
      </w:r>
      <w:r w:rsidR="0086147E">
        <w:t xml:space="preserve">n this case, we could reject the hypothesis. Hence, the model </w:t>
      </w:r>
      <w:r w:rsidR="0086147E">
        <w:rPr>
          <w:i/>
        </w:rPr>
        <w:t>X</w:t>
      </w:r>
      <w:r w:rsidR="0086147E">
        <w:t>=</w:t>
      </w:r>
      <w:r w:rsidR="0086147E" w:rsidRPr="00827190">
        <w:rPr>
          <w:i/>
        </w:rPr>
        <w:sym w:font="Symbol" w:char="F062"/>
      </w:r>
      <w:r w:rsidR="0086147E" w:rsidRPr="00827190">
        <w:rPr>
          <w:i/>
          <w:vertAlign w:val="subscript"/>
        </w:rPr>
        <w:t>0</w:t>
      </w:r>
      <w:r w:rsidR="0086147E">
        <w:t>+</w:t>
      </w:r>
      <w:r w:rsidR="0086147E" w:rsidRPr="00827190">
        <w:rPr>
          <w:i/>
        </w:rPr>
        <w:sym w:font="Symbol" w:char="F062"/>
      </w:r>
      <w:r w:rsidR="0086147E" w:rsidRPr="00827190">
        <w:rPr>
          <w:i/>
          <w:vertAlign w:val="subscript"/>
        </w:rPr>
        <w:t>1</w:t>
      </w:r>
      <w:r w:rsidR="0086147E">
        <w:rPr>
          <w:i/>
        </w:rPr>
        <w:t xml:space="preserve">F </w:t>
      </w:r>
      <w:r w:rsidR="0086147E" w:rsidRPr="0086147E">
        <w:t>should be used to describe the relations.</w:t>
      </w:r>
      <w:r w:rsidR="0086147E">
        <w:t xml:space="preserve">  The statistical properties of the parameters will be analyzed later on.</w:t>
      </w:r>
    </w:p>
    <w:p w:rsidR="004839EA" w:rsidRPr="00252BB5" w:rsidRDefault="004839EA" w:rsidP="0078401A"/>
    <w:p w:rsidR="00AA2FA5" w:rsidRPr="00252BB5" w:rsidRDefault="00FF4669" w:rsidP="00AD6CBF">
      <w:pPr>
        <w:pStyle w:val="Heading2"/>
      </w:pPr>
      <w:r w:rsidRPr="00252BB5">
        <w:t>Regression diagnostics</w:t>
      </w:r>
      <w:r w:rsidR="0034595E">
        <w:t xml:space="preserve"> (check the residuals)</w:t>
      </w:r>
    </w:p>
    <w:p w:rsidR="00FF4669" w:rsidRDefault="00021F41" w:rsidP="0078401A">
      <w:r>
        <w:t>In this section, we have to check the major assumption</w:t>
      </w:r>
      <w:r w:rsidR="00E4087A">
        <w:t>s</w:t>
      </w:r>
      <w:r>
        <w:t xml:space="preserve"> about the residuals in the regression estimations.</w:t>
      </w:r>
    </w:p>
    <w:p w:rsidR="004665E5" w:rsidRDefault="004665E5" w:rsidP="0078401A">
      <w:pPr>
        <w:pStyle w:val="ListParagraph"/>
        <w:numPr>
          <w:ilvl w:val="0"/>
          <w:numId w:val="13"/>
        </w:numPr>
      </w:pPr>
      <w:r>
        <w:t>Check the independent</w:t>
      </w:r>
    </w:p>
    <w:p w:rsidR="00E4087A" w:rsidRDefault="00E4087A" w:rsidP="0078401A">
      <w:r>
        <w:t>If the sample is large enough, we could assume the residuals are approximately independent. In this example, although there are only 9 data sets available, we still assume that the regression residuals are independent.</w:t>
      </w:r>
    </w:p>
    <w:p w:rsidR="00E4087A" w:rsidRDefault="00E4087A" w:rsidP="0078401A"/>
    <w:p w:rsidR="004665E5" w:rsidRDefault="004665E5" w:rsidP="0078401A">
      <w:pPr>
        <w:pStyle w:val="ListParagraph"/>
        <w:numPr>
          <w:ilvl w:val="0"/>
          <w:numId w:val="13"/>
        </w:numPr>
      </w:pPr>
      <w:r>
        <w:t>Check the normal distribution</w:t>
      </w:r>
    </w:p>
    <w:p w:rsidR="00E4087A" w:rsidRDefault="00E4087A" w:rsidP="0078401A">
      <w:r>
        <w:t>This step could be done using normal probability paper plot.</w:t>
      </w:r>
    </w:p>
    <w:p w:rsidR="00E4087A" w:rsidRPr="00E4087A" w:rsidRDefault="00E4087A" w:rsidP="004839EA">
      <w:pPr>
        <w:spacing w:after="0"/>
        <w:ind w:left="1440"/>
        <w:rPr>
          <w:i/>
          <w:sz w:val="20"/>
          <w:szCs w:val="20"/>
          <w:lang w:val="en-GB"/>
        </w:rPr>
      </w:pPr>
      <w:r w:rsidRPr="00E4087A">
        <w:rPr>
          <w:i/>
          <w:sz w:val="20"/>
          <w:szCs w:val="20"/>
          <w:lang w:val="en-GB"/>
        </w:rPr>
        <w:t>&gt;&gt;figure(2)</w:t>
      </w:r>
    </w:p>
    <w:p w:rsidR="00E4087A" w:rsidRPr="00E4087A" w:rsidRDefault="00E4087A" w:rsidP="004839EA">
      <w:pPr>
        <w:spacing w:after="0"/>
        <w:ind w:left="1440"/>
        <w:rPr>
          <w:i/>
          <w:sz w:val="20"/>
          <w:szCs w:val="20"/>
          <w:lang w:val="en-GB"/>
        </w:rPr>
      </w:pPr>
      <w:r w:rsidRPr="00E4087A">
        <w:rPr>
          <w:i/>
          <w:sz w:val="20"/>
          <w:szCs w:val="20"/>
          <w:lang w:val="en-GB"/>
        </w:rPr>
        <w:t>&gt;&gt;normplot(X-xest)</w:t>
      </w:r>
    </w:p>
    <w:p w:rsidR="00E4087A" w:rsidRDefault="00E4087A" w:rsidP="0078401A">
      <w:pPr>
        <w:pStyle w:val="ListParagraph"/>
        <w:ind w:left="360"/>
      </w:pPr>
    </w:p>
    <w:p w:rsidR="004665E5" w:rsidRDefault="004665E5" w:rsidP="0078401A">
      <w:pPr>
        <w:pStyle w:val="ListParagraph"/>
        <w:numPr>
          <w:ilvl w:val="0"/>
          <w:numId w:val="13"/>
        </w:numPr>
      </w:pPr>
      <w:r>
        <w:t>Check the constant variance</w:t>
      </w:r>
    </w:p>
    <w:p w:rsidR="00E4087A" w:rsidRDefault="00E4087A" w:rsidP="0078401A">
      <w:r>
        <w:t>The scatterplot here is a useful tool to inspect the property. Besides, it could also help us to identify the violation of the assumption of linearity, potential outliers etc. which are not included in this course.</w:t>
      </w:r>
    </w:p>
    <w:p w:rsidR="00E4087A" w:rsidRPr="00E4087A" w:rsidRDefault="00E4087A" w:rsidP="004839EA">
      <w:pPr>
        <w:spacing w:after="0"/>
        <w:ind w:left="1440"/>
        <w:rPr>
          <w:i/>
          <w:sz w:val="20"/>
          <w:szCs w:val="20"/>
          <w:lang w:val="en-GB"/>
        </w:rPr>
      </w:pPr>
      <w:r w:rsidRPr="00E4087A">
        <w:rPr>
          <w:i/>
          <w:sz w:val="20"/>
          <w:szCs w:val="20"/>
          <w:lang w:val="en-GB"/>
        </w:rPr>
        <w:t>&gt;&gt;figure(</w:t>
      </w:r>
      <w:r>
        <w:rPr>
          <w:i/>
          <w:sz w:val="20"/>
          <w:szCs w:val="20"/>
          <w:lang w:val="en-GB"/>
        </w:rPr>
        <w:t>3</w:t>
      </w:r>
      <w:r w:rsidRPr="00E4087A">
        <w:rPr>
          <w:i/>
          <w:sz w:val="20"/>
          <w:szCs w:val="20"/>
          <w:lang w:val="en-GB"/>
        </w:rPr>
        <w:t>)</w:t>
      </w:r>
    </w:p>
    <w:p w:rsidR="00E4087A" w:rsidRPr="00E4087A" w:rsidRDefault="00E4087A" w:rsidP="004839EA">
      <w:pPr>
        <w:spacing w:after="0"/>
        <w:ind w:left="1440"/>
        <w:rPr>
          <w:i/>
          <w:sz w:val="20"/>
          <w:szCs w:val="20"/>
          <w:lang w:val="en-GB"/>
        </w:rPr>
      </w:pPr>
      <w:r w:rsidRPr="00E4087A">
        <w:rPr>
          <w:i/>
          <w:sz w:val="20"/>
          <w:szCs w:val="20"/>
          <w:lang w:val="en-GB"/>
        </w:rPr>
        <w:t>&gt;&gt;</w:t>
      </w:r>
      <w:r>
        <w:rPr>
          <w:i/>
          <w:sz w:val="20"/>
          <w:szCs w:val="20"/>
          <w:lang w:val="en-GB"/>
        </w:rPr>
        <w:t>plot(xest, X-xest,’bo’)</w:t>
      </w:r>
    </w:p>
    <w:p w:rsidR="00E4087A" w:rsidRDefault="001F6684" w:rsidP="0078401A">
      <w:r>
        <w:lastRenderedPageBreak/>
        <w:t>Since the sample size is not large enough, it is actually not so easy to check if the variance is constant. But you will need to check that in the course assignment.</w:t>
      </w:r>
    </w:p>
    <w:p w:rsidR="004665E5" w:rsidRDefault="004665E5" w:rsidP="0078401A">
      <w:pPr>
        <w:pStyle w:val="ListParagraph"/>
        <w:numPr>
          <w:ilvl w:val="0"/>
          <w:numId w:val="13"/>
        </w:numPr>
      </w:pPr>
      <w:r>
        <w:t xml:space="preserve">Check the correlation between the residuals and </w:t>
      </w:r>
      <w:r w:rsidR="003F2051">
        <w:t>independent variables</w:t>
      </w:r>
    </w:p>
    <w:p w:rsidR="003F2051" w:rsidRDefault="003F2051" w:rsidP="0078401A">
      <w:r>
        <w:t>Again you could use the scatter plot of residuals against the independent variables.</w:t>
      </w:r>
    </w:p>
    <w:p w:rsidR="003F2051" w:rsidRPr="003F2051" w:rsidRDefault="003F2051" w:rsidP="004839EA">
      <w:pPr>
        <w:spacing w:after="0"/>
        <w:ind w:left="1440"/>
        <w:rPr>
          <w:i/>
          <w:sz w:val="20"/>
          <w:szCs w:val="20"/>
          <w:lang w:val="en-GB"/>
        </w:rPr>
      </w:pPr>
      <w:r w:rsidRPr="003F2051">
        <w:rPr>
          <w:i/>
          <w:sz w:val="20"/>
          <w:szCs w:val="20"/>
          <w:lang w:val="en-GB"/>
        </w:rPr>
        <w:t>&gt;&gt;figure(4)</w:t>
      </w:r>
    </w:p>
    <w:p w:rsidR="003F2051" w:rsidRDefault="003F2051" w:rsidP="004839EA">
      <w:pPr>
        <w:spacing w:after="0"/>
        <w:ind w:left="1440"/>
        <w:rPr>
          <w:i/>
          <w:sz w:val="20"/>
          <w:szCs w:val="20"/>
          <w:lang w:val="en-GB"/>
        </w:rPr>
      </w:pPr>
      <w:r w:rsidRPr="003F2051">
        <w:rPr>
          <w:i/>
          <w:sz w:val="20"/>
          <w:szCs w:val="20"/>
          <w:lang w:val="en-GB"/>
        </w:rPr>
        <w:t>&gt;&gt;plot(F,X-xest,’r*’)</w:t>
      </w:r>
    </w:p>
    <w:p w:rsidR="004839EA" w:rsidRPr="003F2051" w:rsidRDefault="004839EA" w:rsidP="0078401A">
      <w:pPr>
        <w:ind w:left="1440"/>
        <w:rPr>
          <w:i/>
          <w:sz w:val="20"/>
          <w:szCs w:val="20"/>
          <w:lang w:val="en-GB"/>
        </w:rPr>
      </w:pPr>
    </w:p>
    <w:p w:rsidR="00616790" w:rsidRDefault="00616790" w:rsidP="004839EA">
      <w:pPr>
        <w:pStyle w:val="ListParagraph"/>
        <w:ind w:left="360"/>
      </w:pPr>
    </w:p>
    <w:p w:rsidR="004665E5" w:rsidRDefault="004665E5" w:rsidP="0078401A"/>
    <w:p w:rsidR="004665E5" w:rsidRDefault="004665E5" w:rsidP="0078401A"/>
    <w:p w:rsidR="00161E5E" w:rsidRPr="00252BB5" w:rsidRDefault="00161E5E" w:rsidP="0078401A">
      <w:pPr>
        <w:jc w:val="left"/>
      </w:pPr>
      <w:r w:rsidRPr="00252BB5">
        <w:br w:type="page"/>
      </w:r>
    </w:p>
    <w:p w:rsidR="00B148F0" w:rsidRPr="00252BB5" w:rsidRDefault="00B148F0" w:rsidP="0078401A"/>
    <w:p w:rsidR="00F8375E" w:rsidRPr="00252BB5" w:rsidRDefault="00F8375E" w:rsidP="0078401A">
      <w:pPr>
        <w:jc w:val="center"/>
        <w:rPr>
          <w:b/>
          <w:sz w:val="32"/>
          <w:szCs w:val="32"/>
        </w:rPr>
      </w:pPr>
      <w:r w:rsidRPr="00252BB5">
        <w:rPr>
          <w:b/>
          <w:sz w:val="32"/>
          <w:szCs w:val="32"/>
        </w:rPr>
        <w:t xml:space="preserve">Computer exercise </w:t>
      </w:r>
      <w:r w:rsidR="0078401A">
        <w:rPr>
          <w:b/>
          <w:sz w:val="32"/>
          <w:szCs w:val="32"/>
        </w:rPr>
        <w:t>4</w:t>
      </w:r>
      <w:r w:rsidRPr="00252BB5">
        <w:rPr>
          <w:b/>
          <w:sz w:val="32"/>
          <w:szCs w:val="32"/>
        </w:rPr>
        <w:t xml:space="preserve"> (Tutorial – R)</w:t>
      </w:r>
    </w:p>
    <w:p w:rsidR="00F8375E" w:rsidRPr="00252BB5" w:rsidRDefault="00F8375E" w:rsidP="0078401A">
      <w:pPr>
        <w:pStyle w:val="Title"/>
      </w:pPr>
      <w:r w:rsidRPr="00252BB5">
        <w:t>Monte Carlo methods and simple applications</w:t>
      </w:r>
    </w:p>
    <w:p w:rsidR="004839EA" w:rsidRDefault="004839EA" w:rsidP="0078401A"/>
    <w:p w:rsidR="004839EA" w:rsidRDefault="004839EA" w:rsidP="0078401A"/>
    <w:p w:rsidR="009811F8" w:rsidRDefault="009811F8" w:rsidP="0078401A">
      <w:r w:rsidRPr="009811F8">
        <w:t>Monte Carlo methods are a class of computational algorithms that rely on repeated random sampling to compute their results. Monte Carlo methods are often used in computer simulations of physical and mathematical systems. These methods are most suited to calculation by a computer and tend to be used when it is infeasible to compute an exact result with a deterministic algorithm.</w:t>
      </w:r>
      <w:r w:rsidR="009C03DC">
        <w:t xml:space="preserve"> </w:t>
      </w:r>
      <w:r w:rsidRPr="009811F8">
        <w:t>This method is also used to complement the theoretical derivations.</w:t>
      </w:r>
    </w:p>
    <w:p w:rsidR="00252BB5" w:rsidRDefault="005B739E" w:rsidP="009C03DC">
      <w:r w:rsidRPr="00252BB5">
        <w:t>In this computer exercise, you will learn how to generate</w:t>
      </w:r>
      <w:r w:rsidR="00F717A6">
        <w:t>/simulate</w:t>
      </w:r>
      <w:r w:rsidRPr="00252BB5">
        <w:t xml:space="preserve"> independent random variable</w:t>
      </w:r>
      <w:r w:rsidR="00F717A6">
        <w:t>s with given distribution</w:t>
      </w:r>
      <w:r w:rsidRPr="00252BB5">
        <w:t xml:space="preserve">. Further, you will also be </w:t>
      </w:r>
      <w:r w:rsidR="00464533" w:rsidRPr="00252BB5">
        <w:t>realized</w:t>
      </w:r>
      <w:r w:rsidRPr="00252BB5">
        <w:t xml:space="preserve"> that Monte Carlo </w:t>
      </w:r>
      <w:r w:rsidR="00F717A6">
        <w:t>method</w:t>
      </w:r>
      <w:r w:rsidR="00D44EA7">
        <w:t>s</w:t>
      </w:r>
      <w:r w:rsidRPr="00252BB5">
        <w:t xml:space="preserve"> could help you to solve problems in a </w:t>
      </w:r>
      <w:r w:rsidR="00D44EA7">
        <w:t xml:space="preserve">very </w:t>
      </w:r>
      <w:r w:rsidRPr="00252BB5">
        <w:t>convenient way.</w:t>
      </w:r>
    </w:p>
    <w:p w:rsidR="00252BB5" w:rsidRDefault="00252BB5" w:rsidP="0078401A">
      <w:pPr>
        <w:jc w:val="left"/>
      </w:pPr>
    </w:p>
    <w:p w:rsidR="00252BB5" w:rsidRDefault="004839EA" w:rsidP="00076F11">
      <w:pPr>
        <w:pStyle w:val="Heading1"/>
        <w:numPr>
          <w:ilvl w:val="0"/>
          <w:numId w:val="43"/>
        </w:numPr>
      </w:pPr>
      <w:r>
        <w:t>Simulation of</w:t>
      </w:r>
      <w:r w:rsidR="00252BB5">
        <w:t xml:space="preserve"> </w:t>
      </w:r>
      <w:r w:rsidR="00C87ED0">
        <w:t xml:space="preserve">independent </w:t>
      </w:r>
      <w:r w:rsidR="00252BB5">
        <w:t>random variables</w:t>
      </w:r>
    </w:p>
    <w:p w:rsidR="00E7441D" w:rsidRDefault="004B2AEF" w:rsidP="0078401A">
      <w:pPr>
        <w:rPr>
          <w:i/>
          <w:sz w:val="20"/>
          <w:szCs w:val="20"/>
        </w:rPr>
      </w:pPr>
      <w:r>
        <w:t>In the simulation of random variables, one should keep in mind that the value of cumulative probability</w:t>
      </w:r>
      <w:r w:rsidR="00A23622">
        <w:t xml:space="preserve"> </w:t>
      </w:r>
      <w:r w:rsidR="00A23622" w:rsidRPr="00A23622">
        <w:rPr>
          <w:i/>
        </w:rPr>
        <w:t>F</w:t>
      </w:r>
      <w:r>
        <w:t xml:space="preserve"> is ranged from 0 to 1. It could be recognized that the probability is actually uniformly distributed in [0</w:t>
      </w:r>
      <w:r w:rsidR="004839EA">
        <w:t>,</w:t>
      </w:r>
      <w:r>
        <w:t xml:space="preserve"> 1]. The Matlab routine “</w:t>
      </w:r>
      <w:r w:rsidRPr="00593C9F">
        <w:rPr>
          <w:b/>
          <w:i/>
        </w:rPr>
        <w:t>rand</w:t>
      </w:r>
      <w:r>
        <w:t>” can be used to generate the u</w:t>
      </w:r>
      <w:r w:rsidRPr="004B2AEF">
        <w:t>niformly distributed random numbers</w:t>
      </w:r>
      <w:r w:rsidR="003C4468">
        <w:t xml:space="preserve"> from 0 to 1</w:t>
      </w:r>
      <w:r w:rsidR="00E7441D">
        <w:t>.</w:t>
      </w:r>
    </w:p>
    <w:p w:rsidR="00E7441D" w:rsidRDefault="003C4468" w:rsidP="0078401A">
      <w:r w:rsidRPr="0032608F">
        <w:t xml:space="preserve">In order to generate </w:t>
      </w:r>
      <w:r w:rsidR="0032608F" w:rsidRPr="0032608F">
        <w:t>a random variable with more general distribution</w:t>
      </w:r>
      <w:r w:rsidR="00A23622">
        <w:t xml:space="preserve"> type denote by</w:t>
      </w:r>
      <w:r w:rsidR="0032608F" w:rsidRPr="0032608F">
        <w:t xml:space="preserve"> </w:t>
      </w:r>
      <w:r w:rsidR="0032608F" w:rsidRPr="00A23622">
        <w:rPr>
          <w:i/>
        </w:rPr>
        <w:t>F</w:t>
      </w:r>
      <w:r w:rsidR="0032608F" w:rsidRPr="0032608F">
        <w:t>. Firstly, l</w:t>
      </w:r>
      <w:r w:rsidR="00163091" w:rsidRPr="00163091">
        <w:t xml:space="preserve">et </w:t>
      </w:r>
      <w:r w:rsidR="00163091" w:rsidRPr="00A23622">
        <w:rPr>
          <w:i/>
        </w:rPr>
        <w:t>Y</w:t>
      </w:r>
      <w:r w:rsidR="00163091" w:rsidRPr="00163091">
        <w:t xml:space="preserve"> be a uniformly distributed random variable</w:t>
      </w:r>
      <w:r w:rsidR="0032608F">
        <w:t xml:space="preserve"> (between 0 and 1)</w:t>
      </w:r>
      <w:r w:rsidR="00163091" w:rsidRPr="00163091">
        <w:t>.</w:t>
      </w:r>
      <w:r w:rsidR="00E7441D">
        <w:t xml:space="preserve"> It could be generated by “</w:t>
      </w:r>
      <w:r w:rsidR="00E7441D" w:rsidRPr="00A23622">
        <w:rPr>
          <w:b/>
          <w:i/>
        </w:rPr>
        <w:t>Y=rand(100,1)</w:t>
      </w:r>
      <w:r w:rsidR="00E7441D">
        <w:t>” for example.</w:t>
      </w:r>
    </w:p>
    <w:p w:rsidR="00163091" w:rsidRDefault="00163091" w:rsidP="0078401A">
      <w:r w:rsidRPr="00163091">
        <w:t xml:space="preserve">Then a random variable </w:t>
      </w:r>
      <w:r w:rsidRPr="00A23622">
        <w:rPr>
          <w:i/>
        </w:rPr>
        <w:t>X</w:t>
      </w:r>
      <w:r w:rsidRPr="00163091">
        <w:t xml:space="preserve"> is said to be distr</w:t>
      </w:r>
      <w:r w:rsidR="009811F8">
        <w:t>i</w:t>
      </w:r>
      <w:r w:rsidRPr="00163091">
        <w:t>buted according to</w:t>
      </w:r>
      <w:r w:rsidR="009C03DC">
        <w:t xml:space="preserve"> </w:t>
      </w:r>
      <w:r w:rsidRPr="0032608F">
        <w:rPr>
          <w:i/>
        </w:rPr>
        <w:t>F</w:t>
      </w:r>
      <w:r w:rsidR="00E7441D">
        <w:rPr>
          <w:i/>
        </w:rPr>
        <w:t>.</w:t>
      </w:r>
      <w:r w:rsidR="009C03DC">
        <w:rPr>
          <w:i/>
        </w:rPr>
        <w:t xml:space="preserve"> </w:t>
      </w:r>
      <w:r w:rsidR="00E7441D">
        <w:t xml:space="preserve">That is </w:t>
      </w:r>
      <w:r w:rsidR="00E7441D" w:rsidRPr="00A23622">
        <w:rPr>
          <w:i/>
        </w:rPr>
        <w:t>Y=</w:t>
      </w:r>
      <w:r w:rsidR="0034526E" w:rsidRPr="00A23622">
        <w:rPr>
          <w:i/>
        </w:rPr>
        <w:t>F(</w:t>
      </w:r>
      <w:r w:rsidR="00A23622">
        <w:rPr>
          <w:i/>
        </w:rPr>
        <w:t>x</w:t>
      </w:r>
      <w:r w:rsidR="0034526E" w:rsidRPr="00A23622">
        <w:rPr>
          <w:i/>
        </w:rPr>
        <w:t>)</w:t>
      </w:r>
      <w:r w:rsidRPr="00163091">
        <w:t>.</w:t>
      </w:r>
      <w:r w:rsidR="00E7441D">
        <w:t xml:space="preserve"> If the distribution </w:t>
      </w:r>
      <w:r w:rsidR="00E7441D" w:rsidRPr="00A23622">
        <w:rPr>
          <w:i/>
        </w:rPr>
        <w:t>F(</w:t>
      </w:r>
      <w:r w:rsidR="00A23622" w:rsidRPr="00A23622">
        <w:rPr>
          <w:i/>
        </w:rPr>
        <w:t>x</w:t>
      </w:r>
      <w:r w:rsidR="00E7441D" w:rsidRPr="00A23622">
        <w:rPr>
          <w:i/>
        </w:rPr>
        <w:t>)</w:t>
      </w:r>
      <w:r w:rsidR="00E7441D">
        <w:t xml:space="preserve"> is an </w:t>
      </w:r>
      <w:r w:rsidR="00E7441D" w:rsidRPr="00E7441D">
        <w:t>invertible function</w:t>
      </w:r>
      <w:r w:rsidR="00E7441D">
        <w:t xml:space="preserve">, then the random variable </w:t>
      </w:r>
      <w:r w:rsidR="00E7441D" w:rsidRPr="00A23622">
        <w:rPr>
          <w:i/>
        </w:rPr>
        <w:t>X</w:t>
      </w:r>
      <w:r w:rsidR="00E7441D">
        <w:t xml:space="preserve"> could be compute</w:t>
      </w:r>
      <w:r w:rsidR="00EA5300">
        <w:t>d by the inverse function:</w:t>
      </w:r>
    </w:p>
    <w:p w:rsidR="00EA5300" w:rsidRDefault="00EA5300" w:rsidP="0078401A">
      <w:pPr>
        <w:ind w:left="2880"/>
      </w:pPr>
      <w:r w:rsidRPr="00EA5300">
        <w:rPr>
          <w:i/>
        </w:rPr>
        <w:t>X</w:t>
      </w:r>
      <w:r>
        <w:t>=</w:t>
      </w:r>
      <w:r w:rsidRPr="00EA5300">
        <w:rPr>
          <w:i/>
        </w:rPr>
        <w:t>F</w:t>
      </w:r>
      <w:r w:rsidRPr="00EA5300">
        <w:rPr>
          <w:i/>
          <w:vertAlign w:val="superscript"/>
        </w:rPr>
        <w:t>-1</w:t>
      </w:r>
      <w:r>
        <w:t>(</w:t>
      </w:r>
      <w:r w:rsidRPr="00EA5300">
        <w:rPr>
          <w:i/>
        </w:rPr>
        <w:t>Y</w:t>
      </w:r>
      <w:r>
        <w:t>).</w:t>
      </w:r>
    </w:p>
    <w:p w:rsidR="00D56700" w:rsidRDefault="00D56700" w:rsidP="0078401A">
      <w:r>
        <w:t xml:space="preserve">If, for instance, </w:t>
      </w:r>
      <w:r w:rsidRPr="00D56700">
        <w:rPr>
          <w:i/>
        </w:rPr>
        <w:t>F</w:t>
      </w:r>
      <w:r>
        <w:t xml:space="preserve"> is</w:t>
      </w:r>
    </w:p>
    <w:p w:rsidR="00CB2897" w:rsidRDefault="00CB2897" w:rsidP="004839EA">
      <w:pPr>
        <w:spacing w:after="0"/>
        <w:ind w:left="720"/>
      </w:pPr>
      <w:r>
        <w:t>Weibull distribution:</w:t>
      </w:r>
      <w:r w:rsidR="00CF0931" w:rsidRPr="00CB2897">
        <w:rPr>
          <w:position w:val="-24"/>
        </w:rPr>
        <w:object w:dxaOrig="2680" w:dyaOrig="580">
          <v:shape id="_x0000_i1058" type="#_x0000_t75" style="width:134pt;height:28.8pt" o:ole="">
            <v:imagedata r:id="rId72" o:title=""/>
          </v:shape>
          <o:OLEObject Type="Embed" ProgID="Equation.3" ShapeID="_x0000_i1058" DrawAspect="Content" ObjectID="_1615297617" r:id="rId73"/>
        </w:object>
      </w:r>
      <w:r w:rsidR="00266892">
        <w:sym w:font="Symbol" w:char="F0DB"/>
      </w:r>
      <w:r w:rsidR="00266892" w:rsidRPr="00266892">
        <w:rPr>
          <w:position w:val="-10"/>
        </w:rPr>
        <w:object w:dxaOrig="2060" w:dyaOrig="340">
          <v:shape id="_x0000_i1059" type="#_x0000_t75" style="width:103.3pt;height:18.15pt" o:ole="">
            <v:imagedata r:id="rId74" o:title=""/>
          </v:shape>
          <o:OLEObject Type="Embed" ProgID="Equation.3" ShapeID="_x0000_i1059" DrawAspect="Content" ObjectID="_1615297618" r:id="rId75"/>
        </w:object>
      </w:r>
    </w:p>
    <w:p w:rsidR="00CB2897" w:rsidRDefault="00CB2897" w:rsidP="004839EA">
      <w:pPr>
        <w:spacing w:after="0"/>
        <w:ind w:left="720"/>
      </w:pPr>
      <w:r>
        <w:t>Normal distribution:</w:t>
      </w:r>
      <w:r w:rsidR="00266892" w:rsidRPr="00266892">
        <w:rPr>
          <w:position w:val="-20"/>
        </w:rPr>
        <w:object w:dxaOrig="1939" w:dyaOrig="520">
          <v:shape id="_x0000_i1060" type="#_x0000_t75" style="width:97.65pt;height:25.65pt" o:ole="">
            <v:imagedata r:id="rId76" o:title=""/>
          </v:shape>
          <o:OLEObject Type="Embed" ProgID="Equation.3" ShapeID="_x0000_i1060" DrawAspect="Content" ObjectID="_1615297619" r:id="rId77"/>
        </w:object>
      </w:r>
      <w:r w:rsidR="00266892">
        <w:tab/>
      </w:r>
      <w:r w:rsidR="00A23622">
        <w:t xml:space="preserve">    </w:t>
      </w:r>
      <w:r w:rsidR="00266892">
        <w:sym w:font="Symbol" w:char="F0DB"/>
      </w:r>
      <w:r w:rsidR="00266892" w:rsidRPr="00266892">
        <w:rPr>
          <w:position w:val="-10"/>
        </w:rPr>
        <w:object w:dxaOrig="1540" w:dyaOrig="340">
          <v:shape id="_x0000_i1061" type="#_x0000_t75" style="width:76.4pt;height:18.15pt" o:ole="">
            <v:imagedata r:id="rId78" o:title=""/>
          </v:shape>
          <o:OLEObject Type="Embed" ProgID="Equation.3" ShapeID="_x0000_i1061" DrawAspect="Content" ObjectID="_1615297620" r:id="rId79"/>
        </w:object>
      </w:r>
    </w:p>
    <w:p w:rsidR="00CB2897" w:rsidRDefault="00CB2897" w:rsidP="004839EA">
      <w:pPr>
        <w:spacing w:after="0"/>
        <w:ind w:left="720"/>
      </w:pPr>
      <w:r>
        <w:t>Gumbel distribution:</w:t>
      </w:r>
      <w:r w:rsidR="00266892" w:rsidRPr="00266892">
        <w:rPr>
          <w:position w:val="-36"/>
        </w:rPr>
        <w:object w:dxaOrig="2280" w:dyaOrig="820">
          <v:shape id="_x0000_i1062" type="#_x0000_t75" style="width:113.95pt;height:40.7pt" o:ole="">
            <v:imagedata r:id="rId80" o:title=""/>
          </v:shape>
          <o:OLEObject Type="Embed" ProgID="Equation.3" ShapeID="_x0000_i1062" DrawAspect="Content" ObjectID="_1615297621" r:id="rId81"/>
        </w:object>
      </w:r>
      <w:r w:rsidR="00266892">
        <w:tab/>
      </w:r>
      <w:r w:rsidR="00A23622">
        <w:t xml:space="preserve">    </w:t>
      </w:r>
      <w:r w:rsidR="00266892">
        <w:sym w:font="Symbol" w:char="F0DB"/>
      </w:r>
      <w:r w:rsidR="00266892" w:rsidRPr="00266892">
        <w:rPr>
          <w:position w:val="-10"/>
        </w:rPr>
        <w:object w:dxaOrig="1760" w:dyaOrig="300">
          <v:shape id="_x0000_i1063" type="#_x0000_t75" style="width:88.3pt;height:15.05pt" o:ole="">
            <v:imagedata r:id="rId82" o:title=""/>
          </v:shape>
          <o:OLEObject Type="Embed" ProgID="Equation.3" ShapeID="_x0000_i1063" DrawAspect="Content" ObjectID="_1615297622" r:id="rId83"/>
        </w:object>
      </w:r>
      <w:r w:rsidR="00266892">
        <w:t>,</w:t>
      </w:r>
    </w:p>
    <w:p w:rsidR="00266892" w:rsidRDefault="00266892" w:rsidP="0078401A">
      <w:r>
        <w:t xml:space="preserve">Then </w:t>
      </w:r>
      <w:r w:rsidRPr="00A23622">
        <w:rPr>
          <w:i/>
        </w:rPr>
        <w:t>X</w:t>
      </w:r>
      <w:r>
        <w:t xml:space="preserve"> is </w:t>
      </w:r>
      <w:r w:rsidR="00A23622">
        <w:t xml:space="preserve">a </w:t>
      </w:r>
      <w:r>
        <w:t xml:space="preserve">Weibull, </w:t>
      </w:r>
      <w:r w:rsidR="00A23622">
        <w:t>N</w:t>
      </w:r>
      <w:r>
        <w:t xml:space="preserve">ormal </w:t>
      </w:r>
      <w:r w:rsidR="00A23622">
        <w:t>or</w:t>
      </w:r>
      <w:r>
        <w:t xml:space="preserve"> Gum</w:t>
      </w:r>
      <w:r w:rsidR="00A23622">
        <w:t>bel distributed random variable</w:t>
      </w:r>
      <w:r>
        <w:t xml:space="preserve">, respectively. </w:t>
      </w:r>
    </w:p>
    <w:p w:rsidR="00266892" w:rsidRDefault="00266892" w:rsidP="0078401A">
      <w:r>
        <w:lastRenderedPageBreak/>
        <w:t xml:space="preserve">First, we will use the above theory to </w:t>
      </w:r>
      <w:r w:rsidR="00A23622">
        <w:t>generate</w:t>
      </w:r>
      <w:r>
        <w:t xml:space="preserve"> </w:t>
      </w:r>
      <w:r w:rsidR="00A23622">
        <w:t xml:space="preserve">100 Weibull-distributed </w:t>
      </w:r>
      <w:r>
        <w:t>numbers:</w:t>
      </w:r>
    </w:p>
    <w:p w:rsidR="00266892" w:rsidRPr="00D10FA1" w:rsidRDefault="00266892" w:rsidP="00832E72">
      <w:pPr>
        <w:spacing w:after="0"/>
        <w:ind w:left="1440"/>
        <w:rPr>
          <w:i/>
          <w:sz w:val="20"/>
          <w:szCs w:val="20"/>
          <w:lang w:val="sv-SE"/>
        </w:rPr>
      </w:pPr>
      <w:r w:rsidRPr="00D10FA1">
        <w:rPr>
          <w:i/>
          <w:sz w:val="20"/>
          <w:szCs w:val="20"/>
          <w:lang w:val="sv-SE"/>
        </w:rPr>
        <w:t>&gt;&gt;lambda=2; theta=0; k=3.6;</w:t>
      </w:r>
    </w:p>
    <w:p w:rsidR="00266892" w:rsidRPr="003E7881" w:rsidRDefault="00266892" w:rsidP="00832E72">
      <w:pPr>
        <w:spacing w:after="0"/>
        <w:ind w:left="1440"/>
        <w:rPr>
          <w:i/>
          <w:sz w:val="20"/>
          <w:szCs w:val="20"/>
          <w:lang w:val="sv-SE"/>
        </w:rPr>
      </w:pPr>
      <w:r w:rsidRPr="003E7881">
        <w:rPr>
          <w:i/>
          <w:sz w:val="20"/>
          <w:szCs w:val="20"/>
          <w:lang w:val="sv-SE"/>
        </w:rPr>
        <w:t>&gt;&gt;x=</w:t>
      </w:r>
      <w:r w:rsidR="00A64427" w:rsidRPr="003E7881">
        <w:rPr>
          <w:i/>
          <w:sz w:val="20"/>
          <w:szCs w:val="20"/>
          <w:lang w:val="sv-SE"/>
        </w:rPr>
        <w:t>theta+lambda*(-log(1-rand(100,1))).^(1/k);</w:t>
      </w:r>
    </w:p>
    <w:p w:rsidR="00A64427" w:rsidRPr="00A64427" w:rsidRDefault="00A64427" w:rsidP="00832E72">
      <w:pPr>
        <w:spacing w:after="0"/>
        <w:ind w:left="1440"/>
        <w:rPr>
          <w:i/>
          <w:sz w:val="20"/>
          <w:szCs w:val="20"/>
          <w:lang w:val="en-GB"/>
        </w:rPr>
      </w:pPr>
      <w:r w:rsidRPr="00A64427">
        <w:rPr>
          <w:i/>
          <w:sz w:val="20"/>
          <w:szCs w:val="20"/>
          <w:lang w:val="en-GB"/>
        </w:rPr>
        <w:t>&gt;&gt;figure(1)</w:t>
      </w:r>
    </w:p>
    <w:p w:rsidR="00A64427" w:rsidRPr="00A64427" w:rsidRDefault="00A64427" w:rsidP="00832E72">
      <w:pPr>
        <w:spacing w:after="0"/>
        <w:ind w:left="1440"/>
        <w:rPr>
          <w:i/>
          <w:sz w:val="20"/>
          <w:szCs w:val="20"/>
          <w:lang w:val="en-GB"/>
        </w:rPr>
      </w:pPr>
      <w:r w:rsidRPr="00A64427">
        <w:rPr>
          <w:i/>
          <w:sz w:val="20"/>
          <w:szCs w:val="20"/>
          <w:lang w:val="en-GB"/>
        </w:rPr>
        <w:t>&gt;&gt;plot(x,’b.’); hold on</w:t>
      </w:r>
    </w:p>
    <w:p w:rsidR="00A64427" w:rsidRDefault="00A64427" w:rsidP="0078401A"/>
    <w:p w:rsidR="00A64427" w:rsidRDefault="00A64427" w:rsidP="0078401A">
      <w:r>
        <w:t xml:space="preserve">Or we could </w:t>
      </w:r>
      <w:r w:rsidR="00A23622">
        <w:t>generate</w:t>
      </w:r>
      <w:r>
        <w:t xml:space="preserve"> 100 normally-distributed </w:t>
      </w:r>
      <w:r w:rsidR="00A23622">
        <w:t>numbers viz.</w:t>
      </w:r>
    </w:p>
    <w:p w:rsidR="00A64427" w:rsidRPr="00D10FA1" w:rsidRDefault="00A64427" w:rsidP="00832E72">
      <w:pPr>
        <w:spacing w:after="0"/>
        <w:ind w:left="1440"/>
        <w:rPr>
          <w:i/>
          <w:sz w:val="20"/>
          <w:szCs w:val="20"/>
          <w:lang w:val="sv-SE"/>
        </w:rPr>
      </w:pPr>
      <w:r w:rsidRPr="00D10FA1">
        <w:rPr>
          <w:i/>
          <w:sz w:val="20"/>
          <w:szCs w:val="20"/>
          <w:lang w:val="sv-SE"/>
        </w:rPr>
        <w:t>&gt;&gt;mu=10; sigma=3;</w:t>
      </w:r>
    </w:p>
    <w:p w:rsidR="00A64427" w:rsidRPr="003E7881" w:rsidRDefault="00A64427" w:rsidP="00832E72">
      <w:pPr>
        <w:spacing w:after="0"/>
        <w:ind w:left="1440"/>
        <w:rPr>
          <w:i/>
          <w:sz w:val="20"/>
          <w:szCs w:val="20"/>
          <w:lang w:val="sv-SE"/>
        </w:rPr>
      </w:pPr>
      <w:r w:rsidRPr="003E7881">
        <w:rPr>
          <w:i/>
          <w:sz w:val="20"/>
          <w:szCs w:val="20"/>
          <w:lang w:val="sv-SE"/>
        </w:rPr>
        <w:t>&gt;&gt;x=mu+sigma*norminv(rand(100,1));</w:t>
      </w:r>
    </w:p>
    <w:p w:rsidR="00A64427" w:rsidRPr="00A64427" w:rsidRDefault="00A64427" w:rsidP="00832E72">
      <w:pPr>
        <w:spacing w:after="0"/>
        <w:ind w:left="1440"/>
        <w:rPr>
          <w:i/>
          <w:sz w:val="20"/>
          <w:szCs w:val="20"/>
          <w:lang w:val="en-GB"/>
        </w:rPr>
      </w:pPr>
      <w:r w:rsidRPr="00A64427">
        <w:rPr>
          <w:i/>
          <w:sz w:val="20"/>
          <w:szCs w:val="20"/>
          <w:lang w:val="en-GB"/>
        </w:rPr>
        <w:t>&gt;&gt;figure(1); hold on</w:t>
      </w:r>
    </w:p>
    <w:p w:rsidR="00A64427" w:rsidRPr="00A64427" w:rsidRDefault="00A64427" w:rsidP="00832E72">
      <w:pPr>
        <w:spacing w:after="0"/>
        <w:ind w:left="1440"/>
        <w:rPr>
          <w:i/>
          <w:sz w:val="20"/>
          <w:szCs w:val="20"/>
          <w:lang w:val="en-GB"/>
        </w:rPr>
      </w:pPr>
      <w:r w:rsidRPr="00A64427">
        <w:rPr>
          <w:i/>
          <w:sz w:val="20"/>
          <w:szCs w:val="20"/>
          <w:lang w:val="en-GB"/>
        </w:rPr>
        <w:t>&gt;&gt;plot(x,’bo’)</w:t>
      </w:r>
    </w:p>
    <w:p w:rsidR="00A64427" w:rsidRDefault="00A64427" w:rsidP="0078401A"/>
    <w:p w:rsidR="00A64427" w:rsidRDefault="00A64427" w:rsidP="0078401A">
      <w:r>
        <w:t>Eventually, generate 100 Gumbel-distributed numbers:</w:t>
      </w:r>
    </w:p>
    <w:p w:rsidR="00A64427" w:rsidRPr="00D10FA1" w:rsidRDefault="00A64427" w:rsidP="00832E72">
      <w:pPr>
        <w:spacing w:after="0"/>
        <w:ind w:left="1440"/>
        <w:rPr>
          <w:i/>
          <w:sz w:val="20"/>
          <w:szCs w:val="20"/>
          <w:lang w:val="sv-SE"/>
        </w:rPr>
      </w:pPr>
      <w:r w:rsidRPr="00D10FA1">
        <w:rPr>
          <w:i/>
          <w:sz w:val="20"/>
          <w:szCs w:val="20"/>
          <w:lang w:val="sv-SE"/>
        </w:rPr>
        <w:t>&gt;&gt;mu=3.6; beta=2;</w:t>
      </w:r>
    </w:p>
    <w:p w:rsidR="00A64427" w:rsidRPr="003E7881" w:rsidRDefault="00A64427" w:rsidP="00832E72">
      <w:pPr>
        <w:spacing w:after="0"/>
        <w:ind w:left="1440"/>
        <w:rPr>
          <w:i/>
          <w:sz w:val="20"/>
          <w:szCs w:val="20"/>
          <w:lang w:val="sv-SE"/>
        </w:rPr>
      </w:pPr>
      <w:r w:rsidRPr="003E7881">
        <w:rPr>
          <w:i/>
          <w:sz w:val="20"/>
          <w:szCs w:val="20"/>
          <w:lang w:val="sv-SE"/>
        </w:rPr>
        <w:t>&gt;&gt;x=mu-beta*log(-log(rand(100,1)));</w:t>
      </w:r>
    </w:p>
    <w:p w:rsidR="00A64427" w:rsidRPr="00A64427" w:rsidRDefault="00A64427" w:rsidP="00832E72">
      <w:pPr>
        <w:spacing w:after="0"/>
        <w:ind w:left="1440"/>
        <w:rPr>
          <w:i/>
          <w:sz w:val="20"/>
          <w:szCs w:val="20"/>
          <w:lang w:val="en-GB"/>
        </w:rPr>
      </w:pPr>
      <w:r w:rsidRPr="00A64427">
        <w:rPr>
          <w:i/>
          <w:sz w:val="20"/>
          <w:szCs w:val="20"/>
          <w:lang w:val="en-GB"/>
        </w:rPr>
        <w:t>&gt;&gt;figure(1); hold on</w:t>
      </w:r>
    </w:p>
    <w:p w:rsidR="00A64427" w:rsidRPr="00A64427" w:rsidRDefault="00A64427" w:rsidP="00832E72">
      <w:pPr>
        <w:spacing w:after="0"/>
        <w:ind w:left="1440"/>
        <w:rPr>
          <w:i/>
          <w:sz w:val="20"/>
          <w:szCs w:val="20"/>
          <w:lang w:val="en-GB"/>
        </w:rPr>
      </w:pPr>
      <w:r w:rsidRPr="00A64427">
        <w:rPr>
          <w:i/>
          <w:sz w:val="20"/>
          <w:szCs w:val="20"/>
          <w:lang w:val="en-GB"/>
        </w:rPr>
        <w:t>&gt;&gt;plot(x,’r*’); grib on</w:t>
      </w:r>
    </w:p>
    <w:p w:rsidR="00A64427" w:rsidRDefault="00A64427" w:rsidP="0078401A"/>
    <w:p w:rsidR="00A64427" w:rsidRDefault="00A64427" w:rsidP="0078401A">
      <w:pPr>
        <w:pStyle w:val="ListParagraph"/>
        <w:numPr>
          <w:ilvl w:val="0"/>
          <w:numId w:val="27"/>
        </w:numPr>
        <w:ind w:left="360"/>
      </w:pPr>
      <w:r>
        <w:t>What do the plots look like? Please make comments.</w:t>
      </w:r>
    </w:p>
    <w:p w:rsidR="00A64427" w:rsidRDefault="00A64427" w:rsidP="0078401A"/>
    <w:p w:rsidR="00163091" w:rsidRPr="00163091" w:rsidRDefault="00163091" w:rsidP="0078401A">
      <w:pPr>
        <w:rPr>
          <w:rFonts w:ascii="Arial" w:eastAsiaTheme="majorEastAsia" w:hAnsi="Arial" w:cstheme="majorBidi"/>
          <w:sz w:val="24"/>
          <w:szCs w:val="28"/>
        </w:rPr>
      </w:pPr>
    </w:p>
    <w:p w:rsidR="00163091" w:rsidRDefault="00163091" w:rsidP="0078401A"/>
    <w:p w:rsidR="00163091" w:rsidRDefault="00163091" w:rsidP="0078401A"/>
    <w:p w:rsidR="00CA0F9B" w:rsidRDefault="00CA0F9B" w:rsidP="0078401A">
      <w:r>
        <w:t>Note that this type of plot may indicate the “average” value and spreading, but in the first computer exercise, we have shown how to use the graphical plot to illustrate the distribution type of the data.</w:t>
      </w:r>
      <w:r w:rsidR="00BF2E00">
        <w:t xml:space="preserve"> For example, in the </w:t>
      </w:r>
      <w:r w:rsidR="00A23622">
        <w:t>WAFO</w:t>
      </w:r>
      <w:r w:rsidR="00BF2E00">
        <w:t xml:space="preserve"> toolbox, one can use “</w:t>
      </w:r>
      <w:r w:rsidR="00BF2E00" w:rsidRPr="00A23622">
        <w:rPr>
          <w:b/>
          <w:i/>
        </w:rPr>
        <w:t>wweibplot</w:t>
      </w:r>
      <w:r w:rsidR="00BF2E00">
        <w:t>” to check the properties of Weibull distributed random numbers, while “</w:t>
      </w:r>
      <w:r w:rsidR="00BF2E00" w:rsidRPr="00A23622">
        <w:rPr>
          <w:b/>
          <w:i/>
        </w:rPr>
        <w:t>wnormplot</w:t>
      </w:r>
      <w:r w:rsidR="00BF2E00">
        <w:t>” and “</w:t>
      </w:r>
      <w:r w:rsidR="00BF2E00" w:rsidRPr="00A23622">
        <w:rPr>
          <w:b/>
          <w:i/>
        </w:rPr>
        <w:t>wgumbplot</w:t>
      </w:r>
      <w:r w:rsidR="00BF2E00">
        <w:t xml:space="preserve">” are corresponding to the </w:t>
      </w:r>
      <w:r w:rsidR="00A23622">
        <w:t>N</w:t>
      </w:r>
      <w:r w:rsidR="00BF2E00">
        <w:t>ormal and Gumbel distributions.</w:t>
      </w:r>
    </w:p>
    <w:p w:rsidR="00C727FC" w:rsidRDefault="00C727FC" w:rsidP="0078401A">
      <w:pPr>
        <w:pStyle w:val="ListParagraph"/>
        <w:numPr>
          <w:ilvl w:val="0"/>
          <w:numId w:val="27"/>
        </w:numPr>
        <w:ind w:left="360"/>
      </w:pPr>
      <w:r>
        <w:t>Please use the commands to plot the above generated random numbers.</w:t>
      </w:r>
    </w:p>
    <w:p w:rsidR="00C727FC" w:rsidRDefault="00C727FC" w:rsidP="0078401A"/>
    <w:p w:rsidR="00832E72" w:rsidRDefault="00832E72" w:rsidP="0078401A"/>
    <w:p w:rsidR="00C727FC" w:rsidRPr="00163091" w:rsidRDefault="00C727FC" w:rsidP="0078401A"/>
    <w:p w:rsidR="00C87ED0" w:rsidRDefault="00C87ED0" w:rsidP="00A23622">
      <w:pPr>
        <w:pStyle w:val="Heading1"/>
      </w:pPr>
      <w:r>
        <w:t xml:space="preserve">How to </w:t>
      </w:r>
      <w:r w:rsidR="00832E72">
        <w:t>simulate</w:t>
      </w:r>
      <w:r>
        <w:t xml:space="preserve"> independent R.V</w:t>
      </w:r>
      <w:r w:rsidR="00A23622">
        <w:t>s</w:t>
      </w:r>
      <w:r>
        <w:t xml:space="preserve"> </w:t>
      </w:r>
      <w:r w:rsidR="00832E72">
        <w:t>by Matlab</w:t>
      </w:r>
      <w:r w:rsidR="00A23622">
        <w:t xml:space="preserve"> </w:t>
      </w:r>
      <w:r w:rsidR="00A23622" w:rsidRPr="00A23622">
        <w:t>intrinsic</w:t>
      </w:r>
      <w:r w:rsidR="00A23622">
        <w:t xml:space="preserve"> routines</w:t>
      </w:r>
    </w:p>
    <w:p w:rsidR="001A5E68" w:rsidRDefault="00A23622" w:rsidP="0078401A">
      <w:r>
        <w:t>Due to</w:t>
      </w:r>
      <w:r w:rsidR="00C727FC">
        <w:t xml:space="preserve"> the common use of the Monte Carlo methods for the practical problems, the generations of random numbers from typical distribution have already been implemented in the Matlab Statistics Toolbox, and also </w:t>
      </w:r>
      <w:r w:rsidR="000C7559">
        <w:t>WAFO</w:t>
      </w:r>
      <w:r w:rsidR="00C727FC">
        <w:t xml:space="preserve"> toolbox. For example, to generate </w:t>
      </w:r>
      <w:r w:rsidR="000C7559">
        <w:t>specific distributed</w:t>
      </w:r>
      <w:r w:rsidR="00C727FC">
        <w:t xml:space="preserve"> numbers in Matlab, one can al</w:t>
      </w:r>
      <w:r w:rsidR="0079010A">
        <w:t>so make use of the commands “</w:t>
      </w:r>
      <w:r w:rsidR="0079010A" w:rsidRPr="000C7559">
        <w:rPr>
          <w:b/>
          <w:i/>
        </w:rPr>
        <w:t>w</w:t>
      </w:r>
      <w:r w:rsidR="00C727FC" w:rsidRPr="000C7559">
        <w:rPr>
          <w:b/>
          <w:i/>
        </w:rPr>
        <w:t>b</w:t>
      </w:r>
      <w:r w:rsidR="0079010A" w:rsidRPr="000C7559">
        <w:rPr>
          <w:b/>
          <w:i/>
        </w:rPr>
        <w:t>l</w:t>
      </w:r>
      <w:r w:rsidR="00C727FC" w:rsidRPr="000C7559">
        <w:rPr>
          <w:b/>
          <w:i/>
        </w:rPr>
        <w:t>rnd</w:t>
      </w:r>
      <w:r w:rsidR="00C727FC">
        <w:t>” (Weibull distribution), “</w:t>
      </w:r>
      <w:r w:rsidR="007A07CA" w:rsidRPr="00A23622">
        <w:rPr>
          <w:b/>
          <w:i/>
        </w:rPr>
        <w:t>normrnd</w:t>
      </w:r>
      <w:r w:rsidR="00C727FC">
        <w:t>”(</w:t>
      </w:r>
      <w:r w:rsidR="007A07CA">
        <w:t>normal distribution), “</w:t>
      </w:r>
      <w:r w:rsidR="007A07CA" w:rsidRPr="000C7559">
        <w:rPr>
          <w:b/>
          <w:i/>
        </w:rPr>
        <w:t>raylrnd</w:t>
      </w:r>
      <w:r w:rsidR="007A07CA">
        <w:t xml:space="preserve">” (Rayleigh distribution) etc. In the </w:t>
      </w:r>
      <w:r w:rsidR="000C7559">
        <w:t>WAFO</w:t>
      </w:r>
      <w:r w:rsidR="007A07CA">
        <w:t xml:space="preserve"> toolbox, </w:t>
      </w:r>
      <w:r w:rsidR="007A07CA">
        <w:lastRenderedPageBreak/>
        <w:t>they can be implemented by “</w:t>
      </w:r>
      <w:r w:rsidR="007A07CA" w:rsidRPr="000C7559">
        <w:rPr>
          <w:b/>
          <w:i/>
        </w:rPr>
        <w:t>wweibrnd</w:t>
      </w:r>
      <w:r w:rsidR="007A07CA">
        <w:t>” (Weibull), ”</w:t>
      </w:r>
      <w:r w:rsidR="007A07CA" w:rsidRPr="000C7559">
        <w:rPr>
          <w:b/>
          <w:i/>
        </w:rPr>
        <w:t>wnormrnd</w:t>
      </w:r>
      <w:r w:rsidR="007A07CA">
        <w:t>” (Normal), ”</w:t>
      </w:r>
      <w:r w:rsidR="007A07CA" w:rsidRPr="000C7559">
        <w:rPr>
          <w:b/>
          <w:i/>
        </w:rPr>
        <w:t>wgumbrnd</w:t>
      </w:r>
      <w:r w:rsidR="007A07CA">
        <w:t>” (Gumbel), and “</w:t>
      </w:r>
      <w:r w:rsidR="007A07CA" w:rsidRPr="000C7559">
        <w:rPr>
          <w:b/>
          <w:i/>
        </w:rPr>
        <w:t>wraylrnd</w:t>
      </w:r>
      <w:r w:rsidR="007A07CA">
        <w:t>” (Rayleigh).</w:t>
      </w:r>
    </w:p>
    <w:p w:rsidR="00520DCF" w:rsidRDefault="001A5E68" w:rsidP="0078401A">
      <w:r>
        <w:t xml:space="preserve">In the following, we will compare the generation of random numbers of different distributions by means of the above two method. You should note that </w:t>
      </w:r>
      <w:r w:rsidR="000A7ED5">
        <w:t>it is only meaningful to compare the statistical properties of generated random variables</w:t>
      </w:r>
      <w:r>
        <w:t xml:space="preserve">. </w:t>
      </w:r>
      <w:r w:rsidR="000A7ED5">
        <w:t xml:space="preserve">For example, </w:t>
      </w:r>
      <w:r w:rsidR="00272ED1">
        <w:t xml:space="preserve">when one wants to compare ship responses (motions or stress signals) </w:t>
      </w:r>
      <w:r w:rsidR="001369A7">
        <w:t>under a sea state computed by a numerical code</w:t>
      </w:r>
      <w:r w:rsidR="000C7559">
        <w:t>,</w:t>
      </w:r>
      <w:r w:rsidR="001369A7">
        <w:t xml:space="preserve"> with</w:t>
      </w:r>
      <w:r w:rsidR="000C7559">
        <w:t xml:space="preserve"> that obtained from</w:t>
      </w:r>
      <w:r w:rsidR="001369A7">
        <w:t xml:space="preserve"> the measurements, it does not prove anything if one only plots the times series of </w:t>
      </w:r>
      <w:r w:rsidR="000C7559">
        <w:t xml:space="preserve">motions </w:t>
      </w:r>
      <w:r w:rsidR="001369A7">
        <w:t>(</w:t>
      </w:r>
      <w:r w:rsidR="000C7559">
        <w:t>stress</w:t>
      </w:r>
      <w:r w:rsidR="001369A7">
        <w:t>) from the two sources and see the difference. Since the sea state is random as</w:t>
      </w:r>
      <w:r w:rsidR="000C7559">
        <w:t xml:space="preserve"> the</w:t>
      </w:r>
      <w:r w:rsidR="001369A7">
        <w:t xml:space="preserve"> input of the computation code, so </w:t>
      </w:r>
      <w:r w:rsidR="000C7559">
        <w:t>are</w:t>
      </w:r>
      <w:r w:rsidR="001369A7">
        <w:t xml:space="preserve"> the output</w:t>
      </w:r>
      <w:r w:rsidR="000C7559">
        <w:t>s</w:t>
      </w:r>
      <w:r w:rsidR="001369A7">
        <w:t xml:space="preserve"> of the computation, i.e. stress or motions.</w:t>
      </w:r>
      <w:r w:rsidR="000F4210">
        <w:t xml:space="preserve"> In this case, you could compare the </w:t>
      </w:r>
      <w:r w:rsidR="000C7559">
        <w:t>mean value</w:t>
      </w:r>
      <w:r w:rsidR="00832E72">
        <w:t xml:space="preserve"> and </w:t>
      </w:r>
      <w:r w:rsidR="000F4210">
        <w:t>standard deviation, or even the maximum value of ship responses computed by numerical code with the measurement, in order to validate the computation.</w:t>
      </w:r>
      <w:r w:rsidR="00832E72">
        <w:t xml:space="preserve"> In</w:t>
      </w:r>
      <w:r w:rsidR="00674F4C">
        <w:t xml:space="preserve"> the following case study, the Weibull distribution will be uses.</w:t>
      </w:r>
    </w:p>
    <w:p w:rsidR="00520DCF" w:rsidRDefault="00520DCF" w:rsidP="0078401A">
      <w:pPr>
        <w:pStyle w:val="ListParagraph"/>
        <w:numPr>
          <w:ilvl w:val="0"/>
          <w:numId w:val="27"/>
        </w:numPr>
        <w:ind w:left="360"/>
      </w:pPr>
      <w:r>
        <w:t>Generations from two different approaches</w:t>
      </w:r>
      <w:r w:rsidR="00081FEC">
        <w:t xml:space="preserve"> and compare the two generations.</w:t>
      </w:r>
    </w:p>
    <w:p w:rsidR="0079010A" w:rsidRDefault="00674F4C" w:rsidP="00832E72">
      <w:pPr>
        <w:spacing w:after="0"/>
        <w:ind w:left="1440"/>
        <w:rPr>
          <w:i/>
          <w:sz w:val="20"/>
          <w:szCs w:val="20"/>
          <w:lang w:val="en-GB"/>
        </w:rPr>
      </w:pPr>
      <w:r w:rsidRPr="00674F4C">
        <w:rPr>
          <w:i/>
          <w:sz w:val="20"/>
          <w:szCs w:val="20"/>
          <w:lang w:val="en-GB"/>
        </w:rPr>
        <w:t>&gt;&gt;</w:t>
      </w:r>
      <w:r w:rsidR="0079010A">
        <w:rPr>
          <w:i/>
          <w:sz w:val="20"/>
          <w:szCs w:val="20"/>
          <w:lang w:val="en-GB"/>
        </w:rPr>
        <w:t>% generated random numbers are denoted as x1, while x2 for matlab direct generation</w:t>
      </w:r>
    </w:p>
    <w:p w:rsidR="0079010A" w:rsidRDefault="0079010A" w:rsidP="00832E72">
      <w:pPr>
        <w:spacing w:after="0"/>
        <w:ind w:left="1440"/>
        <w:rPr>
          <w:i/>
          <w:sz w:val="20"/>
          <w:szCs w:val="20"/>
          <w:lang w:val="en-GB"/>
        </w:rPr>
      </w:pPr>
      <w:r>
        <w:rPr>
          <w:i/>
          <w:sz w:val="20"/>
          <w:szCs w:val="20"/>
          <w:lang w:val="en-GB"/>
        </w:rPr>
        <w:t>&gt;&gt;size=100;</w:t>
      </w:r>
    </w:p>
    <w:p w:rsidR="00674F4C" w:rsidRPr="00674F4C" w:rsidRDefault="0079010A" w:rsidP="00832E72">
      <w:pPr>
        <w:spacing w:after="0"/>
        <w:ind w:left="1440"/>
        <w:rPr>
          <w:i/>
          <w:sz w:val="20"/>
          <w:szCs w:val="20"/>
          <w:lang w:val="en-GB"/>
        </w:rPr>
      </w:pPr>
      <w:r>
        <w:rPr>
          <w:i/>
          <w:sz w:val="20"/>
          <w:szCs w:val="20"/>
          <w:lang w:val="en-GB"/>
        </w:rPr>
        <w:t>&gt;&gt;</w:t>
      </w:r>
      <w:r w:rsidR="00674F4C" w:rsidRPr="00674F4C">
        <w:rPr>
          <w:i/>
          <w:sz w:val="20"/>
          <w:szCs w:val="20"/>
          <w:lang w:val="en-GB"/>
        </w:rPr>
        <w:t>lambda=2; theta=0; k=3.6;</w:t>
      </w:r>
    </w:p>
    <w:p w:rsidR="00674F4C" w:rsidRPr="003E7881" w:rsidRDefault="00674F4C" w:rsidP="00832E72">
      <w:pPr>
        <w:spacing w:after="0"/>
        <w:ind w:left="1440"/>
        <w:rPr>
          <w:i/>
          <w:sz w:val="20"/>
          <w:szCs w:val="20"/>
          <w:lang w:val="sv-SE"/>
        </w:rPr>
      </w:pPr>
      <w:r w:rsidRPr="003E7881">
        <w:rPr>
          <w:i/>
          <w:sz w:val="20"/>
          <w:szCs w:val="20"/>
          <w:lang w:val="sv-SE"/>
        </w:rPr>
        <w:t>&gt;&gt;x</w:t>
      </w:r>
      <w:r w:rsidR="0079010A" w:rsidRPr="003E7881">
        <w:rPr>
          <w:i/>
          <w:sz w:val="20"/>
          <w:szCs w:val="20"/>
          <w:lang w:val="sv-SE"/>
        </w:rPr>
        <w:t>1</w:t>
      </w:r>
      <w:r w:rsidRPr="003E7881">
        <w:rPr>
          <w:i/>
          <w:sz w:val="20"/>
          <w:szCs w:val="20"/>
          <w:lang w:val="sv-SE"/>
        </w:rPr>
        <w:t>=theta+lambda*(-log(1-rand(</w:t>
      </w:r>
      <w:r w:rsidR="0079010A" w:rsidRPr="003E7881">
        <w:rPr>
          <w:i/>
          <w:sz w:val="20"/>
          <w:szCs w:val="20"/>
          <w:lang w:val="sv-SE"/>
        </w:rPr>
        <w:t>size</w:t>
      </w:r>
      <w:r w:rsidRPr="003E7881">
        <w:rPr>
          <w:i/>
          <w:sz w:val="20"/>
          <w:szCs w:val="20"/>
          <w:lang w:val="sv-SE"/>
        </w:rPr>
        <w:t>,1))).^(1/k);</w:t>
      </w:r>
    </w:p>
    <w:p w:rsidR="0079010A" w:rsidRDefault="00674F4C" w:rsidP="00832E72">
      <w:pPr>
        <w:spacing w:after="0"/>
        <w:ind w:left="1440"/>
        <w:rPr>
          <w:i/>
          <w:sz w:val="20"/>
          <w:szCs w:val="20"/>
          <w:lang w:val="en-GB"/>
        </w:rPr>
      </w:pPr>
      <w:r w:rsidRPr="00674F4C">
        <w:rPr>
          <w:i/>
          <w:sz w:val="20"/>
          <w:szCs w:val="20"/>
          <w:lang w:val="en-GB"/>
        </w:rPr>
        <w:t>&gt;&gt;</w:t>
      </w:r>
      <w:r w:rsidR="0079010A">
        <w:rPr>
          <w:i/>
          <w:sz w:val="20"/>
          <w:szCs w:val="20"/>
          <w:lang w:val="en-GB"/>
        </w:rPr>
        <w:t>x2=wweibrnd(lambda,k,size,1);</w:t>
      </w:r>
    </w:p>
    <w:p w:rsidR="00674F4C" w:rsidRPr="00674F4C" w:rsidRDefault="0079010A" w:rsidP="00832E72">
      <w:pPr>
        <w:spacing w:after="0"/>
        <w:ind w:left="1440"/>
        <w:rPr>
          <w:i/>
          <w:sz w:val="20"/>
          <w:szCs w:val="20"/>
          <w:lang w:val="en-GB"/>
        </w:rPr>
      </w:pPr>
      <w:r>
        <w:rPr>
          <w:i/>
          <w:sz w:val="20"/>
          <w:szCs w:val="20"/>
          <w:lang w:val="en-GB"/>
        </w:rPr>
        <w:t>&gt;&gt;</w:t>
      </w:r>
      <w:r w:rsidR="00674F4C" w:rsidRPr="00674F4C">
        <w:rPr>
          <w:i/>
          <w:sz w:val="20"/>
          <w:szCs w:val="20"/>
          <w:lang w:val="en-GB"/>
        </w:rPr>
        <w:t>figure(</w:t>
      </w:r>
      <w:r>
        <w:rPr>
          <w:i/>
          <w:sz w:val="20"/>
          <w:szCs w:val="20"/>
          <w:lang w:val="en-GB"/>
        </w:rPr>
        <w:t>2</w:t>
      </w:r>
      <w:r w:rsidR="00674F4C" w:rsidRPr="00674F4C">
        <w:rPr>
          <w:i/>
          <w:sz w:val="20"/>
          <w:szCs w:val="20"/>
          <w:lang w:val="en-GB"/>
        </w:rPr>
        <w:t>)</w:t>
      </w:r>
    </w:p>
    <w:p w:rsidR="00674F4C" w:rsidRDefault="00674F4C" w:rsidP="00832E72">
      <w:pPr>
        <w:spacing w:after="0"/>
        <w:ind w:left="1440"/>
        <w:rPr>
          <w:i/>
          <w:sz w:val="20"/>
          <w:szCs w:val="20"/>
          <w:lang w:val="en-GB"/>
        </w:rPr>
      </w:pPr>
      <w:r w:rsidRPr="00674F4C">
        <w:rPr>
          <w:i/>
          <w:sz w:val="20"/>
          <w:szCs w:val="20"/>
          <w:lang w:val="en-GB"/>
        </w:rPr>
        <w:t>&gt;&gt;plot(x</w:t>
      </w:r>
      <w:r w:rsidR="0079010A">
        <w:rPr>
          <w:i/>
          <w:sz w:val="20"/>
          <w:szCs w:val="20"/>
          <w:lang w:val="en-GB"/>
        </w:rPr>
        <w:t>1</w:t>
      </w:r>
      <w:r w:rsidRPr="00674F4C">
        <w:rPr>
          <w:i/>
          <w:sz w:val="20"/>
          <w:szCs w:val="20"/>
          <w:lang w:val="en-GB"/>
        </w:rPr>
        <w:t>,’b.’); hold on</w:t>
      </w:r>
    </w:p>
    <w:p w:rsidR="0079010A" w:rsidRDefault="0079010A" w:rsidP="00832E72">
      <w:pPr>
        <w:spacing w:after="0"/>
        <w:ind w:left="1440"/>
        <w:rPr>
          <w:i/>
          <w:sz w:val="20"/>
          <w:szCs w:val="20"/>
          <w:lang w:val="en-GB"/>
        </w:rPr>
      </w:pPr>
      <w:r>
        <w:rPr>
          <w:i/>
          <w:sz w:val="20"/>
          <w:szCs w:val="20"/>
          <w:lang w:val="en-GB"/>
        </w:rPr>
        <w:t>&gt;&gt;plot(x2,’ro’)</w:t>
      </w:r>
    </w:p>
    <w:p w:rsidR="00B771C8" w:rsidRDefault="00B771C8" w:rsidP="00832E72">
      <w:pPr>
        <w:spacing w:after="0"/>
        <w:ind w:left="1440"/>
        <w:rPr>
          <w:i/>
          <w:sz w:val="20"/>
          <w:szCs w:val="20"/>
          <w:lang w:val="en-GB"/>
        </w:rPr>
      </w:pPr>
      <w:r>
        <w:rPr>
          <w:i/>
          <w:sz w:val="20"/>
          <w:szCs w:val="20"/>
          <w:lang w:val="en-GB"/>
        </w:rPr>
        <w:t>&gt;&gt; % compare the mean, variance of the generated random numbers</w:t>
      </w:r>
    </w:p>
    <w:p w:rsidR="00B771C8" w:rsidRPr="003E7881" w:rsidRDefault="00B771C8" w:rsidP="00832E72">
      <w:pPr>
        <w:spacing w:after="0"/>
        <w:ind w:left="1440"/>
        <w:rPr>
          <w:i/>
          <w:sz w:val="20"/>
          <w:szCs w:val="20"/>
          <w:lang w:val="sv-SE"/>
        </w:rPr>
      </w:pPr>
      <w:r w:rsidRPr="003E7881">
        <w:rPr>
          <w:i/>
          <w:sz w:val="20"/>
          <w:szCs w:val="20"/>
          <w:lang w:val="sv-SE"/>
        </w:rPr>
        <w:t>&gt;&gt;[mean(x1) mean(x2) var(x1) var(x2) max(x1) max(x2)]</w:t>
      </w:r>
    </w:p>
    <w:p w:rsidR="000C7559" w:rsidRPr="003E7881" w:rsidRDefault="000C7559" w:rsidP="00832E72">
      <w:pPr>
        <w:spacing w:after="0"/>
        <w:ind w:left="1440"/>
        <w:rPr>
          <w:i/>
          <w:sz w:val="20"/>
          <w:szCs w:val="20"/>
          <w:lang w:val="sv-SE"/>
        </w:rPr>
      </w:pPr>
    </w:p>
    <w:p w:rsidR="00B771C8" w:rsidRPr="00B771C8" w:rsidRDefault="00B771C8" w:rsidP="0078401A">
      <w:pPr>
        <w:rPr>
          <w:sz w:val="20"/>
          <w:szCs w:val="20"/>
          <w:lang w:val="en-GB"/>
        </w:rPr>
      </w:pPr>
      <w:r w:rsidRPr="00B771C8">
        <w:rPr>
          <w:sz w:val="20"/>
          <w:szCs w:val="20"/>
          <w:lang w:val="en-GB"/>
        </w:rPr>
        <w:t>Please give comments on the comparisons of the two types</w:t>
      </w:r>
    </w:p>
    <w:p w:rsidR="0097529D" w:rsidRDefault="0097529D" w:rsidP="0078401A"/>
    <w:p w:rsidR="000C7559" w:rsidRDefault="000C7559" w:rsidP="0078401A"/>
    <w:p w:rsidR="000C7559" w:rsidRDefault="000C7559" w:rsidP="0078401A"/>
    <w:p w:rsidR="0097529D" w:rsidRDefault="000A7ED5" w:rsidP="0078401A">
      <w:pPr>
        <w:pStyle w:val="ListParagraph"/>
        <w:numPr>
          <w:ilvl w:val="0"/>
          <w:numId w:val="27"/>
        </w:numPr>
        <w:ind w:left="360"/>
      </w:pPr>
      <w:r>
        <w:t>I</w:t>
      </w:r>
      <w:r w:rsidR="0097529D">
        <w:t xml:space="preserve">ncrease the simulation size of </w:t>
      </w:r>
      <w:r w:rsidR="00B771C8">
        <w:t>the random numbers to check the convergence</w:t>
      </w:r>
      <w:r w:rsidR="0097529D">
        <w:t>.</w:t>
      </w:r>
    </w:p>
    <w:p w:rsidR="00B771C8" w:rsidRDefault="00B771C8" w:rsidP="00832E72">
      <w:pPr>
        <w:spacing w:after="0"/>
        <w:ind w:left="1440"/>
        <w:rPr>
          <w:i/>
          <w:sz w:val="20"/>
          <w:szCs w:val="20"/>
          <w:lang w:val="en-GB"/>
        </w:rPr>
      </w:pPr>
      <w:r>
        <w:rPr>
          <w:i/>
          <w:sz w:val="20"/>
          <w:szCs w:val="20"/>
          <w:lang w:val="en-GB"/>
        </w:rPr>
        <w:t>&gt;&gt;size=100:500:10000; N=length(size);</w:t>
      </w:r>
    </w:p>
    <w:p w:rsidR="00B771C8" w:rsidRDefault="00B771C8" w:rsidP="00832E72">
      <w:pPr>
        <w:spacing w:after="0"/>
        <w:ind w:left="1440"/>
        <w:rPr>
          <w:i/>
          <w:sz w:val="20"/>
          <w:szCs w:val="20"/>
          <w:lang w:val="en-GB"/>
        </w:rPr>
      </w:pPr>
      <w:r>
        <w:rPr>
          <w:i/>
          <w:sz w:val="20"/>
          <w:szCs w:val="20"/>
          <w:lang w:val="en-GB"/>
        </w:rPr>
        <w:t>&gt;&gt;stat=[];</w:t>
      </w:r>
    </w:p>
    <w:p w:rsidR="00B771C8" w:rsidRDefault="00B771C8" w:rsidP="00832E72">
      <w:pPr>
        <w:spacing w:after="0"/>
        <w:ind w:left="1440"/>
        <w:rPr>
          <w:i/>
          <w:sz w:val="20"/>
          <w:szCs w:val="20"/>
          <w:lang w:val="en-GB"/>
        </w:rPr>
      </w:pPr>
      <w:r>
        <w:rPr>
          <w:i/>
          <w:sz w:val="20"/>
          <w:szCs w:val="20"/>
          <w:lang w:val="en-GB"/>
        </w:rPr>
        <w:t>&gt;&gt;</w:t>
      </w:r>
      <w:r w:rsidRPr="00674F4C">
        <w:rPr>
          <w:i/>
          <w:sz w:val="20"/>
          <w:szCs w:val="20"/>
          <w:lang w:val="en-GB"/>
        </w:rPr>
        <w:t>lambda=2; theta=0; k=3.6;</w:t>
      </w:r>
    </w:p>
    <w:p w:rsidR="00B771C8" w:rsidRPr="00674F4C" w:rsidRDefault="00B771C8" w:rsidP="00832E72">
      <w:pPr>
        <w:spacing w:after="0"/>
        <w:ind w:left="1440"/>
        <w:rPr>
          <w:i/>
          <w:sz w:val="20"/>
          <w:szCs w:val="20"/>
          <w:lang w:val="en-GB"/>
        </w:rPr>
      </w:pPr>
      <w:r>
        <w:rPr>
          <w:i/>
          <w:sz w:val="20"/>
          <w:szCs w:val="20"/>
          <w:lang w:val="en-GB"/>
        </w:rPr>
        <w:t>&gt;&gt;for i=1:N</w:t>
      </w:r>
    </w:p>
    <w:p w:rsidR="00B771C8" w:rsidRPr="00674F4C" w:rsidRDefault="00B771C8" w:rsidP="00832E72">
      <w:pPr>
        <w:spacing w:after="0"/>
        <w:ind w:left="1440"/>
        <w:rPr>
          <w:i/>
          <w:sz w:val="20"/>
          <w:szCs w:val="20"/>
          <w:lang w:val="en-GB"/>
        </w:rPr>
      </w:pPr>
      <w:r w:rsidRPr="00674F4C">
        <w:rPr>
          <w:i/>
          <w:sz w:val="20"/>
          <w:szCs w:val="20"/>
          <w:lang w:val="en-GB"/>
        </w:rPr>
        <w:t>&gt;&gt;x</w:t>
      </w:r>
      <w:r>
        <w:rPr>
          <w:i/>
          <w:sz w:val="20"/>
          <w:szCs w:val="20"/>
          <w:lang w:val="en-GB"/>
        </w:rPr>
        <w:t>1</w:t>
      </w:r>
      <w:r w:rsidRPr="00674F4C">
        <w:rPr>
          <w:i/>
          <w:sz w:val="20"/>
          <w:szCs w:val="20"/>
          <w:lang w:val="en-GB"/>
        </w:rPr>
        <w:t>=theta+lambda*(-log(1-rand(</w:t>
      </w:r>
      <w:r>
        <w:rPr>
          <w:i/>
          <w:sz w:val="20"/>
          <w:szCs w:val="20"/>
          <w:lang w:val="en-GB"/>
        </w:rPr>
        <w:t>size(i)</w:t>
      </w:r>
      <w:r w:rsidRPr="00674F4C">
        <w:rPr>
          <w:i/>
          <w:sz w:val="20"/>
          <w:szCs w:val="20"/>
          <w:lang w:val="en-GB"/>
        </w:rPr>
        <w:t>,1))).^(1/k);</w:t>
      </w:r>
    </w:p>
    <w:p w:rsidR="00B771C8" w:rsidRDefault="00B771C8" w:rsidP="00832E72">
      <w:pPr>
        <w:spacing w:after="0"/>
        <w:ind w:left="1440"/>
        <w:rPr>
          <w:i/>
          <w:sz w:val="20"/>
          <w:szCs w:val="20"/>
          <w:lang w:val="en-GB"/>
        </w:rPr>
      </w:pPr>
      <w:r w:rsidRPr="00674F4C">
        <w:rPr>
          <w:i/>
          <w:sz w:val="20"/>
          <w:szCs w:val="20"/>
          <w:lang w:val="en-GB"/>
        </w:rPr>
        <w:t>&gt;&gt;</w:t>
      </w:r>
      <w:r>
        <w:rPr>
          <w:i/>
          <w:sz w:val="20"/>
          <w:szCs w:val="20"/>
          <w:lang w:val="en-GB"/>
        </w:rPr>
        <w:t>x2=wweibrnd(lambda,k,size(i),1);</w:t>
      </w:r>
    </w:p>
    <w:p w:rsidR="00B771C8" w:rsidRPr="003E7881" w:rsidRDefault="00B771C8" w:rsidP="00832E72">
      <w:pPr>
        <w:spacing w:after="0"/>
        <w:ind w:left="1440"/>
        <w:rPr>
          <w:i/>
          <w:sz w:val="20"/>
          <w:szCs w:val="20"/>
          <w:lang w:val="sv-SE"/>
        </w:rPr>
      </w:pPr>
      <w:r w:rsidRPr="003E7881">
        <w:rPr>
          <w:i/>
          <w:sz w:val="20"/>
          <w:szCs w:val="20"/>
          <w:lang w:val="sv-SE"/>
        </w:rPr>
        <w:t>&gt;&gt;stat=[stat; mean(x1) mean(x2) var(x1) var(x2)];</w:t>
      </w:r>
    </w:p>
    <w:p w:rsidR="00B771C8" w:rsidRDefault="00B771C8" w:rsidP="00832E72">
      <w:pPr>
        <w:spacing w:after="0"/>
        <w:ind w:left="1440"/>
        <w:rPr>
          <w:i/>
          <w:sz w:val="20"/>
          <w:szCs w:val="20"/>
          <w:lang w:val="en-GB"/>
        </w:rPr>
      </w:pPr>
      <w:r>
        <w:rPr>
          <w:i/>
          <w:sz w:val="20"/>
          <w:szCs w:val="20"/>
          <w:lang w:val="en-GB"/>
        </w:rPr>
        <w:t>&gt;&gt;end</w:t>
      </w:r>
    </w:p>
    <w:p w:rsidR="00B771C8" w:rsidRDefault="00B771C8" w:rsidP="00832E72">
      <w:pPr>
        <w:spacing w:after="0"/>
        <w:ind w:left="1440"/>
        <w:rPr>
          <w:i/>
          <w:sz w:val="20"/>
          <w:szCs w:val="20"/>
          <w:lang w:val="en-GB"/>
        </w:rPr>
      </w:pPr>
      <w:r>
        <w:rPr>
          <w:i/>
          <w:sz w:val="20"/>
          <w:szCs w:val="20"/>
          <w:lang w:val="en-GB"/>
        </w:rPr>
        <w:t>&gt;&gt;figure(3)  % compare the mean value with the real mean</w:t>
      </w:r>
    </w:p>
    <w:p w:rsidR="00B771C8" w:rsidRDefault="00B771C8" w:rsidP="00832E72">
      <w:pPr>
        <w:spacing w:after="0"/>
        <w:ind w:left="1440"/>
        <w:rPr>
          <w:i/>
          <w:sz w:val="20"/>
          <w:szCs w:val="20"/>
          <w:lang w:val="en-GB"/>
        </w:rPr>
      </w:pPr>
      <w:r>
        <w:rPr>
          <w:i/>
          <w:sz w:val="20"/>
          <w:szCs w:val="20"/>
          <w:lang w:val="en-GB"/>
        </w:rPr>
        <w:t>&gt;&gt;plot(size,stat(:,1),’b.’); hold on</w:t>
      </w:r>
    </w:p>
    <w:p w:rsidR="00B771C8" w:rsidRDefault="00B771C8" w:rsidP="00832E72">
      <w:pPr>
        <w:spacing w:after="0"/>
        <w:ind w:left="1440"/>
        <w:rPr>
          <w:i/>
          <w:sz w:val="20"/>
          <w:szCs w:val="20"/>
          <w:lang w:val="en-GB"/>
        </w:rPr>
      </w:pPr>
      <w:r>
        <w:rPr>
          <w:i/>
          <w:sz w:val="20"/>
          <w:szCs w:val="20"/>
          <w:lang w:val="en-GB"/>
        </w:rPr>
        <w:t>&gt;&gt;plot(size,stat(:,2),’bo’);</w:t>
      </w:r>
    </w:p>
    <w:p w:rsidR="00B771C8" w:rsidRDefault="00B771C8" w:rsidP="00832E72">
      <w:pPr>
        <w:spacing w:after="0"/>
        <w:ind w:left="1440"/>
        <w:rPr>
          <w:i/>
          <w:sz w:val="20"/>
          <w:szCs w:val="20"/>
          <w:lang w:val="en-GB"/>
        </w:rPr>
      </w:pPr>
      <w:r>
        <w:rPr>
          <w:i/>
          <w:sz w:val="20"/>
          <w:szCs w:val="20"/>
          <w:lang w:val="en-GB"/>
        </w:rPr>
        <w:t>&gt;&gt;plot(size,lambda*gamma(1+1/k)*ones(N,1),’k*’) % real mean value</w:t>
      </w:r>
    </w:p>
    <w:p w:rsidR="00B771C8" w:rsidRDefault="00B771C8" w:rsidP="00832E72">
      <w:pPr>
        <w:spacing w:after="0"/>
        <w:ind w:left="1440"/>
        <w:rPr>
          <w:i/>
          <w:sz w:val="20"/>
          <w:szCs w:val="20"/>
          <w:lang w:val="en-GB"/>
        </w:rPr>
      </w:pPr>
      <w:r>
        <w:rPr>
          <w:i/>
          <w:sz w:val="20"/>
          <w:szCs w:val="20"/>
          <w:lang w:val="en-GB"/>
        </w:rPr>
        <w:t>&gt;&gt;figure(4)  % compare the variance with the real variance</w:t>
      </w:r>
    </w:p>
    <w:p w:rsidR="00B771C8" w:rsidRDefault="00B771C8" w:rsidP="00832E72">
      <w:pPr>
        <w:spacing w:after="0"/>
        <w:ind w:left="1440"/>
        <w:rPr>
          <w:i/>
          <w:sz w:val="20"/>
          <w:szCs w:val="20"/>
          <w:lang w:val="en-GB"/>
        </w:rPr>
      </w:pPr>
      <w:r>
        <w:rPr>
          <w:i/>
          <w:sz w:val="20"/>
          <w:szCs w:val="20"/>
          <w:lang w:val="en-GB"/>
        </w:rPr>
        <w:t>&gt;&gt;plot(size,stat(:,3),’r.’); hold on</w:t>
      </w:r>
    </w:p>
    <w:p w:rsidR="00B771C8" w:rsidRPr="003E7881" w:rsidRDefault="00B771C8" w:rsidP="00832E72">
      <w:pPr>
        <w:spacing w:after="0"/>
        <w:ind w:left="1440"/>
        <w:rPr>
          <w:i/>
          <w:sz w:val="20"/>
          <w:szCs w:val="20"/>
          <w:lang w:val="sv-SE"/>
        </w:rPr>
      </w:pPr>
      <w:r w:rsidRPr="003E7881">
        <w:rPr>
          <w:i/>
          <w:sz w:val="20"/>
          <w:szCs w:val="20"/>
          <w:lang w:val="sv-SE"/>
        </w:rPr>
        <w:lastRenderedPageBreak/>
        <w:t>&gt;&gt;plot(size,stat(:,4),’ro’);</w:t>
      </w:r>
    </w:p>
    <w:p w:rsidR="00B771C8" w:rsidRPr="003E7881" w:rsidRDefault="00B771C8" w:rsidP="00832E72">
      <w:pPr>
        <w:spacing w:after="0"/>
        <w:ind w:left="1440"/>
        <w:rPr>
          <w:i/>
          <w:sz w:val="20"/>
          <w:szCs w:val="20"/>
          <w:lang w:val="sv-SE"/>
        </w:rPr>
      </w:pPr>
      <w:r w:rsidRPr="003E7881">
        <w:rPr>
          <w:i/>
          <w:sz w:val="20"/>
          <w:szCs w:val="20"/>
          <w:lang w:val="sv-SE"/>
        </w:rPr>
        <w:t>&gt;&gt;plot(size, (lambda^2*gamma(1+2/k)</w:t>
      </w:r>
      <w:r w:rsidR="00DB647A" w:rsidRPr="003E7881">
        <w:rPr>
          <w:i/>
          <w:sz w:val="20"/>
          <w:szCs w:val="20"/>
          <w:lang w:val="sv-SE"/>
        </w:rPr>
        <w:t>-(lambda*gamma(1+1/k))^2</w:t>
      </w:r>
      <w:r w:rsidR="00832E72" w:rsidRPr="003E7881">
        <w:rPr>
          <w:i/>
          <w:sz w:val="20"/>
          <w:szCs w:val="20"/>
          <w:lang w:val="sv-SE"/>
        </w:rPr>
        <w:t>)*ones(N,1),’k*’)</w:t>
      </w:r>
    </w:p>
    <w:p w:rsidR="009C03DC" w:rsidRPr="003E7881" w:rsidRDefault="009C03DC" w:rsidP="00832E72">
      <w:pPr>
        <w:spacing w:after="0"/>
        <w:ind w:left="1440"/>
        <w:rPr>
          <w:i/>
          <w:sz w:val="20"/>
          <w:szCs w:val="20"/>
          <w:lang w:val="sv-SE"/>
        </w:rPr>
      </w:pPr>
    </w:p>
    <w:p w:rsidR="00520DCF" w:rsidRDefault="00DE5CD9" w:rsidP="0078401A">
      <w:r>
        <w:t>Please give your comments on the comparison.</w:t>
      </w:r>
    </w:p>
    <w:p w:rsidR="0097529D" w:rsidRDefault="0097529D" w:rsidP="0078401A">
      <w:pPr>
        <w:pStyle w:val="ListParagraph"/>
        <w:numPr>
          <w:ilvl w:val="0"/>
          <w:numId w:val="27"/>
        </w:numPr>
        <w:ind w:left="360"/>
      </w:pPr>
      <w:r>
        <w:t>Please try the same steps with Gumbel</w:t>
      </w:r>
      <w:r w:rsidR="00832E72">
        <w:t xml:space="preserve"> </w:t>
      </w:r>
      <w:r w:rsidR="001A5E68">
        <w:t>or</w:t>
      </w:r>
      <w:r>
        <w:t xml:space="preserve"> Rayleigh distributions.</w:t>
      </w:r>
    </w:p>
    <w:p w:rsidR="00832E72" w:rsidRDefault="00832E72" w:rsidP="00832E72"/>
    <w:p w:rsidR="000C7559" w:rsidRDefault="000C7559" w:rsidP="00832E72"/>
    <w:p w:rsidR="000C7559" w:rsidRDefault="000C7559" w:rsidP="00832E72"/>
    <w:p w:rsidR="00C87ED0" w:rsidRDefault="00C87ED0" w:rsidP="00832E72">
      <w:pPr>
        <w:pStyle w:val="Heading2"/>
      </w:pPr>
      <w:r>
        <w:t xml:space="preserve">Other </w:t>
      </w:r>
      <w:r w:rsidR="0097529D">
        <w:t>simulation techniques (resampling)</w:t>
      </w:r>
    </w:p>
    <w:p w:rsidR="00C87ED0" w:rsidRPr="00C87ED0" w:rsidRDefault="009811F8" w:rsidP="0078401A">
      <w:r>
        <w:t>In principle, Monte Carlo methods are used for sampling random variables. Most often, the statistical properties of the random variables, for example, the distribution, are known.</w:t>
      </w:r>
      <w:r w:rsidR="00A13C04">
        <w:t xml:space="preserve"> Sometimes, when we have a sample set for the random variable, without knowing the detailed distribution, </w:t>
      </w:r>
      <w:r w:rsidR="000030C8">
        <w:t>the resampling techniques could be used for the simulation analysis. It is extremely useful to compute the mean, variance and confidence interval of the random variable. The following three methods are often adopted for the so-called resampling analysis.</w:t>
      </w:r>
    </w:p>
    <w:p w:rsidR="0080086D" w:rsidRDefault="0080086D" w:rsidP="00832E72">
      <w:pPr>
        <w:pStyle w:val="ListParagraph"/>
        <w:numPr>
          <w:ilvl w:val="0"/>
          <w:numId w:val="44"/>
        </w:numPr>
      </w:pPr>
      <w:r>
        <w:t>Jackknife method (mean and variance computation)</w:t>
      </w:r>
    </w:p>
    <w:p w:rsidR="00C87ED0" w:rsidRDefault="009811F8" w:rsidP="00832E72">
      <w:pPr>
        <w:pStyle w:val="ListParagraph"/>
        <w:numPr>
          <w:ilvl w:val="0"/>
          <w:numId w:val="44"/>
        </w:numPr>
      </w:pPr>
      <w:r>
        <w:t>Bootstraps (parametric</w:t>
      </w:r>
      <w:r w:rsidR="00C87ED0">
        <w:t xml:space="preserve"> and </w:t>
      </w:r>
      <w:r>
        <w:t>nonparametric</w:t>
      </w:r>
      <w:r w:rsidR="00C87ED0">
        <w:t>)</w:t>
      </w:r>
    </w:p>
    <w:p w:rsidR="0080086D" w:rsidRPr="0080086D" w:rsidRDefault="0080086D" w:rsidP="00832E72">
      <w:pPr>
        <w:pStyle w:val="ListParagraph"/>
        <w:numPr>
          <w:ilvl w:val="0"/>
          <w:numId w:val="44"/>
        </w:numPr>
      </w:pPr>
      <w:r>
        <w:t>Importance simulations</w:t>
      </w:r>
    </w:p>
    <w:p w:rsidR="000C7559" w:rsidRDefault="000030C8" w:rsidP="0078401A">
      <w:r>
        <w:t>A further understanding of these method</w:t>
      </w:r>
      <w:r w:rsidR="008E39B6">
        <w:t>s</w:t>
      </w:r>
      <w:r>
        <w:t xml:space="preserve"> could be</w:t>
      </w:r>
      <w:r w:rsidR="000C7559">
        <w:t xml:space="preserve"> referred to the course website</w:t>
      </w:r>
      <w:r>
        <w:t>:</w:t>
      </w:r>
    </w:p>
    <w:p w:rsidR="000030C8" w:rsidRPr="0080086D" w:rsidRDefault="000C7559" w:rsidP="0078401A">
      <w:r>
        <w:t xml:space="preserve"> </w:t>
      </w:r>
      <w:hyperlink r:id="rId84" w:history="1">
        <w:r w:rsidR="000030C8">
          <w:rPr>
            <w:rStyle w:val="Hyperlink"/>
          </w:rPr>
          <w:t>http://www.scss.tcd.ie/Rozenn.Dahyot/</w:t>
        </w:r>
      </w:hyperlink>
      <w:r w:rsidR="000030C8">
        <w:t>.</w:t>
      </w:r>
    </w:p>
    <w:p w:rsidR="00C87ED0" w:rsidRDefault="00C87ED0" w:rsidP="0078401A"/>
    <w:p w:rsidR="000C7559" w:rsidRPr="00C87ED0" w:rsidRDefault="000C7559" w:rsidP="0078401A"/>
    <w:p w:rsidR="00252BB5" w:rsidRDefault="00252BB5" w:rsidP="00076F11">
      <w:pPr>
        <w:pStyle w:val="Heading1"/>
      </w:pPr>
      <w:r>
        <w:t>Applications and examples</w:t>
      </w:r>
    </w:p>
    <w:p w:rsidR="0064681C" w:rsidRDefault="0064681C" w:rsidP="0078401A">
      <w:r>
        <w:t>When using Monte Carlo methods to solve practical problems, it is always recommended to check the convergence of the solutions. In the following, we will introduce 3 different problems which could be easily solved by the Monte Carlo method.</w:t>
      </w:r>
    </w:p>
    <w:p w:rsidR="000C7559" w:rsidRDefault="000C7559" w:rsidP="0078401A"/>
    <w:p w:rsidR="00252BB5" w:rsidRDefault="0064681C" w:rsidP="00832E72">
      <w:pPr>
        <w:pStyle w:val="Heading2"/>
      </w:pPr>
      <w:r>
        <w:t>A</w:t>
      </w:r>
      <w:r w:rsidRPr="0064681C">
        <w:t>pproximating the value of π</w:t>
      </w:r>
    </w:p>
    <w:p w:rsidR="00B86D76" w:rsidRDefault="0064681C" w:rsidP="0078401A">
      <w:pPr>
        <w:rPr>
          <w:lang w:eastAsia="en-US"/>
        </w:rPr>
      </w:pPr>
      <w:r w:rsidRPr="0064681C">
        <w:rPr>
          <w:lang w:eastAsia="en-US"/>
        </w:rPr>
        <w:t xml:space="preserve">In this procedure the domain of inputs is the square that circumscribes our circle. We generate random inputs by scattering grains over the square then perform a computation on each input (test whether it falls within the circle). </w:t>
      </w:r>
    </w:p>
    <w:p w:rsidR="000C7559" w:rsidRDefault="000C7559" w:rsidP="000C7559">
      <w:pPr>
        <w:pStyle w:val="ListParagraph"/>
        <w:numPr>
          <w:ilvl w:val="0"/>
          <w:numId w:val="49"/>
        </w:numPr>
        <w:spacing w:after="0"/>
        <w:rPr>
          <w:lang w:eastAsia="en-US"/>
        </w:rPr>
      </w:pPr>
      <w:r>
        <w:rPr>
          <w:lang w:eastAsia="en-US"/>
        </w:rPr>
        <w:t>The area of a circle with radius one is Ac=</w:t>
      </w:r>
      <w:r w:rsidRPr="0064681C">
        <w:rPr>
          <w:lang w:eastAsia="en-US"/>
        </w:rPr>
        <w:t>π</w:t>
      </w:r>
      <w:r>
        <w:rPr>
          <w:lang w:eastAsia="en-US"/>
        </w:rPr>
        <w:t>*r</w:t>
      </w:r>
      <w:r w:rsidRPr="000C7559">
        <w:rPr>
          <w:vertAlign w:val="superscript"/>
          <w:lang w:eastAsia="en-US"/>
        </w:rPr>
        <w:t>2</w:t>
      </w:r>
      <w:r>
        <w:rPr>
          <w:lang w:eastAsia="en-US"/>
        </w:rPr>
        <w:t>=</w:t>
      </w:r>
      <w:r w:rsidRPr="0064681C">
        <w:rPr>
          <w:lang w:eastAsia="en-US"/>
        </w:rPr>
        <w:t>π</w:t>
      </w:r>
      <w:r>
        <w:rPr>
          <w:lang w:eastAsia="en-US"/>
        </w:rPr>
        <w:t>.</w:t>
      </w:r>
    </w:p>
    <w:p w:rsidR="000C7559" w:rsidRDefault="000C7559" w:rsidP="000C7559">
      <w:pPr>
        <w:pStyle w:val="ListParagraph"/>
        <w:numPr>
          <w:ilvl w:val="0"/>
          <w:numId w:val="49"/>
        </w:numPr>
        <w:spacing w:after="0"/>
        <w:rPr>
          <w:lang w:eastAsia="en-US"/>
        </w:rPr>
      </w:pPr>
      <w:r>
        <w:rPr>
          <w:lang w:eastAsia="en-US"/>
        </w:rPr>
        <w:t>The area of a unit square is: As=2*2=4</w:t>
      </w:r>
    </w:p>
    <w:p w:rsidR="000C7559" w:rsidRDefault="000C7559" w:rsidP="000C7559">
      <w:pPr>
        <w:pStyle w:val="ListParagraph"/>
        <w:numPr>
          <w:ilvl w:val="0"/>
          <w:numId w:val="49"/>
        </w:numPr>
        <w:spacing w:after="0"/>
        <w:rPr>
          <w:lang w:eastAsia="en-US"/>
        </w:rPr>
      </w:pPr>
      <w:r>
        <w:rPr>
          <w:lang w:eastAsia="en-US"/>
        </w:rPr>
        <w:t>The ratio between the two areas is R=Ac/As=</w:t>
      </w:r>
      <w:r w:rsidRPr="0064681C">
        <w:rPr>
          <w:lang w:eastAsia="en-US"/>
        </w:rPr>
        <w:t>π</w:t>
      </w:r>
      <w:r>
        <w:rPr>
          <w:lang w:eastAsia="en-US"/>
        </w:rPr>
        <w:t>/4</w:t>
      </w:r>
      <w:r>
        <w:rPr>
          <w:lang w:eastAsia="en-US"/>
        </w:rPr>
        <w:sym w:font="Symbol" w:char="F0DB"/>
      </w:r>
      <w:r w:rsidRPr="0064681C">
        <w:rPr>
          <w:lang w:eastAsia="en-US"/>
        </w:rPr>
        <w:t>π</w:t>
      </w:r>
      <w:r>
        <w:rPr>
          <w:lang w:eastAsia="en-US"/>
        </w:rPr>
        <w:t>=4*R.</w:t>
      </w:r>
    </w:p>
    <w:p w:rsidR="000C7559" w:rsidRDefault="000C7559" w:rsidP="000C7559">
      <w:pPr>
        <w:pStyle w:val="ListParagraph"/>
        <w:numPr>
          <w:ilvl w:val="0"/>
          <w:numId w:val="49"/>
        </w:numPr>
        <w:spacing w:after="0"/>
        <w:rPr>
          <w:lang w:eastAsia="en-US"/>
        </w:rPr>
      </w:pPr>
      <w:r>
        <w:rPr>
          <w:lang w:eastAsia="en-US"/>
        </w:rPr>
        <w:t xml:space="preserve">If we generate random points uniformly distributed (scattered) in [-1, 1] for both </w:t>
      </w:r>
      <w:r w:rsidRPr="000C7559">
        <w:rPr>
          <w:i/>
          <w:lang w:eastAsia="en-US"/>
        </w:rPr>
        <w:t>x</w:t>
      </w:r>
      <w:r>
        <w:rPr>
          <w:lang w:eastAsia="en-US"/>
        </w:rPr>
        <w:t xml:space="preserve"> and </w:t>
      </w:r>
      <w:r w:rsidRPr="000C7559">
        <w:rPr>
          <w:i/>
          <w:lang w:eastAsia="en-US"/>
        </w:rPr>
        <w:t>y</w:t>
      </w:r>
      <w:r>
        <w:rPr>
          <w:lang w:eastAsia="en-US"/>
        </w:rPr>
        <w:t xml:space="preserve">. Then the ratio of points fall into the circle and points into the square is equal to R. </w:t>
      </w:r>
    </w:p>
    <w:p w:rsidR="000C7559" w:rsidRDefault="000C7559" w:rsidP="0078401A">
      <w:pPr>
        <w:rPr>
          <w:lang w:eastAsia="en-US"/>
        </w:rPr>
      </w:pPr>
    </w:p>
    <w:p w:rsidR="000C7559" w:rsidRDefault="000C7559" w:rsidP="0078401A">
      <w:pPr>
        <w:rPr>
          <w:lang w:eastAsia="en-US"/>
        </w:rPr>
      </w:pPr>
    </w:p>
    <w:p w:rsidR="00B86D76" w:rsidRDefault="00B86D76" w:rsidP="0078401A">
      <w:pPr>
        <w:rPr>
          <w:lang w:eastAsia="en-US"/>
        </w:rPr>
      </w:pPr>
      <w:r>
        <w:rPr>
          <w:lang w:eastAsia="en-US"/>
        </w:rPr>
        <w:t>The Matlab could be written as follows:</w:t>
      </w:r>
    </w:p>
    <w:p w:rsidR="00B86D76" w:rsidRPr="008B37EF" w:rsidRDefault="00B86D76" w:rsidP="00832E72">
      <w:pPr>
        <w:spacing w:after="0"/>
        <w:ind w:left="1440"/>
        <w:rPr>
          <w:i/>
          <w:sz w:val="20"/>
          <w:szCs w:val="20"/>
          <w:lang w:val="en-GB"/>
        </w:rPr>
      </w:pPr>
      <w:r w:rsidRPr="008B37EF">
        <w:rPr>
          <w:i/>
          <w:sz w:val="20"/>
          <w:szCs w:val="20"/>
          <w:lang w:val="en-GB"/>
        </w:rPr>
        <w:t>&gt;&gt; %first to draw the circle and square</w:t>
      </w:r>
    </w:p>
    <w:p w:rsidR="00B86D76" w:rsidRPr="008B37EF" w:rsidRDefault="00B86D76" w:rsidP="00832E72">
      <w:pPr>
        <w:spacing w:after="0"/>
        <w:ind w:left="1440"/>
        <w:rPr>
          <w:i/>
          <w:sz w:val="20"/>
          <w:szCs w:val="20"/>
          <w:lang w:val="en-GB"/>
        </w:rPr>
      </w:pPr>
      <w:r w:rsidRPr="008B37EF">
        <w:rPr>
          <w:i/>
          <w:sz w:val="20"/>
          <w:szCs w:val="20"/>
          <w:lang w:val="en-GB"/>
        </w:rPr>
        <w:t>&gt;&gt;theta=0:0:0.1:360;</w:t>
      </w:r>
    </w:p>
    <w:p w:rsidR="00B86D76" w:rsidRPr="008B37EF" w:rsidRDefault="00B86D76" w:rsidP="00832E72">
      <w:pPr>
        <w:spacing w:after="0"/>
        <w:ind w:left="1440"/>
        <w:rPr>
          <w:i/>
          <w:sz w:val="20"/>
          <w:szCs w:val="20"/>
          <w:lang w:val="en-GB"/>
        </w:rPr>
      </w:pPr>
      <w:r w:rsidRPr="008B37EF">
        <w:rPr>
          <w:i/>
          <w:sz w:val="20"/>
          <w:szCs w:val="20"/>
          <w:lang w:val="en-GB"/>
        </w:rPr>
        <w:t>&gt;&gt;x=sind(theta); y=cosd(theta);</w:t>
      </w:r>
    </w:p>
    <w:p w:rsidR="00B86D76" w:rsidRPr="008B37EF" w:rsidRDefault="00B86D76" w:rsidP="00832E72">
      <w:pPr>
        <w:spacing w:after="0"/>
        <w:ind w:left="1440"/>
        <w:rPr>
          <w:i/>
          <w:sz w:val="20"/>
          <w:szCs w:val="20"/>
          <w:lang w:val="en-GB"/>
        </w:rPr>
      </w:pPr>
      <w:r w:rsidRPr="008B37EF">
        <w:rPr>
          <w:i/>
          <w:sz w:val="20"/>
          <w:szCs w:val="20"/>
          <w:lang w:val="en-GB"/>
        </w:rPr>
        <w:t>&gt;&gt;figure(5);</w:t>
      </w:r>
    </w:p>
    <w:p w:rsidR="00B86D76" w:rsidRPr="008B37EF" w:rsidRDefault="00B86D76" w:rsidP="00832E72">
      <w:pPr>
        <w:spacing w:after="0"/>
        <w:ind w:left="1440"/>
        <w:rPr>
          <w:i/>
          <w:sz w:val="20"/>
          <w:szCs w:val="20"/>
          <w:lang w:val="en-GB"/>
        </w:rPr>
      </w:pPr>
      <w:r w:rsidRPr="008B37EF">
        <w:rPr>
          <w:i/>
          <w:sz w:val="20"/>
          <w:szCs w:val="20"/>
          <w:lang w:val="en-GB"/>
        </w:rPr>
        <w:t>&gt;&gt;plot(x,y); hold on</w:t>
      </w:r>
    </w:p>
    <w:p w:rsidR="00B86D76" w:rsidRPr="008B37EF" w:rsidRDefault="00B86D76" w:rsidP="00832E72">
      <w:pPr>
        <w:spacing w:after="0"/>
        <w:ind w:left="1440"/>
        <w:rPr>
          <w:i/>
          <w:sz w:val="20"/>
          <w:szCs w:val="20"/>
          <w:lang w:val="en-GB"/>
        </w:rPr>
      </w:pPr>
      <w:r w:rsidRPr="008B37EF">
        <w:rPr>
          <w:i/>
          <w:sz w:val="20"/>
          <w:szCs w:val="20"/>
          <w:lang w:val="en-GB"/>
        </w:rPr>
        <w:t>&gt;&gt;plot([-1 -1],[-1 1],'k-')</w:t>
      </w:r>
    </w:p>
    <w:p w:rsidR="00B86D76" w:rsidRPr="008B37EF" w:rsidRDefault="00B86D76" w:rsidP="00832E72">
      <w:pPr>
        <w:spacing w:after="0"/>
        <w:ind w:left="1440"/>
        <w:rPr>
          <w:i/>
          <w:sz w:val="20"/>
          <w:szCs w:val="20"/>
          <w:lang w:val="en-GB"/>
        </w:rPr>
      </w:pPr>
      <w:r w:rsidRPr="008B37EF">
        <w:rPr>
          <w:i/>
          <w:sz w:val="20"/>
          <w:szCs w:val="20"/>
          <w:lang w:val="en-GB"/>
        </w:rPr>
        <w:t>&gt;&gt;plot([-1 1],[-1 -1],'k-')</w:t>
      </w:r>
    </w:p>
    <w:p w:rsidR="00B86D76" w:rsidRPr="008B37EF" w:rsidRDefault="00B86D76" w:rsidP="00832E72">
      <w:pPr>
        <w:spacing w:after="0"/>
        <w:ind w:left="1440"/>
        <w:rPr>
          <w:i/>
          <w:sz w:val="20"/>
          <w:szCs w:val="20"/>
          <w:lang w:val="en-GB"/>
        </w:rPr>
      </w:pPr>
      <w:r w:rsidRPr="008B37EF">
        <w:rPr>
          <w:i/>
          <w:sz w:val="20"/>
          <w:szCs w:val="20"/>
          <w:lang w:val="en-GB"/>
        </w:rPr>
        <w:t>&gt;&gt;plot([1 1],[-1 1],'k-')</w:t>
      </w:r>
    </w:p>
    <w:p w:rsidR="00B86D76" w:rsidRPr="008B37EF" w:rsidRDefault="00B86D76" w:rsidP="00832E72">
      <w:pPr>
        <w:spacing w:after="0"/>
        <w:ind w:left="1440"/>
        <w:rPr>
          <w:i/>
          <w:sz w:val="20"/>
          <w:szCs w:val="20"/>
          <w:lang w:val="en-GB"/>
        </w:rPr>
      </w:pPr>
      <w:r w:rsidRPr="008B37EF">
        <w:rPr>
          <w:i/>
          <w:sz w:val="20"/>
          <w:szCs w:val="20"/>
          <w:lang w:val="en-GB"/>
        </w:rPr>
        <w:t>&gt;&gt;plot([-1 1],[1 1],'k-')</w:t>
      </w:r>
    </w:p>
    <w:p w:rsidR="008B37EF" w:rsidRPr="008B37EF" w:rsidRDefault="00B86D76" w:rsidP="00832E72">
      <w:pPr>
        <w:spacing w:after="0"/>
        <w:ind w:left="1440"/>
        <w:rPr>
          <w:i/>
          <w:sz w:val="20"/>
          <w:szCs w:val="20"/>
          <w:lang w:val="en-GB"/>
        </w:rPr>
      </w:pPr>
      <w:r w:rsidRPr="008B37EF">
        <w:rPr>
          <w:i/>
          <w:sz w:val="20"/>
          <w:szCs w:val="20"/>
          <w:lang w:val="en-GB"/>
        </w:rPr>
        <w:t>&gt;&gt;</w:t>
      </w:r>
      <w:r w:rsidR="008B37EF" w:rsidRPr="008B37EF">
        <w:rPr>
          <w:i/>
          <w:sz w:val="20"/>
          <w:szCs w:val="20"/>
          <w:lang w:val="en-GB"/>
        </w:rPr>
        <w:t>size=100;</w:t>
      </w:r>
    </w:p>
    <w:p w:rsidR="00B86D76" w:rsidRPr="008B37EF" w:rsidRDefault="008B37EF" w:rsidP="00832E72">
      <w:pPr>
        <w:spacing w:after="0"/>
        <w:ind w:left="1440"/>
        <w:rPr>
          <w:i/>
          <w:sz w:val="20"/>
          <w:szCs w:val="20"/>
          <w:lang w:val="en-GB"/>
        </w:rPr>
      </w:pPr>
      <w:r w:rsidRPr="008B37EF">
        <w:rPr>
          <w:i/>
          <w:sz w:val="20"/>
          <w:szCs w:val="20"/>
          <w:lang w:val="en-GB"/>
        </w:rPr>
        <w:t>&gt;&gt;x1</w:t>
      </w:r>
      <w:r w:rsidR="00B86D76" w:rsidRPr="008B37EF">
        <w:rPr>
          <w:i/>
          <w:sz w:val="20"/>
          <w:szCs w:val="20"/>
          <w:lang w:val="en-GB"/>
        </w:rPr>
        <w:t>=-1+2*rand</w:t>
      </w:r>
      <w:r w:rsidRPr="008B37EF">
        <w:rPr>
          <w:i/>
          <w:sz w:val="20"/>
          <w:szCs w:val="20"/>
          <w:lang w:val="en-GB"/>
        </w:rPr>
        <w:t>(size,1);</w:t>
      </w:r>
    </w:p>
    <w:p w:rsidR="008B37EF" w:rsidRDefault="008B37EF" w:rsidP="00832E72">
      <w:pPr>
        <w:spacing w:after="0"/>
        <w:ind w:left="1440"/>
        <w:rPr>
          <w:i/>
          <w:sz w:val="20"/>
          <w:szCs w:val="20"/>
          <w:lang w:val="en-GB"/>
        </w:rPr>
      </w:pPr>
      <w:r w:rsidRPr="008B37EF">
        <w:rPr>
          <w:i/>
          <w:sz w:val="20"/>
          <w:szCs w:val="20"/>
          <w:lang w:val="en-GB"/>
        </w:rPr>
        <w:t>&gt;&gt; y1=-1+2*rand(size,1);</w:t>
      </w:r>
    </w:p>
    <w:p w:rsidR="008B37EF" w:rsidRPr="008B37EF" w:rsidRDefault="008B37EF" w:rsidP="00832E72">
      <w:pPr>
        <w:spacing w:after="0"/>
        <w:ind w:left="1440"/>
        <w:rPr>
          <w:i/>
          <w:sz w:val="20"/>
          <w:szCs w:val="20"/>
          <w:lang w:val="en-GB"/>
        </w:rPr>
      </w:pPr>
      <w:r>
        <w:rPr>
          <w:i/>
          <w:sz w:val="20"/>
          <w:szCs w:val="20"/>
          <w:lang w:val="en-GB"/>
        </w:rPr>
        <w:t>&gt;&gt;plot(x1,y1,’b.’);</w:t>
      </w:r>
    </w:p>
    <w:p w:rsidR="008B37EF" w:rsidRPr="008B37EF" w:rsidRDefault="008B37EF" w:rsidP="00832E72">
      <w:pPr>
        <w:spacing w:after="0"/>
        <w:ind w:left="1440"/>
        <w:rPr>
          <w:i/>
          <w:sz w:val="20"/>
          <w:szCs w:val="20"/>
          <w:lang w:val="en-GB"/>
        </w:rPr>
      </w:pPr>
      <w:r w:rsidRPr="008B37EF">
        <w:rPr>
          <w:i/>
          <w:sz w:val="20"/>
          <w:szCs w:val="20"/>
          <w:lang w:val="en-GB"/>
        </w:rPr>
        <w:t>&gt;&gt;inds=find(x1.^2+y1.^2&lt;1);</w:t>
      </w:r>
    </w:p>
    <w:p w:rsidR="008B37EF" w:rsidRPr="008B37EF" w:rsidRDefault="008B37EF" w:rsidP="00832E72">
      <w:pPr>
        <w:spacing w:after="0"/>
        <w:ind w:left="1440"/>
        <w:rPr>
          <w:i/>
          <w:sz w:val="20"/>
          <w:szCs w:val="20"/>
          <w:lang w:val="en-GB"/>
        </w:rPr>
      </w:pPr>
      <w:r w:rsidRPr="008B37EF">
        <w:rPr>
          <w:i/>
          <w:sz w:val="20"/>
          <w:szCs w:val="20"/>
          <w:lang w:val="en-GB"/>
        </w:rPr>
        <w:t>&gt;&gt;R=length(inds)/size;</w:t>
      </w:r>
    </w:p>
    <w:p w:rsidR="008B37EF" w:rsidRDefault="008B37EF" w:rsidP="00832E72">
      <w:pPr>
        <w:spacing w:after="0"/>
        <w:ind w:left="1440"/>
        <w:rPr>
          <w:i/>
          <w:sz w:val="20"/>
          <w:szCs w:val="20"/>
          <w:lang w:val="en-GB"/>
        </w:rPr>
      </w:pPr>
      <w:r w:rsidRPr="008B37EF">
        <w:rPr>
          <w:i/>
          <w:sz w:val="20"/>
          <w:szCs w:val="20"/>
          <w:lang w:val="en-GB"/>
        </w:rPr>
        <w:t>&gt;&gt;PI=4*R</w:t>
      </w:r>
    </w:p>
    <w:p w:rsidR="000C7559" w:rsidRPr="008B37EF" w:rsidRDefault="000C7559" w:rsidP="00832E72">
      <w:pPr>
        <w:spacing w:after="0"/>
        <w:ind w:left="1440"/>
        <w:rPr>
          <w:i/>
          <w:sz w:val="20"/>
          <w:szCs w:val="20"/>
          <w:lang w:val="en-GB"/>
        </w:rPr>
      </w:pPr>
    </w:p>
    <w:p w:rsidR="008B37EF" w:rsidRPr="0064681C" w:rsidRDefault="008B37EF" w:rsidP="0078401A">
      <w:pPr>
        <w:rPr>
          <w:lang w:eastAsia="en-US"/>
        </w:rPr>
      </w:pPr>
      <w:r>
        <w:rPr>
          <w:lang w:eastAsia="en-US"/>
        </w:rPr>
        <w:t>You could increase the size to check the convergence and compare with the real value of R.</w:t>
      </w:r>
    </w:p>
    <w:p w:rsidR="000C7559" w:rsidRDefault="000C7559" w:rsidP="000C7559">
      <w:pPr>
        <w:jc w:val="center"/>
        <w:rPr>
          <w:lang w:eastAsia="en-US"/>
        </w:rPr>
      </w:pPr>
      <w:r>
        <w:rPr>
          <w:noProof/>
          <w:lang w:val="en-GB"/>
        </w:rPr>
        <w:drawing>
          <wp:inline distT="0" distB="0" distL="0" distR="0" wp14:anchorId="16B3C7B8" wp14:editId="0A018D47">
            <wp:extent cx="2568271" cy="2261986"/>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85">
                      <a:extLst>
                        <a:ext uri="{28A0092B-C50C-407E-A947-70E740481C1C}">
                          <a14:useLocalDpi xmlns:a14="http://schemas.microsoft.com/office/drawing/2010/main" val="0"/>
                        </a:ext>
                      </a:extLst>
                    </a:blip>
                    <a:srcRect/>
                    <a:stretch>
                      <a:fillRect/>
                    </a:stretch>
                  </pic:blipFill>
                  <pic:spPr bwMode="auto">
                    <a:xfrm>
                      <a:off x="0" y="0"/>
                      <a:ext cx="2576028" cy="2268818"/>
                    </a:xfrm>
                    <a:prstGeom prst="rect">
                      <a:avLst/>
                    </a:prstGeom>
                    <a:noFill/>
                    <a:ln>
                      <a:noFill/>
                    </a:ln>
                  </pic:spPr>
                </pic:pic>
              </a:graphicData>
            </a:graphic>
          </wp:inline>
        </w:drawing>
      </w:r>
      <w:r>
        <w:rPr>
          <w:noProof/>
          <w:lang w:val="en-GB"/>
        </w:rPr>
        <w:drawing>
          <wp:inline distT="0" distB="0" distL="0" distR="0" wp14:anchorId="78958F71" wp14:editId="1CACDA2A">
            <wp:extent cx="2477386" cy="22639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2485181" cy="2271100"/>
                    </a:xfrm>
                    <a:prstGeom prst="rect">
                      <a:avLst/>
                    </a:prstGeom>
                    <a:noFill/>
                    <a:ln>
                      <a:noFill/>
                    </a:ln>
                  </pic:spPr>
                </pic:pic>
              </a:graphicData>
            </a:graphic>
          </wp:inline>
        </w:drawing>
      </w:r>
    </w:p>
    <w:p w:rsidR="000C7559" w:rsidRDefault="000C7559" w:rsidP="000C7559">
      <w:pPr>
        <w:rPr>
          <w:lang w:eastAsia="en-US"/>
        </w:rPr>
      </w:pPr>
      <w:r>
        <w:rPr>
          <w:lang w:eastAsia="en-US"/>
        </w:rPr>
        <w:t>Fig. 1, areas of a circle and a square (left) together with simulated random points</w:t>
      </w:r>
    </w:p>
    <w:p w:rsidR="007A6CDC" w:rsidRDefault="007A6CDC" w:rsidP="0078401A"/>
    <w:p w:rsidR="00C727FC" w:rsidRDefault="0064681C" w:rsidP="00AD6CBF">
      <w:pPr>
        <w:pStyle w:val="Heading2"/>
      </w:pPr>
      <w:r>
        <w:t xml:space="preserve">Approximation of </w:t>
      </w:r>
      <w:r w:rsidRPr="0064681C">
        <w:t>Integratio</w:t>
      </w:r>
      <w:r>
        <w:t>n</w:t>
      </w:r>
    </w:p>
    <w:p w:rsidR="00203188" w:rsidRDefault="00255AFD" w:rsidP="0078401A">
      <w:r>
        <w:t xml:space="preserve">You could easily give the analytical solution of the </w:t>
      </w:r>
      <w:r w:rsidR="00832E72">
        <w:t>integration</w:t>
      </w:r>
      <w:r w:rsidRPr="00255AFD">
        <w:rPr>
          <w:position w:val="-18"/>
        </w:rPr>
        <w:object w:dxaOrig="980" w:dyaOrig="499">
          <v:shape id="_x0000_i1064" type="#_x0000_t75" style="width:48.2pt;height:25.65pt" o:ole="">
            <v:imagedata r:id="rId87" o:title=""/>
          </v:shape>
          <o:OLEObject Type="Embed" ProgID="Equation.3" ShapeID="_x0000_i1064" DrawAspect="Content" ObjectID="_1615297623" r:id="rId88"/>
        </w:object>
      </w:r>
      <w:r>
        <w:t xml:space="preserve">. But when the integration become a bit complex, for example, </w:t>
      </w:r>
      <w:r w:rsidRPr="00255AFD">
        <w:rPr>
          <w:position w:val="-20"/>
        </w:rPr>
        <w:object w:dxaOrig="1460" w:dyaOrig="580">
          <v:shape id="_x0000_i1065" type="#_x0000_t75" style="width:73.25pt;height:28.8pt" o:ole="">
            <v:imagedata r:id="rId89" o:title=""/>
          </v:shape>
          <o:OLEObject Type="Embed" ProgID="Equation.3" ShapeID="_x0000_i1065" DrawAspect="Content" ObjectID="_1615297624" r:id="rId90"/>
        </w:object>
      </w:r>
      <w:r>
        <w:t xml:space="preserve">, it might be extremely hard to get the analytical solution. If we assume the x is uniformly distributed in [0,1] with sample size N, i.e. </w:t>
      </w:r>
      <w:r w:rsidRPr="00255AFD">
        <w:rPr>
          <w:i/>
        </w:rPr>
        <w:t>x</w:t>
      </w:r>
      <w:r w:rsidRPr="00255AFD">
        <w:rPr>
          <w:i/>
          <w:vertAlign w:val="subscript"/>
        </w:rPr>
        <w:t>i</w:t>
      </w:r>
      <w:r>
        <w:t>, i=1,…,N, the integration could be approximated by</w:t>
      </w:r>
    </w:p>
    <w:p w:rsidR="00255AFD" w:rsidRDefault="00161BC7" w:rsidP="00832E72">
      <w:pPr>
        <w:ind w:left="1440" w:firstLine="720"/>
      </w:pPr>
      <w:r w:rsidRPr="00255AFD">
        <w:rPr>
          <w:position w:val="-28"/>
        </w:rPr>
        <w:object w:dxaOrig="2320" w:dyaOrig="660">
          <v:shape id="_x0000_i1066" type="#_x0000_t75" style="width:116.45pt;height:33.2pt" o:ole="">
            <v:imagedata r:id="rId91" o:title=""/>
          </v:shape>
          <o:OLEObject Type="Embed" ProgID="Equation.3" ShapeID="_x0000_i1066" DrawAspect="Content" ObjectID="_1615297625" r:id="rId92"/>
        </w:object>
      </w:r>
      <w:r w:rsidR="00255AFD">
        <w:t xml:space="preserve">. </w:t>
      </w:r>
    </w:p>
    <w:p w:rsidR="00255AFD" w:rsidRDefault="00255AFD" w:rsidP="0078401A">
      <w:r>
        <w:lastRenderedPageBreak/>
        <w:t>In the following, we will learn how to implement th</w:t>
      </w:r>
      <w:r w:rsidR="00EB10F0">
        <w:t>e</w:t>
      </w:r>
      <w:r>
        <w:t xml:space="preserve"> two example</w:t>
      </w:r>
      <w:r w:rsidR="00161BC7">
        <w:t>s</w:t>
      </w:r>
      <w:r w:rsidR="00EB10F0">
        <w:t xml:space="preserve"> in M</w:t>
      </w:r>
      <w:r>
        <w:t>atlab.</w:t>
      </w:r>
      <w:r w:rsidR="00161BC7">
        <w:t xml:space="preserve"> If you know Mathematics, you could use it to check the results from the Monte Carlo method.</w:t>
      </w:r>
    </w:p>
    <w:p w:rsidR="00161BC7" w:rsidRPr="00014CB1" w:rsidRDefault="00161BC7" w:rsidP="00832E72">
      <w:pPr>
        <w:spacing w:after="0"/>
        <w:ind w:left="1440"/>
        <w:rPr>
          <w:i/>
          <w:sz w:val="20"/>
          <w:szCs w:val="20"/>
          <w:lang w:val="en-GB"/>
        </w:rPr>
      </w:pPr>
      <w:r w:rsidRPr="00014CB1">
        <w:rPr>
          <w:i/>
          <w:sz w:val="20"/>
          <w:szCs w:val="20"/>
          <w:lang w:val="en-GB"/>
        </w:rPr>
        <w:t>&gt;&gt; % first for the simple integration, you could check by the analytical solution</w:t>
      </w:r>
    </w:p>
    <w:p w:rsidR="00161BC7" w:rsidRPr="00014CB1" w:rsidRDefault="00161BC7" w:rsidP="00832E72">
      <w:pPr>
        <w:spacing w:after="0"/>
        <w:ind w:left="1440"/>
        <w:rPr>
          <w:i/>
          <w:sz w:val="20"/>
          <w:szCs w:val="20"/>
          <w:lang w:val="en-GB"/>
        </w:rPr>
      </w:pPr>
      <w:r w:rsidRPr="00014CB1">
        <w:rPr>
          <w:i/>
          <w:sz w:val="20"/>
          <w:szCs w:val="20"/>
          <w:lang w:val="en-GB"/>
        </w:rPr>
        <w:t>&gt;&gt;size=1000;</w:t>
      </w:r>
    </w:p>
    <w:p w:rsidR="00161BC7" w:rsidRPr="00014CB1" w:rsidRDefault="00161BC7" w:rsidP="00832E72">
      <w:pPr>
        <w:spacing w:after="0"/>
        <w:ind w:left="1440"/>
        <w:rPr>
          <w:i/>
          <w:sz w:val="20"/>
          <w:szCs w:val="20"/>
          <w:lang w:val="en-GB"/>
        </w:rPr>
      </w:pPr>
      <w:r w:rsidRPr="00014CB1">
        <w:rPr>
          <w:i/>
          <w:sz w:val="20"/>
          <w:szCs w:val="20"/>
          <w:lang w:val="en-GB"/>
        </w:rPr>
        <w:t>&gt;&gt;x=rand(size,1);</w:t>
      </w:r>
    </w:p>
    <w:p w:rsidR="00161BC7" w:rsidRPr="00014CB1" w:rsidRDefault="00161BC7" w:rsidP="00832E72">
      <w:pPr>
        <w:spacing w:after="0"/>
        <w:ind w:left="1440"/>
        <w:rPr>
          <w:i/>
          <w:sz w:val="20"/>
          <w:szCs w:val="20"/>
          <w:lang w:val="en-GB"/>
        </w:rPr>
      </w:pPr>
      <w:r w:rsidRPr="00014CB1">
        <w:rPr>
          <w:i/>
          <w:sz w:val="20"/>
          <w:szCs w:val="20"/>
          <w:lang w:val="en-GB"/>
        </w:rPr>
        <w:t>&gt;&gt;y1=sum(x.^2)/size</w:t>
      </w:r>
    </w:p>
    <w:p w:rsidR="00001E1B" w:rsidRPr="00014CB1" w:rsidRDefault="00001E1B" w:rsidP="00832E72">
      <w:pPr>
        <w:spacing w:after="0"/>
        <w:ind w:left="1440"/>
        <w:rPr>
          <w:i/>
          <w:sz w:val="20"/>
          <w:szCs w:val="20"/>
          <w:lang w:val="en-GB"/>
        </w:rPr>
      </w:pPr>
      <w:r w:rsidRPr="00014CB1">
        <w:rPr>
          <w:i/>
          <w:sz w:val="20"/>
          <w:szCs w:val="20"/>
          <w:lang w:val="en-GB"/>
        </w:rPr>
        <w:t>&gt;&gt;%check the denominator, x ca not be zero</w:t>
      </w:r>
    </w:p>
    <w:p w:rsidR="00001E1B" w:rsidRPr="00014CB1" w:rsidRDefault="00001E1B" w:rsidP="00832E72">
      <w:pPr>
        <w:spacing w:after="0"/>
        <w:ind w:left="1440"/>
        <w:rPr>
          <w:i/>
          <w:sz w:val="20"/>
          <w:szCs w:val="20"/>
          <w:lang w:val="en-GB"/>
        </w:rPr>
      </w:pPr>
      <w:r w:rsidRPr="00014CB1">
        <w:rPr>
          <w:i/>
          <w:sz w:val="20"/>
          <w:szCs w:val="20"/>
          <w:lang w:val="en-GB"/>
        </w:rPr>
        <w:t xml:space="preserve">&gt;&gt;inds=find(x==0); x(inds)=0.0001; </w:t>
      </w:r>
    </w:p>
    <w:p w:rsidR="00161BC7" w:rsidRDefault="00161BC7" w:rsidP="00832E72">
      <w:pPr>
        <w:spacing w:after="0"/>
        <w:ind w:left="1440"/>
        <w:rPr>
          <w:i/>
          <w:sz w:val="20"/>
          <w:szCs w:val="20"/>
          <w:lang w:val="en-GB"/>
        </w:rPr>
      </w:pPr>
      <w:r w:rsidRPr="00014CB1">
        <w:rPr>
          <w:i/>
          <w:sz w:val="20"/>
          <w:szCs w:val="20"/>
          <w:lang w:val="en-GB"/>
        </w:rPr>
        <w:t>&gt;&gt;y2=sum(</w:t>
      </w:r>
      <w:r w:rsidR="00001E1B" w:rsidRPr="00014CB1">
        <w:rPr>
          <w:i/>
          <w:sz w:val="20"/>
          <w:szCs w:val="20"/>
          <w:lang w:val="en-GB"/>
        </w:rPr>
        <w:t>cos(x.^2)./log(x)</w:t>
      </w:r>
      <w:r w:rsidRPr="00014CB1">
        <w:rPr>
          <w:i/>
          <w:sz w:val="20"/>
          <w:szCs w:val="20"/>
          <w:lang w:val="en-GB"/>
        </w:rPr>
        <w:t>)/size</w:t>
      </w:r>
    </w:p>
    <w:p w:rsidR="00832E72" w:rsidRPr="00014CB1" w:rsidRDefault="00832E72" w:rsidP="00832E72">
      <w:pPr>
        <w:spacing w:after="0"/>
        <w:ind w:left="1440"/>
        <w:rPr>
          <w:i/>
          <w:sz w:val="20"/>
          <w:szCs w:val="20"/>
          <w:lang w:val="en-GB"/>
        </w:rPr>
      </w:pPr>
    </w:p>
    <w:p w:rsidR="00161BC7" w:rsidRDefault="00161BC7" w:rsidP="0078401A">
      <w:r>
        <w:t>Again, please increase the convergence by increase the sample size</w:t>
      </w:r>
    </w:p>
    <w:p w:rsidR="000C7559" w:rsidRDefault="000C7559" w:rsidP="0078401A"/>
    <w:p w:rsidR="00001E1B" w:rsidRDefault="0064681C" w:rsidP="00AD6CBF">
      <w:pPr>
        <w:pStyle w:val="Heading2"/>
      </w:pPr>
      <w:r>
        <w:t>M</w:t>
      </w:r>
      <w:r w:rsidR="00252BB5">
        <w:t>ean and variance</w:t>
      </w:r>
      <w:r>
        <w:t xml:space="preserve"> of the complex function of a random variable</w:t>
      </w:r>
    </w:p>
    <w:p w:rsidR="00001E1B" w:rsidRDefault="008263AB" w:rsidP="0078401A">
      <w:r>
        <w:t>Suppose there is a random variable X and its function of f(X), one is interested to compute the mean and variance of the function, i.e. E[f(x)] and Var(f(X)). For example, in maritime industry, such a problem is described in the assignment for this lecture. When the function is not so complex, you could have analytical solution. Alternatively, a convenient way is to use the so-called Gauss approximation shown below:</w:t>
      </w:r>
    </w:p>
    <w:p w:rsidR="008263AB" w:rsidRDefault="008263AB" w:rsidP="000C7559">
      <w:pPr>
        <w:jc w:val="center"/>
      </w:pPr>
      <w:r>
        <w:rPr>
          <w:noProof/>
          <w:lang w:val="en-GB"/>
        </w:rPr>
        <w:drawing>
          <wp:inline distT="0" distB="0" distL="0" distR="0" wp14:anchorId="2E3A3754" wp14:editId="0A696297">
            <wp:extent cx="4293870" cy="118491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4293870" cy="1184910"/>
                    </a:xfrm>
                    <a:prstGeom prst="rect">
                      <a:avLst/>
                    </a:prstGeom>
                    <a:noFill/>
                    <a:ln>
                      <a:noFill/>
                    </a:ln>
                  </pic:spPr>
                </pic:pic>
              </a:graphicData>
            </a:graphic>
          </wp:inline>
        </w:drawing>
      </w:r>
    </w:p>
    <w:p w:rsidR="008263AB" w:rsidRDefault="008263AB" w:rsidP="0078401A">
      <w:r>
        <w:t>Perhaps, the most convenient</w:t>
      </w:r>
      <w:r w:rsidR="001522B0">
        <w:t xml:space="preserve"> and straightforward</w:t>
      </w:r>
      <w:r>
        <w:t xml:space="preserve"> way is to use the Monte Carlo method.</w:t>
      </w:r>
      <w:r w:rsidR="001522B0">
        <w:t xml:space="preserve"> In this example, let X be a Normal distributed random variable</w:t>
      </w:r>
      <w:r w:rsidR="00177406">
        <w:t xml:space="preserve"> with X~</w:t>
      </w:r>
      <w:proofErr w:type="gramStart"/>
      <w:r w:rsidR="00177406">
        <w:t>N(</w:t>
      </w:r>
      <w:proofErr w:type="gramEnd"/>
      <w:r w:rsidR="00177406">
        <w:t>10,</w:t>
      </w:r>
      <w:r w:rsidR="00EB10F0">
        <w:t xml:space="preserve"> </w:t>
      </w:r>
      <w:r w:rsidR="00177406">
        <w:t>25)</w:t>
      </w:r>
      <w:r w:rsidR="001522B0">
        <w:t>, we want to c</w:t>
      </w:r>
      <w:r w:rsidR="00152E40">
        <w:t>ompute the mean and variance of</w:t>
      </w:r>
      <w:r w:rsidR="001522B0" w:rsidRPr="001522B0">
        <w:rPr>
          <w:position w:val="-10"/>
        </w:rPr>
        <w:object w:dxaOrig="1600" w:dyaOrig="340">
          <v:shape id="_x0000_i1067" type="#_x0000_t75" style="width:80.15pt;height:18.15pt" o:ole="">
            <v:imagedata r:id="rId94" o:title=""/>
          </v:shape>
          <o:OLEObject Type="Embed" ProgID="Equation.3" ShapeID="_x0000_i1067" DrawAspect="Content" ObjectID="_1615297626" r:id="rId95"/>
        </w:object>
      </w:r>
      <w:r w:rsidR="001522B0">
        <w:t>.</w:t>
      </w:r>
    </w:p>
    <w:p w:rsidR="001522B0" w:rsidRDefault="001522B0" w:rsidP="0078401A">
      <w:r>
        <w:t>Note that you could find the analytical solution for this case in the website:</w:t>
      </w:r>
    </w:p>
    <w:p w:rsidR="001522B0" w:rsidRDefault="00B35A82" w:rsidP="0078401A">
      <w:hyperlink r:id="rId96" w:history="1">
        <w:r w:rsidR="001522B0">
          <w:rPr>
            <w:rStyle w:val="Hyperlink"/>
          </w:rPr>
          <w:t>http://en.wikipedia.org/wiki/Normal_distribution</w:t>
        </w:r>
      </w:hyperlink>
      <w:r w:rsidR="001522B0">
        <w:t>.</w:t>
      </w:r>
    </w:p>
    <w:p w:rsidR="001522B0" w:rsidRDefault="001522B0" w:rsidP="0078401A"/>
    <w:p w:rsidR="00001E1B" w:rsidRPr="00014CB1" w:rsidRDefault="00177406" w:rsidP="00832E72">
      <w:pPr>
        <w:spacing w:after="0"/>
        <w:ind w:left="1440"/>
        <w:rPr>
          <w:i/>
          <w:sz w:val="20"/>
          <w:szCs w:val="20"/>
          <w:lang w:val="en-GB"/>
        </w:rPr>
      </w:pPr>
      <w:r w:rsidRPr="00014CB1">
        <w:rPr>
          <w:i/>
          <w:sz w:val="20"/>
          <w:szCs w:val="20"/>
          <w:lang w:val="en-GB"/>
        </w:rPr>
        <w:t>&gt;&gt;size=1000; mu=10; sigma=5;</w:t>
      </w:r>
    </w:p>
    <w:p w:rsidR="00177406" w:rsidRPr="00014CB1" w:rsidRDefault="00177406" w:rsidP="00832E72">
      <w:pPr>
        <w:spacing w:after="0"/>
        <w:ind w:left="1440"/>
        <w:rPr>
          <w:i/>
          <w:sz w:val="20"/>
          <w:szCs w:val="20"/>
          <w:lang w:val="en-GB"/>
        </w:rPr>
      </w:pPr>
      <w:r w:rsidRPr="00014CB1">
        <w:rPr>
          <w:i/>
          <w:sz w:val="20"/>
          <w:szCs w:val="20"/>
          <w:lang w:val="en-GB"/>
        </w:rPr>
        <w:t>&gt;&gt;x=normrnd(mu,sigma,size,1);</w:t>
      </w:r>
    </w:p>
    <w:p w:rsidR="00177406" w:rsidRPr="00014CB1" w:rsidRDefault="00177406" w:rsidP="00832E72">
      <w:pPr>
        <w:spacing w:after="0"/>
        <w:ind w:left="1440"/>
        <w:rPr>
          <w:i/>
          <w:sz w:val="20"/>
          <w:szCs w:val="20"/>
          <w:lang w:val="en-GB"/>
        </w:rPr>
      </w:pPr>
      <w:r w:rsidRPr="00014CB1">
        <w:rPr>
          <w:i/>
          <w:sz w:val="20"/>
          <w:szCs w:val="20"/>
          <w:lang w:val="en-GB"/>
        </w:rPr>
        <w:t>&gt;&gt;y=x.^2.5+x.^2;</w:t>
      </w:r>
    </w:p>
    <w:p w:rsidR="00177406" w:rsidRPr="00014CB1" w:rsidRDefault="00177406" w:rsidP="00832E72">
      <w:pPr>
        <w:spacing w:after="0"/>
        <w:ind w:left="1440"/>
        <w:rPr>
          <w:i/>
          <w:sz w:val="20"/>
          <w:szCs w:val="20"/>
          <w:lang w:val="en-GB"/>
        </w:rPr>
      </w:pPr>
      <w:r w:rsidRPr="00014CB1">
        <w:rPr>
          <w:i/>
          <w:sz w:val="20"/>
          <w:szCs w:val="20"/>
          <w:lang w:val="en-GB"/>
        </w:rPr>
        <w:t xml:space="preserve">&gt;&gt;[mean(y)  var(y)] </w:t>
      </w:r>
    </w:p>
    <w:p w:rsidR="00177406" w:rsidRDefault="00177406" w:rsidP="0078401A"/>
    <w:p w:rsidR="00177406" w:rsidRDefault="00177406" w:rsidP="0078401A">
      <w:r>
        <w:t>So you can see it is so simple.</w:t>
      </w:r>
    </w:p>
    <w:p w:rsidR="00001E1B" w:rsidRDefault="00001E1B" w:rsidP="0078401A"/>
    <w:p w:rsidR="00252BB5" w:rsidRDefault="00252BB5" w:rsidP="0078401A"/>
    <w:p w:rsidR="00161E5E" w:rsidRPr="00252BB5" w:rsidRDefault="00161E5E" w:rsidP="0078401A">
      <w:pPr>
        <w:jc w:val="left"/>
      </w:pPr>
      <w:r w:rsidRPr="00252BB5">
        <w:br w:type="page"/>
      </w:r>
    </w:p>
    <w:p w:rsidR="00832E72" w:rsidRDefault="00832E72" w:rsidP="0078401A">
      <w:pPr>
        <w:jc w:val="center"/>
        <w:rPr>
          <w:b/>
          <w:sz w:val="32"/>
          <w:szCs w:val="32"/>
        </w:rPr>
      </w:pPr>
    </w:p>
    <w:p w:rsidR="006A2E7F" w:rsidRPr="00252BB5" w:rsidRDefault="006A2E7F" w:rsidP="0078401A">
      <w:pPr>
        <w:jc w:val="center"/>
        <w:rPr>
          <w:b/>
          <w:sz w:val="32"/>
          <w:szCs w:val="32"/>
        </w:rPr>
      </w:pPr>
      <w:r w:rsidRPr="00252BB5">
        <w:rPr>
          <w:b/>
          <w:sz w:val="32"/>
          <w:szCs w:val="32"/>
        </w:rPr>
        <w:t xml:space="preserve">Computer exercise </w:t>
      </w:r>
      <w:r w:rsidR="0078401A">
        <w:rPr>
          <w:b/>
          <w:sz w:val="32"/>
          <w:szCs w:val="32"/>
        </w:rPr>
        <w:t>5</w:t>
      </w:r>
      <w:r w:rsidRPr="00252BB5">
        <w:rPr>
          <w:b/>
          <w:sz w:val="32"/>
          <w:szCs w:val="32"/>
        </w:rPr>
        <w:t xml:space="preserve"> (Tutorial – R)</w:t>
      </w:r>
    </w:p>
    <w:p w:rsidR="00161E5E" w:rsidRDefault="006A2E7F" w:rsidP="0078401A">
      <w:pPr>
        <w:pStyle w:val="Title"/>
      </w:pPr>
      <w:r w:rsidRPr="00252BB5">
        <w:t>Monte Carlo methods and advanced applications</w:t>
      </w:r>
    </w:p>
    <w:p w:rsidR="00832E72" w:rsidRDefault="00832E72" w:rsidP="0078401A"/>
    <w:p w:rsidR="00832E72" w:rsidRDefault="00832E72" w:rsidP="0078401A"/>
    <w:p w:rsidR="00081892" w:rsidRDefault="00252BB5" w:rsidP="0078401A">
      <w:r>
        <w:t xml:space="preserve">In the real practice, two/several </w:t>
      </w:r>
      <w:r w:rsidR="00384F43">
        <w:t>random variables</w:t>
      </w:r>
      <w:r>
        <w:t xml:space="preserve"> are often correlated. Hence, in this computer exercise, you will be asked to generate correlated random variables, together with some complex problems using the generated correlated random variables. </w:t>
      </w:r>
      <w:r w:rsidR="003049B1">
        <w:t xml:space="preserve">In order to generate multiple corrected random variables, the </w:t>
      </w:r>
      <w:r w:rsidR="00081892">
        <w:t>covariance matrix of</w:t>
      </w:r>
      <w:r w:rsidR="003049B1">
        <w:t xml:space="preserve"> these random variables is necessary. </w:t>
      </w:r>
      <w:r w:rsidR="00081892">
        <w:t>The properties of the covariance matrix</w:t>
      </w:r>
      <w:r w:rsidR="00CA3C51">
        <w:t xml:space="preserve"> denoted by </w:t>
      </w:r>
      <w:r w:rsidR="00CA3C51" w:rsidRPr="00EC552F">
        <w:rPr>
          <w:b/>
          <w:i/>
        </w:rPr>
        <w:sym w:font="Symbol" w:char="F053"/>
      </w:r>
      <w:r w:rsidR="000C7559">
        <w:rPr>
          <w:b/>
        </w:rPr>
        <w:t xml:space="preserve"> </w:t>
      </w:r>
      <w:r w:rsidR="00CA3C51">
        <w:t>are listed as follows:</w:t>
      </w:r>
    </w:p>
    <w:p w:rsidR="00CA3C51" w:rsidRDefault="00CA3C51" w:rsidP="00EC552F">
      <w:pPr>
        <w:pStyle w:val="ListParagraph"/>
        <w:numPr>
          <w:ilvl w:val="0"/>
          <w:numId w:val="50"/>
        </w:numPr>
      </w:pPr>
      <w:r>
        <w:t xml:space="preserve">it is a symmetric matrix such that </w:t>
      </w:r>
      <w:r w:rsidRPr="00EC552F">
        <w:rPr>
          <w:b/>
          <w:i/>
        </w:rPr>
        <w:sym w:font="Symbol" w:char="F053"/>
      </w:r>
      <w:r>
        <w:t>=</w:t>
      </w:r>
      <w:r w:rsidRPr="00EC552F">
        <w:rPr>
          <w:b/>
          <w:i/>
        </w:rPr>
        <w:sym w:font="Symbol" w:char="F053"/>
      </w:r>
      <w:r w:rsidRPr="00EC552F">
        <w:rPr>
          <w:vertAlign w:val="superscript"/>
        </w:rPr>
        <w:t>T</w:t>
      </w:r>
    </w:p>
    <w:p w:rsidR="00CA3C51" w:rsidRDefault="00CA3C51" w:rsidP="00EC552F">
      <w:pPr>
        <w:pStyle w:val="ListParagraph"/>
        <w:numPr>
          <w:ilvl w:val="0"/>
          <w:numId w:val="50"/>
        </w:numPr>
      </w:pPr>
      <w:r>
        <w:t xml:space="preserve">the diagonal elements (variance of these random variables) satisfy </w:t>
      </w:r>
      <w:r w:rsidRPr="00C840C9">
        <w:rPr>
          <w:b/>
        </w:rPr>
        <w:sym w:font="Symbol" w:char="F053"/>
      </w:r>
      <w:r w:rsidRPr="00EC552F">
        <w:rPr>
          <w:vertAlign w:val="subscript"/>
        </w:rPr>
        <w:t>i,i</w:t>
      </w:r>
      <w:r>
        <w:sym w:font="Symbol" w:char="F0B3"/>
      </w:r>
      <w:r>
        <w:t>0</w:t>
      </w:r>
    </w:p>
    <w:p w:rsidR="00CA3C51" w:rsidRDefault="00CA3C51" w:rsidP="00EC552F">
      <w:pPr>
        <w:pStyle w:val="ListParagraph"/>
        <w:numPr>
          <w:ilvl w:val="0"/>
          <w:numId w:val="50"/>
        </w:numPr>
      </w:pPr>
      <w:r>
        <w:t>it is positive semi-definite so that</w:t>
      </w:r>
      <w:r w:rsidR="00EB10F0">
        <w:t xml:space="preserve"> </w:t>
      </w:r>
      <w:r w:rsidR="00AF3AE8" w:rsidRPr="00EC552F">
        <w:rPr>
          <w:b/>
        </w:rPr>
        <w:t>x</w:t>
      </w:r>
      <w:r w:rsidR="00AF3AE8" w:rsidRPr="00EC552F">
        <w:rPr>
          <w:vertAlign w:val="superscript"/>
        </w:rPr>
        <w:t>T</w:t>
      </w:r>
      <w:r w:rsidR="00AF3AE8" w:rsidRPr="00C840C9">
        <w:rPr>
          <w:b/>
        </w:rPr>
        <w:sym w:font="Symbol" w:char="F053"/>
      </w:r>
      <w:r w:rsidR="00AF3AE8" w:rsidRPr="00EC552F">
        <w:rPr>
          <w:b/>
        </w:rPr>
        <w:t>x</w:t>
      </w:r>
      <w:r w:rsidR="00AF3AE8">
        <w:sym w:font="Symbol" w:char="F0B3"/>
      </w:r>
      <w:r w:rsidR="00AF3AE8">
        <w:t xml:space="preserve">0 for all </w:t>
      </w:r>
      <w:r w:rsidR="00AF3AE8" w:rsidRPr="00EC552F">
        <w:rPr>
          <w:b/>
        </w:rPr>
        <w:t>x</w:t>
      </w:r>
      <w:r w:rsidR="00AF3AE8">
        <w:sym w:font="Symbol" w:char="F0CE"/>
      </w:r>
      <w:r w:rsidR="00AF3AE8" w:rsidRPr="00EC552F">
        <w:rPr>
          <w:b/>
        </w:rPr>
        <w:t>R</w:t>
      </w:r>
      <w:r w:rsidR="00AF3AE8">
        <w:t>.</w:t>
      </w:r>
    </w:p>
    <w:p w:rsidR="00AF3EF6" w:rsidRDefault="00AF3EF6" w:rsidP="0078401A">
      <w:r>
        <w:t>In general, two methods are often used to simulate the correlated random variables, provided the covariance matrix of these correlated random variables. One is called the Cholesky decomposition method, and the other is often related with the Eigen</w:t>
      </w:r>
      <w:r w:rsidR="00EB10F0">
        <w:t xml:space="preserve"> </w:t>
      </w:r>
      <w:r>
        <w:t>system transformation.</w:t>
      </w:r>
      <w:r w:rsidR="00C840C9">
        <w:t xml:space="preserve"> In principle, both methods are used to solve the following matrix equation with respect to the matrix </w:t>
      </w:r>
      <w:r w:rsidR="00C840C9" w:rsidRPr="00AF7270">
        <w:rPr>
          <w:b/>
          <w:i/>
        </w:rPr>
        <w:t>C</w:t>
      </w:r>
      <w:r w:rsidR="00C840C9">
        <w:t>,</w:t>
      </w:r>
    </w:p>
    <w:p w:rsidR="00C840C9" w:rsidRDefault="00C840C9" w:rsidP="0078401A">
      <w:pPr>
        <w:ind w:left="1440" w:firstLine="720"/>
      </w:pPr>
      <w:r w:rsidRPr="00C840C9">
        <w:rPr>
          <w:position w:val="-10"/>
        </w:rPr>
        <w:object w:dxaOrig="2960" w:dyaOrig="360">
          <v:shape id="_x0000_i1068" type="#_x0000_t75" style="width:147.15pt;height:18.15pt" o:ole="">
            <v:imagedata r:id="rId97" o:title=""/>
          </v:shape>
          <o:OLEObject Type="Embed" ProgID="Equation.3" ShapeID="_x0000_i1068" DrawAspect="Content" ObjectID="_1615297627" r:id="rId98"/>
        </w:object>
      </w:r>
      <w:r>
        <w:t>=</w:t>
      </w:r>
      <w:r>
        <w:sym w:font="Symbol" w:char="F053"/>
      </w:r>
      <w:r>
        <w:t>.</w:t>
      </w:r>
    </w:p>
    <w:p w:rsidR="0065652B" w:rsidRDefault="00C840C9" w:rsidP="0078401A">
      <w:r>
        <w:t xml:space="preserve">where the </w:t>
      </w:r>
      <w:r w:rsidRPr="009C0B7C">
        <w:rPr>
          <w:position w:val="-6"/>
        </w:rPr>
        <w:object w:dxaOrig="859" w:dyaOrig="320">
          <v:shape id="_x0000_i1069" type="#_x0000_t75" style="width:42.55pt;height:15.65pt" o:ole="">
            <v:imagedata r:id="rId99" o:title=""/>
          </v:shape>
          <o:OLEObject Type="Embed" ProgID="Equation.3" ShapeID="_x0000_i1069" DrawAspect="Content" ObjectID="_1615297628" r:id="rId100"/>
        </w:object>
      </w:r>
      <w:r>
        <w:t xml:space="preserve"> is used to multiply with the i</w:t>
      </w:r>
      <w:r w:rsidR="00F513BE">
        <w:t>i</w:t>
      </w:r>
      <w:r>
        <w:t xml:space="preserve">d </w:t>
      </w:r>
      <w:proofErr w:type="gramStart"/>
      <w:r>
        <w:t>R.V</w:t>
      </w:r>
      <w:r w:rsidR="00EC552F">
        <w:t>s</w:t>
      </w:r>
      <w:proofErr w:type="gramEnd"/>
      <w:r w:rsidR="00EC552F">
        <w:t xml:space="preserve"> </w:t>
      </w:r>
      <w:r>
        <w:t>(independent</w:t>
      </w:r>
      <w:r w:rsidR="00EC552F">
        <w:t xml:space="preserve"> and</w:t>
      </w:r>
      <w:r>
        <w:t xml:space="preserve"> </w:t>
      </w:r>
      <w:r w:rsidR="00EC552F">
        <w:t>identically</w:t>
      </w:r>
      <w:r>
        <w:t xml:space="preserve"> distributed </w:t>
      </w:r>
      <w:r w:rsidR="00EC552F">
        <w:t>R</w:t>
      </w:r>
      <w:r>
        <w:t xml:space="preserve">andom </w:t>
      </w:r>
      <w:r w:rsidR="00EC552F">
        <w:t>V</w:t>
      </w:r>
      <w:r>
        <w:t>ariables) to get the correlated random variables.</w:t>
      </w:r>
      <w:r w:rsidR="00F513BE">
        <w:t xml:space="preserve"> Because of the simple application of </w:t>
      </w:r>
      <w:r w:rsidR="003049B1">
        <w:t>the Cholesky Decomposition</w:t>
      </w:r>
      <w:r w:rsidR="00F513BE">
        <w:t>, it is often</w:t>
      </w:r>
      <w:r w:rsidR="003049B1">
        <w:t xml:space="preserve"> used to </w:t>
      </w:r>
      <w:r w:rsidR="00F513BE">
        <w:t xml:space="preserve">get the matrix </w:t>
      </w:r>
      <w:r w:rsidR="00F513BE" w:rsidRPr="00F513BE">
        <w:rPr>
          <w:b/>
        </w:rPr>
        <w:t>C</w:t>
      </w:r>
      <w:r w:rsidR="00F513BE">
        <w:t>. In Matlab, you could use the routine “</w:t>
      </w:r>
      <w:r w:rsidR="00F513BE" w:rsidRPr="00AF7270">
        <w:rPr>
          <w:b/>
          <w:i/>
        </w:rPr>
        <w:t>chol</w:t>
      </w:r>
      <w:r w:rsidR="00F513BE">
        <w:t>” for such analysis.</w:t>
      </w:r>
    </w:p>
    <w:p w:rsidR="00832E72" w:rsidRDefault="00384F43" w:rsidP="0078401A">
      <w:r>
        <w:t xml:space="preserve">Note that since the sum of iid normal R.Vs is still a normal random variable, whose mean and variance are also easy to be obtained, we </w:t>
      </w:r>
      <w:r w:rsidR="00EC552F">
        <w:t>focus</w:t>
      </w:r>
      <w:r>
        <w:t xml:space="preserve"> on the generation of correlated normal random variables using the co</w:t>
      </w:r>
      <w:r w:rsidR="00EC552F">
        <w:t>variance decomposition and iid N</w:t>
      </w:r>
      <w:r>
        <w:t xml:space="preserve">ormal random variables. </w:t>
      </w:r>
    </w:p>
    <w:p w:rsidR="00832E72" w:rsidRDefault="00832E72" w:rsidP="0078401A"/>
    <w:p w:rsidR="0065652B" w:rsidRDefault="00832E72" w:rsidP="00076F11">
      <w:pPr>
        <w:pStyle w:val="Heading1"/>
        <w:numPr>
          <w:ilvl w:val="0"/>
          <w:numId w:val="45"/>
        </w:numPr>
      </w:pPr>
      <w:r>
        <w:t>Inputs</w:t>
      </w:r>
      <w:r w:rsidR="0065652B">
        <w:t xml:space="preserve"> for </w:t>
      </w:r>
      <w:r w:rsidR="00F513BE">
        <w:t>the simulations</w:t>
      </w:r>
    </w:p>
    <w:p w:rsidR="005030DD" w:rsidRDefault="00F513BE" w:rsidP="0078401A">
      <w:r>
        <w:t xml:space="preserve">In order to simulate a vector of correlated </w:t>
      </w:r>
      <w:r w:rsidR="00384F43" w:rsidRPr="00384F43">
        <w:rPr>
          <w:b/>
          <w:i/>
        </w:rPr>
        <w:t>normal</w:t>
      </w:r>
      <w:r w:rsidR="00832E72">
        <w:rPr>
          <w:b/>
          <w:i/>
        </w:rPr>
        <w:t xml:space="preserve"> </w:t>
      </w:r>
      <w:r>
        <w:t xml:space="preserve">random variables </w:t>
      </w:r>
      <w:r w:rsidRPr="00E426C2">
        <w:rPr>
          <w:b/>
          <w:i/>
        </w:rPr>
        <w:t>Z</w:t>
      </w:r>
      <w:r>
        <w:t>=[Z</w:t>
      </w:r>
      <w:r w:rsidRPr="00F513BE">
        <w:rPr>
          <w:vertAlign w:val="subscript"/>
        </w:rPr>
        <w:t>1</w:t>
      </w:r>
      <w:r>
        <w:t>, …, Z</w:t>
      </w:r>
      <w:r w:rsidRPr="00F513BE">
        <w:rPr>
          <w:vertAlign w:val="subscript"/>
        </w:rPr>
        <w:t>n</w:t>
      </w:r>
      <w:r>
        <w:t>]</w:t>
      </w:r>
      <w:r w:rsidRPr="00F513BE">
        <w:rPr>
          <w:vertAlign w:val="superscript"/>
        </w:rPr>
        <w:t>T</w:t>
      </w:r>
      <w:r>
        <w:t>, a full pr</w:t>
      </w:r>
      <w:r w:rsidR="00E426C2">
        <w:t>ocess is described as follows (N</w:t>
      </w:r>
      <w:r>
        <w:t xml:space="preserve">ote in this exercise, we only give the most commonly used techniques or solutions. You may </w:t>
      </w:r>
      <w:r w:rsidR="00334E72">
        <w:t>encounter</w:t>
      </w:r>
      <w:r>
        <w:t xml:space="preserve"> other types of solutions in literatures. ):</w:t>
      </w:r>
    </w:p>
    <w:p w:rsidR="00F513BE" w:rsidRDefault="00F513BE" w:rsidP="0078401A">
      <w:pPr>
        <w:ind w:left="720"/>
      </w:pPr>
      <w:r>
        <w:t>1,</w:t>
      </w:r>
      <w:r w:rsidR="00334E72">
        <w:t xml:space="preserve"> generate </w:t>
      </w:r>
      <w:r w:rsidR="00334E72" w:rsidRPr="00E426C2">
        <w:rPr>
          <w:i/>
        </w:rPr>
        <w:t>n</w:t>
      </w:r>
      <w:r w:rsidR="00334E72">
        <w:t xml:space="preserve"> iid </w:t>
      </w:r>
      <w:r w:rsidR="00E426C2" w:rsidRPr="00E426C2">
        <w:rPr>
          <w:b/>
          <w:i/>
        </w:rPr>
        <w:t>Normal</w:t>
      </w:r>
      <w:r w:rsidR="00E426C2">
        <w:t xml:space="preserve"> </w:t>
      </w:r>
      <w:r w:rsidR="00334E72">
        <w:t xml:space="preserve">random variables </w:t>
      </w:r>
      <w:r w:rsidR="00334E72" w:rsidRPr="00345070">
        <w:rPr>
          <w:b/>
        </w:rPr>
        <w:t>X</w:t>
      </w:r>
      <w:r w:rsidR="00334E72">
        <w:t>=[</w:t>
      </w:r>
      <w:r w:rsidR="00334E72" w:rsidRPr="00E426C2">
        <w:rPr>
          <w:i/>
        </w:rPr>
        <w:t>X</w:t>
      </w:r>
      <w:r w:rsidR="00334E72" w:rsidRPr="00E426C2">
        <w:rPr>
          <w:i/>
          <w:vertAlign w:val="subscript"/>
        </w:rPr>
        <w:t>1</w:t>
      </w:r>
      <w:r w:rsidR="00334E72">
        <w:t xml:space="preserve">, …, </w:t>
      </w:r>
      <w:r w:rsidR="00334E72" w:rsidRPr="00334E72">
        <w:rPr>
          <w:i/>
        </w:rPr>
        <w:t>X</w:t>
      </w:r>
      <w:r w:rsidR="00334E72" w:rsidRPr="00334E72">
        <w:rPr>
          <w:i/>
          <w:vertAlign w:val="subscript"/>
        </w:rPr>
        <w:t>n</w:t>
      </w:r>
      <w:r w:rsidR="00334E72">
        <w:t>]</w:t>
      </w:r>
    </w:p>
    <w:p w:rsidR="00334E72" w:rsidRDefault="00334E72" w:rsidP="0078401A">
      <w:pPr>
        <w:ind w:left="720"/>
      </w:pPr>
      <w:r>
        <w:t xml:space="preserve">2, compute the matrix </w:t>
      </w:r>
      <w:r w:rsidRPr="00E426C2">
        <w:rPr>
          <w:b/>
          <w:i/>
        </w:rPr>
        <w:t>C</w:t>
      </w:r>
      <w:r>
        <w:t xml:space="preserve"> using either Cholesky or Eigen decomposition</w:t>
      </w:r>
      <w:r w:rsidR="00E426C2">
        <w:t xml:space="preserve"> method</w:t>
      </w:r>
    </w:p>
    <w:p w:rsidR="00334E72" w:rsidRDefault="00334E72" w:rsidP="0078401A">
      <w:pPr>
        <w:ind w:left="720"/>
      </w:pPr>
      <w:r>
        <w:lastRenderedPageBreak/>
        <w:t xml:space="preserve">3, </w:t>
      </w:r>
      <w:r w:rsidR="00E426C2">
        <w:t>compute the correlated R.Vs by:</w:t>
      </w:r>
      <w:r>
        <w:t xml:space="preserve"> </w:t>
      </w:r>
      <w:r w:rsidRPr="00E426C2">
        <w:rPr>
          <w:b/>
          <w:i/>
        </w:rPr>
        <w:t>Z</w:t>
      </w:r>
      <w:r>
        <w:t>=</w:t>
      </w:r>
      <w:r w:rsidRPr="00E426C2">
        <w:rPr>
          <w:b/>
          <w:i/>
        </w:rPr>
        <w:t>C</w:t>
      </w:r>
      <w:r w:rsidRPr="00345070">
        <w:rPr>
          <w:vertAlign w:val="superscript"/>
        </w:rPr>
        <w:t>T</w:t>
      </w:r>
      <w:r w:rsidR="00345070" w:rsidRPr="00E426C2">
        <w:rPr>
          <w:b/>
          <w:i/>
        </w:rPr>
        <w:t>X</w:t>
      </w:r>
      <w:r w:rsidR="00345070">
        <w:t>.  After this step, you will get the correlated R.V with correct covariance matrix, but not mean values.</w:t>
      </w:r>
    </w:p>
    <w:p w:rsidR="00334E72" w:rsidRDefault="00345070" w:rsidP="0078401A">
      <w:pPr>
        <w:ind w:left="720"/>
      </w:pPr>
      <w:r>
        <w:t>4</w:t>
      </w:r>
      <w:r w:rsidR="00334E72">
        <w:t xml:space="preserve">, shift the mean values of the </w:t>
      </w:r>
      <w:r w:rsidR="00334E72" w:rsidRPr="00E426C2">
        <w:rPr>
          <w:i/>
        </w:rPr>
        <w:t>n</w:t>
      </w:r>
      <w:r>
        <w:t xml:space="preserve"> correlated</w:t>
      </w:r>
      <w:r w:rsidR="00334E72">
        <w:t xml:space="preserve"> R.V</w:t>
      </w:r>
      <w:r>
        <w:t xml:space="preserve">. vector </w:t>
      </w:r>
      <w:r w:rsidRPr="00E426C2">
        <w:rPr>
          <w:b/>
          <w:i/>
        </w:rPr>
        <w:t>Z</w:t>
      </w:r>
      <w:r w:rsidR="00334E72">
        <w:t xml:space="preserve"> based on </w:t>
      </w:r>
      <w:r>
        <w:t>their properties</w:t>
      </w:r>
      <w:r w:rsidR="00334E72">
        <w:t>.</w:t>
      </w:r>
    </w:p>
    <w:p w:rsidR="00F513BE" w:rsidRDefault="00E426C2" w:rsidP="0078401A">
      <w:pPr>
        <w:ind w:left="720"/>
      </w:pPr>
      <w:r>
        <w:t>5, validation and</w:t>
      </w:r>
      <w:r w:rsidR="00345070">
        <w:t xml:space="preserve"> check the covariance and mean values of the vector </w:t>
      </w:r>
      <w:r w:rsidR="00345070" w:rsidRPr="00E426C2">
        <w:rPr>
          <w:b/>
          <w:i/>
        </w:rPr>
        <w:t>Z</w:t>
      </w:r>
      <w:r w:rsidR="00345070">
        <w:t>.</w:t>
      </w:r>
    </w:p>
    <w:p w:rsidR="00F513BE" w:rsidRDefault="005030DD" w:rsidP="0078401A">
      <w:r>
        <w:t>Obviously, there are some information needed to carr</w:t>
      </w:r>
      <w:r w:rsidR="00E426C2">
        <w:t>y</w:t>
      </w:r>
      <w:r>
        <w:t xml:space="preserve"> out the</w:t>
      </w:r>
      <w:r w:rsidR="00E426C2">
        <w:t xml:space="preserve"> analysis as the</w:t>
      </w:r>
      <w:r>
        <w:t xml:space="preserve"> above 5 steps. First of all, the distribution </w:t>
      </w:r>
      <w:r w:rsidR="00A32C89">
        <w:t xml:space="preserve">type of random </w:t>
      </w:r>
      <w:r w:rsidR="00E426C2">
        <w:t>vector</w:t>
      </w:r>
      <w:r w:rsidR="00A32C89">
        <w:t xml:space="preserve"> </w:t>
      </w:r>
      <w:r w:rsidR="00EB10F0" w:rsidRPr="00E426C2">
        <w:rPr>
          <w:b/>
          <w:i/>
        </w:rPr>
        <w:t>Z</w:t>
      </w:r>
      <w:r w:rsidR="00EB10F0">
        <w:rPr>
          <w:b/>
        </w:rPr>
        <w:t xml:space="preserve"> </w:t>
      </w:r>
      <w:r w:rsidR="00EB10F0" w:rsidRPr="00EB10F0">
        <w:t>is needed.</w:t>
      </w:r>
      <w:r w:rsidR="00EB10F0">
        <w:t xml:space="preserve"> In principle, the Monte Carlo simulation introduced here assumes </w:t>
      </w:r>
      <w:r w:rsidR="00EB10F0" w:rsidRPr="00654AAC">
        <w:rPr>
          <w:b/>
          <w:i/>
        </w:rPr>
        <w:t>Z</w:t>
      </w:r>
      <w:r w:rsidR="00EB10F0">
        <w:t xml:space="preserve"> or ln(</w:t>
      </w:r>
      <w:r w:rsidR="00EB10F0" w:rsidRPr="00654AAC">
        <w:rPr>
          <w:b/>
          <w:i/>
        </w:rPr>
        <w:t>Z</w:t>
      </w:r>
      <w:r w:rsidR="00EB10F0">
        <w:t xml:space="preserve">) is normal distributed, because it is required </w:t>
      </w:r>
      <w:r w:rsidR="00E426C2">
        <w:t>that</w:t>
      </w:r>
      <w:r w:rsidR="00EB10F0">
        <w:t xml:space="preserve"> the generated random </w:t>
      </w:r>
      <w:r w:rsidR="00E426C2">
        <w:t>vector</w:t>
      </w:r>
      <w:r w:rsidR="00EB10F0">
        <w:t xml:space="preserve"> </w:t>
      </w:r>
      <w:r w:rsidR="00EB10F0" w:rsidRPr="00E426C2">
        <w:rPr>
          <w:b/>
          <w:i/>
        </w:rPr>
        <w:t>Z</w:t>
      </w:r>
      <w:r w:rsidR="00EB10F0">
        <w:t xml:space="preserve"> , i.e. sum of iid RVs </w:t>
      </w:r>
      <w:r w:rsidR="00EB10F0" w:rsidRPr="00E426C2">
        <w:rPr>
          <w:b/>
          <w:i/>
        </w:rPr>
        <w:t>X</w:t>
      </w:r>
      <w:r w:rsidR="00EB10F0">
        <w:rPr>
          <w:b/>
        </w:rPr>
        <w:t>,</w:t>
      </w:r>
      <w:r w:rsidR="00EB10F0">
        <w:t xml:space="preserve"> should have the same distribution type as </w:t>
      </w:r>
      <w:r w:rsidR="00EB10F0" w:rsidRPr="00E426C2">
        <w:rPr>
          <w:b/>
          <w:i/>
        </w:rPr>
        <w:t>X</w:t>
      </w:r>
      <w:r w:rsidR="00EB10F0">
        <w:t xml:space="preserve">. </w:t>
      </w:r>
      <w:r w:rsidR="00E426C2">
        <w:t>In this case, the</w:t>
      </w:r>
      <w:r w:rsidR="00EB10F0">
        <w:t xml:space="preserve"> normal </w:t>
      </w:r>
      <w:r w:rsidR="00E426C2">
        <w:t>random variable</w:t>
      </w:r>
      <w:r w:rsidR="00EB10F0">
        <w:t xml:space="preserve"> can be easily applied </w:t>
      </w:r>
      <w:r w:rsidR="00E426C2">
        <w:t>for</w:t>
      </w:r>
      <w:r w:rsidR="00EB10F0">
        <w:t xml:space="preserve"> the simulation. The complex transformation is needed for other types of distributions, and will not discussed in this course. </w:t>
      </w:r>
      <w:r w:rsidR="00654AAC">
        <w:t xml:space="preserve">The validation of the fact that </w:t>
      </w:r>
      <w:r w:rsidR="00654AAC" w:rsidRPr="00654AAC">
        <w:rPr>
          <w:b/>
          <w:i/>
        </w:rPr>
        <w:t>X</w:t>
      </w:r>
      <w:r w:rsidR="00654AAC">
        <w:t xml:space="preserve"> and </w:t>
      </w:r>
      <w:r w:rsidR="00654AAC" w:rsidRPr="00654AAC">
        <w:rPr>
          <w:b/>
          <w:i/>
        </w:rPr>
        <w:t>Z</w:t>
      </w:r>
      <w:r w:rsidR="00654AAC">
        <w:t xml:space="preserve"> are all normal distributed can be done</w:t>
      </w:r>
      <w:r w:rsidR="00A32C89">
        <w:t xml:space="preserve"> by:</w:t>
      </w:r>
    </w:p>
    <w:p w:rsidR="00A32C89" w:rsidRPr="00014CB1" w:rsidRDefault="00A32C89" w:rsidP="00832E72">
      <w:pPr>
        <w:spacing w:after="0"/>
        <w:ind w:left="1440"/>
        <w:rPr>
          <w:i/>
          <w:sz w:val="20"/>
          <w:szCs w:val="20"/>
          <w:lang w:val="en-GB"/>
        </w:rPr>
      </w:pPr>
      <w:r w:rsidRPr="00014CB1">
        <w:rPr>
          <w:i/>
          <w:sz w:val="20"/>
          <w:szCs w:val="20"/>
          <w:lang w:val="en-GB"/>
        </w:rPr>
        <w:t>&gt;&gt;% 1, generate two iid normal distributed R.V</w:t>
      </w:r>
    </w:p>
    <w:p w:rsidR="00A32C89" w:rsidRPr="00014CB1" w:rsidRDefault="00A32C89" w:rsidP="00832E72">
      <w:pPr>
        <w:spacing w:after="0"/>
        <w:ind w:left="1440"/>
        <w:rPr>
          <w:i/>
          <w:sz w:val="20"/>
          <w:szCs w:val="20"/>
          <w:lang w:val="en-GB"/>
        </w:rPr>
      </w:pPr>
      <w:r w:rsidRPr="00014CB1">
        <w:rPr>
          <w:i/>
          <w:sz w:val="20"/>
          <w:szCs w:val="20"/>
          <w:lang w:val="en-GB"/>
        </w:rPr>
        <w:t>&gt;&gt;X1=normrnd(0,1,10000,1);</w:t>
      </w:r>
    </w:p>
    <w:p w:rsidR="00A32C89" w:rsidRPr="00014CB1" w:rsidRDefault="00A32C89" w:rsidP="00832E72">
      <w:pPr>
        <w:spacing w:after="0"/>
        <w:ind w:left="1440"/>
        <w:rPr>
          <w:i/>
          <w:sz w:val="20"/>
          <w:szCs w:val="20"/>
          <w:lang w:val="en-GB"/>
        </w:rPr>
      </w:pPr>
      <w:r w:rsidRPr="00014CB1">
        <w:rPr>
          <w:i/>
          <w:sz w:val="20"/>
          <w:szCs w:val="20"/>
          <w:lang w:val="en-GB"/>
        </w:rPr>
        <w:t>&gt;&gt;X2=normrnd(0,1,10000,1); % rewrite this command instead of use X2=X1, why?</w:t>
      </w:r>
    </w:p>
    <w:p w:rsidR="00A32C89" w:rsidRPr="00014CB1" w:rsidRDefault="00A32C89" w:rsidP="00832E72">
      <w:pPr>
        <w:spacing w:after="0"/>
        <w:ind w:left="1440"/>
        <w:rPr>
          <w:i/>
          <w:sz w:val="20"/>
          <w:szCs w:val="20"/>
          <w:lang w:val="en-GB"/>
        </w:rPr>
      </w:pPr>
      <w:r w:rsidRPr="00014CB1">
        <w:rPr>
          <w:i/>
          <w:sz w:val="20"/>
          <w:szCs w:val="20"/>
          <w:lang w:val="en-GB"/>
        </w:rPr>
        <w:t>&gt;&gt;</w:t>
      </w:r>
      <w:r w:rsidR="00EB10F0">
        <w:rPr>
          <w:i/>
          <w:sz w:val="20"/>
          <w:szCs w:val="20"/>
          <w:lang w:val="en-GB"/>
        </w:rPr>
        <w:t>Z</w:t>
      </w:r>
      <w:r w:rsidR="00014CB1" w:rsidRPr="00014CB1">
        <w:rPr>
          <w:i/>
          <w:sz w:val="20"/>
          <w:szCs w:val="20"/>
          <w:lang w:val="en-GB"/>
        </w:rPr>
        <w:t>=X1+X2;</w:t>
      </w:r>
    </w:p>
    <w:p w:rsidR="00014CB1" w:rsidRPr="00014CB1" w:rsidRDefault="00014CB1" w:rsidP="00832E72">
      <w:pPr>
        <w:spacing w:after="0"/>
        <w:ind w:left="1440"/>
        <w:rPr>
          <w:i/>
          <w:sz w:val="20"/>
          <w:szCs w:val="20"/>
          <w:lang w:val="en-GB"/>
        </w:rPr>
      </w:pPr>
      <w:r w:rsidRPr="00014CB1">
        <w:rPr>
          <w:i/>
          <w:sz w:val="20"/>
          <w:szCs w:val="20"/>
          <w:lang w:val="en-GB"/>
        </w:rPr>
        <w:t>&gt;&gt;figure(1)</w:t>
      </w:r>
    </w:p>
    <w:p w:rsidR="00014CB1" w:rsidRPr="00014CB1" w:rsidRDefault="00014CB1" w:rsidP="00832E72">
      <w:pPr>
        <w:spacing w:after="0"/>
        <w:ind w:left="1440"/>
        <w:rPr>
          <w:i/>
          <w:sz w:val="20"/>
          <w:szCs w:val="20"/>
          <w:lang w:val="en-GB"/>
        </w:rPr>
      </w:pPr>
      <w:r w:rsidRPr="00014CB1">
        <w:rPr>
          <w:i/>
          <w:sz w:val="20"/>
          <w:szCs w:val="20"/>
          <w:lang w:val="en-GB"/>
        </w:rPr>
        <w:t>&gt;&gt;wnormplot(X1);</w:t>
      </w:r>
    </w:p>
    <w:p w:rsidR="00014CB1" w:rsidRPr="00014CB1" w:rsidRDefault="00014CB1" w:rsidP="00832E72">
      <w:pPr>
        <w:spacing w:after="0"/>
        <w:ind w:left="1440"/>
        <w:rPr>
          <w:i/>
          <w:sz w:val="20"/>
          <w:szCs w:val="20"/>
          <w:lang w:val="en-GB"/>
        </w:rPr>
      </w:pPr>
      <w:r w:rsidRPr="00014CB1">
        <w:rPr>
          <w:i/>
          <w:sz w:val="20"/>
          <w:szCs w:val="20"/>
          <w:lang w:val="en-GB"/>
        </w:rPr>
        <w:t>&gt;&gt;wnormplot(X2);</w:t>
      </w:r>
    </w:p>
    <w:p w:rsidR="00014CB1" w:rsidRPr="00014CB1" w:rsidRDefault="00014CB1" w:rsidP="00832E72">
      <w:pPr>
        <w:spacing w:after="0"/>
        <w:ind w:left="1440"/>
        <w:rPr>
          <w:i/>
          <w:sz w:val="20"/>
          <w:szCs w:val="20"/>
          <w:lang w:val="en-GB"/>
        </w:rPr>
      </w:pPr>
      <w:r w:rsidRPr="00014CB1">
        <w:rPr>
          <w:i/>
          <w:sz w:val="20"/>
          <w:szCs w:val="20"/>
          <w:lang w:val="en-GB"/>
        </w:rPr>
        <w:t>&gt;&gt;wnormplot(Y);</w:t>
      </w:r>
    </w:p>
    <w:p w:rsidR="00F513BE" w:rsidRDefault="00F513BE" w:rsidP="0078401A"/>
    <w:p w:rsidR="00014CB1" w:rsidRDefault="00271C39" w:rsidP="0078401A">
      <w:pPr>
        <w:pStyle w:val="ListParagraph"/>
        <w:numPr>
          <w:ilvl w:val="0"/>
          <w:numId w:val="27"/>
        </w:numPr>
        <w:ind w:left="360"/>
      </w:pPr>
      <w:r>
        <w:t>What about the sum of independent</w:t>
      </w:r>
      <w:r w:rsidR="00014CB1">
        <w:t xml:space="preserve"> Weibull distribut</w:t>
      </w:r>
      <w:r>
        <w:t>ed random variable? Please check using similar code as above and give comments</w:t>
      </w:r>
      <w:r w:rsidR="00014CB1">
        <w:t>.</w:t>
      </w:r>
    </w:p>
    <w:p w:rsidR="00654AAC" w:rsidRPr="00F513BE" w:rsidRDefault="00654AAC" w:rsidP="00654AAC">
      <w:pPr>
        <w:pStyle w:val="ListParagraph"/>
        <w:ind w:left="360"/>
      </w:pPr>
    </w:p>
    <w:p w:rsidR="00F513BE" w:rsidRDefault="00F513BE" w:rsidP="0078401A"/>
    <w:p w:rsidR="00832E72" w:rsidRDefault="00832E72" w:rsidP="0078401A"/>
    <w:p w:rsidR="008E070B" w:rsidRDefault="008E070B" w:rsidP="0078401A">
      <w:r>
        <w:t>Another mandatory input for the generation is the covaria</w:t>
      </w:r>
      <w:r w:rsidR="00654AAC">
        <w:t xml:space="preserve">nce/correlation matrix of the </w:t>
      </w:r>
      <w:r>
        <w:t xml:space="preserve">correlated random </w:t>
      </w:r>
      <w:r w:rsidR="00654AAC">
        <w:t>vector</w:t>
      </w:r>
      <w:r>
        <w:t xml:space="preserve"> </w:t>
      </w:r>
      <w:r w:rsidRPr="00654AAC">
        <w:rPr>
          <w:b/>
          <w:i/>
        </w:rPr>
        <w:t>Z</w:t>
      </w:r>
      <w:r>
        <w:t xml:space="preserve">. However, it is strongly recommended to use the covariance matrix instead of correlation for this </w:t>
      </w:r>
      <w:r w:rsidR="00654AAC">
        <w:t>simulation</w:t>
      </w:r>
      <w:r>
        <w:t>, since using the correlation matrix you need to adjust the variance of the random variables. The covariance matrix should satisfy the properties given previously.</w:t>
      </w:r>
    </w:p>
    <w:p w:rsidR="008E070B" w:rsidRDefault="008E070B" w:rsidP="0078401A">
      <w:r>
        <w:t xml:space="preserve">Finally, the mean values of the random </w:t>
      </w:r>
      <w:r w:rsidR="00654AAC">
        <w:t>vector</w:t>
      </w:r>
      <w:r>
        <w:t xml:space="preserve"> </w:t>
      </w:r>
      <w:r w:rsidRPr="00654AAC">
        <w:rPr>
          <w:b/>
          <w:i/>
        </w:rPr>
        <w:t>Z</w:t>
      </w:r>
      <w:r>
        <w:t xml:space="preserve"> are also needed.</w:t>
      </w:r>
    </w:p>
    <w:p w:rsidR="008E070B" w:rsidRDefault="00832E72" w:rsidP="0078401A">
      <w:r>
        <w:t>The</w:t>
      </w:r>
      <w:r w:rsidR="008E070B">
        <w:t xml:space="preserve"> Monte Carlo simulation will give the predefined covariance and mean of the correlated random variables.</w:t>
      </w:r>
      <w:r w:rsidR="0067770C">
        <w:t xml:space="preserve"> This is extremely useful for the random variables of normally (lognormally) distributed, since the two distributions are defined by the two parameters. For other types of distribution, for example, Rayleigh, Weibull distributions etc.,</w:t>
      </w:r>
      <w:r w:rsidR="00271C39">
        <w:t xml:space="preserve"> very complex</w:t>
      </w:r>
      <w:r w:rsidR="0067770C">
        <w:t xml:space="preserve"> transformation </w:t>
      </w:r>
      <w:r w:rsidR="00271C39">
        <w:t xml:space="preserve">are needed </w:t>
      </w:r>
      <w:r w:rsidR="0067770C">
        <w:t xml:space="preserve">for </w:t>
      </w:r>
      <w:r w:rsidR="00271C39">
        <w:t>the</w:t>
      </w:r>
      <w:r w:rsidR="0067770C">
        <w:t xml:space="preserve"> simulation</w:t>
      </w:r>
      <w:r w:rsidR="00271C39">
        <w:t>s</w:t>
      </w:r>
      <w:r w:rsidR="0067770C">
        <w:t>.</w:t>
      </w:r>
      <w:r w:rsidR="00271C39">
        <w:t xml:space="preserve"> Hence, we will not discuss it in this course.</w:t>
      </w:r>
    </w:p>
    <w:p w:rsidR="00832E72" w:rsidRDefault="00832E72" w:rsidP="0078401A"/>
    <w:p w:rsidR="0080086D" w:rsidRDefault="0065652B" w:rsidP="00076F11">
      <w:pPr>
        <w:pStyle w:val="Heading1"/>
      </w:pPr>
      <w:r>
        <w:t xml:space="preserve">Two methods to generate correlated </w:t>
      </w:r>
      <w:r w:rsidR="00D907F5">
        <w:t xml:space="preserve">Gaussian </w:t>
      </w:r>
      <w:r>
        <w:t>random variables</w:t>
      </w:r>
    </w:p>
    <w:p w:rsidR="0067770C" w:rsidRPr="0067770C" w:rsidRDefault="0067770C" w:rsidP="0078401A">
      <w:r>
        <w:t>In this exercise, we will practice</w:t>
      </w:r>
      <w:r w:rsidR="00654AAC">
        <w:t xml:space="preserve"> to</w:t>
      </w:r>
      <w:r>
        <w:t xml:space="preserve"> use the two methods, i.e. Cholesky and Eigen decomposition, to simulate correlated random variables. </w:t>
      </w:r>
      <w:r w:rsidR="00654AAC">
        <w:t>Again, only the Normal random variables are discusses.</w:t>
      </w:r>
    </w:p>
    <w:p w:rsidR="0065652B" w:rsidRPr="0065652B" w:rsidRDefault="00832E72" w:rsidP="00832E72">
      <w:pPr>
        <w:pStyle w:val="Heading2"/>
      </w:pPr>
      <w:r>
        <w:lastRenderedPageBreak/>
        <w:t xml:space="preserve">Correlated </w:t>
      </w:r>
      <w:r w:rsidR="005E3FC6">
        <w:t xml:space="preserve">Normal </w:t>
      </w:r>
      <w:r w:rsidR="00D907F5">
        <w:t>random variables</w:t>
      </w:r>
    </w:p>
    <w:p w:rsidR="0065652B" w:rsidRDefault="00A81BFE" w:rsidP="0078401A">
      <w:r>
        <w:t xml:space="preserve">Suppose that we want to generate correlated random variables </w:t>
      </w:r>
      <w:r w:rsidRPr="00EE6D0C">
        <w:rPr>
          <w:b/>
          <w:i/>
        </w:rPr>
        <w:t>Z</w:t>
      </w:r>
      <w:r>
        <w:t>=[</w:t>
      </w:r>
      <w:r w:rsidRPr="00EE6D0C">
        <w:rPr>
          <w:i/>
        </w:rPr>
        <w:t>Z</w:t>
      </w:r>
      <w:r w:rsidRPr="00EE6D0C">
        <w:rPr>
          <w:i/>
          <w:vertAlign w:val="subscript"/>
        </w:rPr>
        <w:t>1</w:t>
      </w:r>
      <w:r w:rsidRPr="00EE6D0C">
        <w:rPr>
          <w:i/>
        </w:rPr>
        <w:t>, Z</w:t>
      </w:r>
      <w:r w:rsidRPr="00EE6D0C">
        <w:rPr>
          <w:i/>
          <w:vertAlign w:val="subscript"/>
        </w:rPr>
        <w:t>2</w:t>
      </w:r>
      <w:r w:rsidRPr="00EE6D0C">
        <w:rPr>
          <w:i/>
        </w:rPr>
        <w:t>, Z</w:t>
      </w:r>
      <w:r w:rsidRPr="00EE6D0C">
        <w:rPr>
          <w:i/>
          <w:vertAlign w:val="subscript"/>
        </w:rPr>
        <w:t>3</w:t>
      </w:r>
      <w:r>
        <w:t>]</w:t>
      </w:r>
      <w:r w:rsidRPr="00A81BFE">
        <w:rPr>
          <w:vertAlign w:val="superscript"/>
        </w:rPr>
        <w:t>T</w:t>
      </w:r>
      <w:r>
        <w:t xml:space="preserve">, whose covariance matrix </w:t>
      </w:r>
      <w:r w:rsidRPr="00EE6D0C">
        <w:rPr>
          <w:b/>
          <w:i/>
        </w:rPr>
        <w:sym w:font="Symbol" w:char="F053"/>
      </w:r>
      <w:r>
        <w:t>=[1.0 0.5 0.5; 0.5 2.0 0.3; 0.5 0.3 1.5] and zero mean for all variables. It could be implemented by the codes viz</w:t>
      </w:r>
    </w:p>
    <w:p w:rsidR="00A81BFE" w:rsidRDefault="00A81BFE" w:rsidP="00832E72">
      <w:pPr>
        <w:spacing w:after="0"/>
        <w:ind w:left="1440"/>
        <w:rPr>
          <w:i/>
          <w:sz w:val="20"/>
          <w:szCs w:val="20"/>
          <w:lang w:val="en-GB"/>
        </w:rPr>
      </w:pPr>
      <w:r w:rsidRPr="00A81BFE">
        <w:rPr>
          <w:i/>
          <w:sz w:val="20"/>
          <w:szCs w:val="20"/>
          <w:lang w:val="en-GB"/>
        </w:rPr>
        <w:t>&gt;&gt;sigma=[1.0 0.5 0.5; 0.5 2.0 0.3; 0.5 0.3 1.5];</w:t>
      </w:r>
    </w:p>
    <w:p w:rsidR="00A81BFE" w:rsidRPr="00A81BFE" w:rsidRDefault="00A81BFE" w:rsidP="00832E72">
      <w:pPr>
        <w:spacing w:after="0"/>
        <w:ind w:left="1440"/>
        <w:rPr>
          <w:i/>
          <w:sz w:val="20"/>
          <w:szCs w:val="20"/>
          <w:lang w:val="en-GB"/>
        </w:rPr>
      </w:pPr>
      <w:r>
        <w:rPr>
          <w:i/>
          <w:sz w:val="20"/>
          <w:szCs w:val="20"/>
          <w:lang w:val="en-GB"/>
        </w:rPr>
        <w:t>&gt;&gt;size=1</w:t>
      </w:r>
      <w:r w:rsidRPr="00A81BFE">
        <w:rPr>
          <w:i/>
          <w:sz w:val="20"/>
          <w:szCs w:val="20"/>
          <w:lang w:val="en-GB"/>
        </w:rPr>
        <w:t>00</w:t>
      </w:r>
      <w:r w:rsidR="00A249C2">
        <w:rPr>
          <w:i/>
          <w:sz w:val="20"/>
          <w:szCs w:val="20"/>
          <w:lang w:val="en-GB"/>
        </w:rPr>
        <w:t>0</w:t>
      </w:r>
      <w:r>
        <w:rPr>
          <w:i/>
          <w:sz w:val="20"/>
          <w:szCs w:val="20"/>
          <w:lang w:val="en-GB"/>
        </w:rPr>
        <w:t>;</w:t>
      </w:r>
    </w:p>
    <w:p w:rsidR="00A81BFE" w:rsidRPr="00A81BFE" w:rsidRDefault="00A81BFE" w:rsidP="00832E72">
      <w:pPr>
        <w:spacing w:after="0"/>
        <w:ind w:left="1440"/>
        <w:rPr>
          <w:i/>
          <w:sz w:val="20"/>
          <w:szCs w:val="20"/>
          <w:lang w:val="en-GB"/>
        </w:rPr>
      </w:pPr>
      <w:r w:rsidRPr="00A81BFE">
        <w:rPr>
          <w:i/>
          <w:sz w:val="20"/>
          <w:szCs w:val="20"/>
          <w:lang w:val="en-GB"/>
        </w:rPr>
        <w:t>&gt;&gt;C1=chol(sigma);</w:t>
      </w:r>
    </w:p>
    <w:p w:rsidR="00A81BFE" w:rsidRPr="00A81BFE" w:rsidRDefault="00A81BFE" w:rsidP="00832E72">
      <w:pPr>
        <w:spacing w:after="0"/>
        <w:ind w:left="1440"/>
        <w:rPr>
          <w:i/>
          <w:sz w:val="20"/>
          <w:szCs w:val="20"/>
          <w:lang w:val="en-GB"/>
        </w:rPr>
      </w:pPr>
      <w:r w:rsidRPr="00A81BFE">
        <w:rPr>
          <w:i/>
          <w:sz w:val="20"/>
          <w:szCs w:val="20"/>
          <w:lang w:val="en-GB"/>
        </w:rPr>
        <w:t>&gt;&gt;[V D]=eig(sigma);</w:t>
      </w:r>
    </w:p>
    <w:p w:rsidR="00A81BFE" w:rsidRPr="00A81BFE" w:rsidRDefault="00A81BFE" w:rsidP="00832E72">
      <w:pPr>
        <w:spacing w:after="0"/>
        <w:ind w:left="1440"/>
        <w:rPr>
          <w:i/>
          <w:sz w:val="20"/>
          <w:szCs w:val="20"/>
          <w:lang w:val="en-GB"/>
        </w:rPr>
      </w:pPr>
      <w:r w:rsidRPr="00A81BFE">
        <w:rPr>
          <w:i/>
          <w:sz w:val="20"/>
          <w:szCs w:val="20"/>
          <w:lang w:val="en-GB"/>
        </w:rPr>
        <w:t>&gt;&gt;C2=(V*sqrt(D))';</w:t>
      </w:r>
    </w:p>
    <w:p w:rsidR="00A81BFE" w:rsidRPr="00A81BFE" w:rsidRDefault="00A81BFE" w:rsidP="00832E72">
      <w:pPr>
        <w:spacing w:after="0"/>
        <w:ind w:left="1440"/>
        <w:rPr>
          <w:i/>
          <w:sz w:val="20"/>
          <w:szCs w:val="20"/>
          <w:lang w:val="en-GB"/>
        </w:rPr>
      </w:pPr>
      <w:r w:rsidRPr="00A81BFE">
        <w:rPr>
          <w:i/>
          <w:sz w:val="20"/>
          <w:szCs w:val="20"/>
          <w:lang w:val="en-GB"/>
        </w:rPr>
        <w:t>&gt;&gt;C2=(V*sqrt(D))';</w:t>
      </w:r>
    </w:p>
    <w:p w:rsidR="00A81BFE" w:rsidRPr="00A81BFE" w:rsidRDefault="00A81BFE" w:rsidP="00832E72">
      <w:pPr>
        <w:spacing w:after="0"/>
        <w:ind w:left="1440"/>
        <w:rPr>
          <w:i/>
          <w:sz w:val="20"/>
          <w:szCs w:val="20"/>
          <w:lang w:val="en-GB"/>
        </w:rPr>
      </w:pPr>
      <w:r w:rsidRPr="00A81BFE">
        <w:rPr>
          <w:i/>
          <w:sz w:val="20"/>
          <w:szCs w:val="20"/>
          <w:lang w:val="en-GB"/>
        </w:rPr>
        <w:t>&gt;&gt;X1=normrnd(0,1,1,</w:t>
      </w:r>
      <w:r>
        <w:rPr>
          <w:i/>
          <w:sz w:val="20"/>
          <w:szCs w:val="20"/>
          <w:lang w:val="en-GB"/>
        </w:rPr>
        <w:t>size</w:t>
      </w:r>
      <w:r w:rsidRPr="00A81BFE">
        <w:rPr>
          <w:i/>
          <w:sz w:val="20"/>
          <w:szCs w:val="20"/>
          <w:lang w:val="en-GB"/>
        </w:rPr>
        <w:t>);</w:t>
      </w:r>
    </w:p>
    <w:p w:rsidR="00A81BFE" w:rsidRPr="00A81BFE" w:rsidRDefault="00A81BFE" w:rsidP="00832E72">
      <w:pPr>
        <w:spacing w:after="0"/>
        <w:ind w:left="1440"/>
        <w:rPr>
          <w:i/>
          <w:sz w:val="20"/>
          <w:szCs w:val="20"/>
          <w:lang w:val="en-GB"/>
        </w:rPr>
      </w:pPr>
      <w:r w:rsidRPr="00A81BFE">
        <w:rPr>
          <w:i/>
          <w:sz w:val="20"/>
          <w:szCs w:val="20"/>
          <w:lang w:val="en-GB"/>
        </w:rPr>
        <w:t>&gt;&gt;X2=normrnd(0,1,1,</w:t>
      </w:r>
      <w:r>
        <w:rPr>
          <w:i/>
          <w:sz w:val="20"/>
          <w:szCs w:val="20"/>
          <w:lang w:val="en-GB"/>
        </w:rPr>
        <w:t>size</w:t>
      </w:r>
      <w:r w:rsidRPr="00A81BFE">
        <w:rPr>
          <w:i/>
          <w:sz w:val="20"/>
          <w:szCs w:val="20"/>
          <w:lang w:val="en-GB"/>
        </w:rPr>
        <w:t>);</w:t>
      </w:r>
    </w:p>
    <w:p w:rsidR="00A81BFE" w:rsidRPr="00A81BFE" w:rsidRDefault="00A81BFE" w:rsidP="00832E72">
      <w:pPr>
        <w:spacing w:after="0"/>
        <w:ind w:left="1440"/>
        <w:rPr>
          <w:i/>
          <w:sz w:val="20"/>
          <w:szCs w:val="20"/>
          <w:lang w:val="en-GB"/>
        </w:rPr>
      </w:pPr>
      <w:r w:rsidRPr="00A81BFE">
        <w:rPr>
          <w:i/>
          <w:sz w:val="20"/>
          <w:szCs w:val="20"/>
          <w:lang w:val="en-GB"/>
        </w:rPr>
        <w:t>&gt;&gt;X3=normrnd(0,1,1,</w:t>
      </w:r>
      <w:r>
        <w:rPr>
          <w:i/>
          <w:sz w:val="20"/>
          <w:szCs w:val="20"/>
          <w:lang w:val="en-GB"/>
        </w:rPr>
        <w:t>size</w:t>
      </w:r>
      <w:r w:rsidRPr="00A81BFE">
        <w:rPr>
          <w:i/>
          <w:sz w:val="20"/>
          <w:szCs w:val="20"/>
          <w:lang w:val="en-GB"/>
        </w:rPr>
        <w:t>);</w:t>
      </w:r>
    </w:p>
    <w:p w:rsidR="00A81BFE" w:rsidRPr="00A81BFE" w:rsidRDefault="00A81BFE" w:rsidP="00832E72">
      <w:pPr>
        <w:spacing w:after="0"/>
        <w:ind w:left="1440"/>
        <w:rPr>
          <w:i/>
          <w:sz w:val="20"/>
          <w:szCs w:val="20"/>
          <w:lang w:val="en-GB"/>
        </w:rPr>
      </w:pPr>
      <w:r w:rsidRPr="00A81BFE">
        <w:rPr>
          <w:i/>
          <w:sz w:val="20"/>
          <w:szCs w:val="20"/>
          <w:lang w:val="en-GB"/>
        </w:rPr>
        <w:t>&gt;&gt;X=[X1; X2; X3];</w:t>
      </w:r>
    </w:p>
    <w:p w:rsidR="00A81BFE" w:rsidRPr="00A81BFE" w:rsidRDefault="00A81BFE" w:rsidP="00832E72">
      <w:pPr>
        <w:spacing w:after="0"/>
        <w:ind w:left="1440"/>
        <w:rPr>
          <w:i/>
          <w:sz w:val="20"/>
          <w:szCs w:val="20"/>
          <w:lang w:val="en-GB"/>
        </w:rPr>
      </w:pPr>
      <w:r w:rsidRPr="00A81BFE">
        <w:rPr>
          <w:i/>
          <w:sz w:val="20"/>
          <w:szCs w:val="20"/>
          <w:lang w:val="en-GB"/>
        </w:rPr>
        <w:t>&gt;&gt;</w:t>
      </w:r>
      <w:r w:rsidR="00A249C2">
        <w:rPr>
          <w:i/>
          <w:sz w:val="20"/>
          <w:szCs w:val="20"/>
          <w:lang w:val="en-GB"/>
        </w:rPr>
        <w:t>Z</w:t>
      </w:r>
      <w:r w:rsidRPr="00A81BFE">
        <w:rPr>
          <w:i/>
          <w:sz w:val="20"/>
          <w:szCs w:val="20"/>
          <w:lang w:val="en-GB"/>
        </w:rPr>
        <w:t>1=C1'*X;</w:t>
      </w:r>
    </w:p>
    <w:p w:rsidR="00A81BFE" w:rsidRPr="00A81BFE" w:rsidRDefault="00A81BFE" w:rsidP="00832E72">
      <w:pPr>
        <w:spacing w:after="0"/>
        <w:ind w:left="1440"/>
        <w:rPr>
          <w:i/>
          <w:sz w:val="20"/>
          <w:szCs w:val="20"/>
          <w:lang w:val="en-GB"/>
        </w:rPr>
      </w:pPr>
      <w:r w:rsidRPr="00A81BFE">
        <w:rPr>
          <w:i/>
          <w:sz w:val="20"/>
          <w:szCs w:val="20"/>
          <w:lang w:val="en-GB"/>
        </w:rPr>
        <w:t>&gt;&gt;</w:t>
      </w:r>
      <w:r w:rsidR="00A249C2">
        <w:rPr>
          <w:i/>
          <w:sz w:val="20"/>
          <w:szCs w:val="20"/>
          <w:lang w:val="en-GB"/>
        </w:rPr>
        <w:t>Z</w:t>
      </w:r>
      <w:r w:rsidRPr="00A81BFE">
        <w:rPr>
          <w:i/>
          <w:sz w:val="20"/>
          <w:szCs w:val="20"/>
          <w:lang w:val="en-GB"/>
        </w:rPr>
        <w:t>2=C2'*X;</w:t>
      </w:r>
    </w:p>
    <w:p w:rsidR="00A81BFE" w:rsidRPr="00A81BFE" w:rsidRDefault="00A81BFE" w:rsidP="00832E72">
      <w:pPr>
        <w:spacing w:after="0"/>
        <w:ind w:left="1440"/>
        <w:rPr>
          <w:i/>
          <w:sz w:val="20"/>
          <w:szCs w:val="20"/>
          <w:lang w:val="en-GB"/>
        </w:rPr>
      </w:pPr>
      <w:r w:rsidRPr="00A81BFE">
        <w:rPr>
          <w:i/>
          <w:sz w:val="20"/>
          <w:szCs w:val="20"/>
          <w:lang w:val="en-GB"/>
        </w:rPr>
        <w:t>&gt;&gt;% compare the covariance of simulated R.V.s by the two methods</w:t>
      </w:r>
    </w:p>
    <w:p w:rsidR="00A81BFE" w:rsidRPr="00A81BFE" w:rsidRDefault="00A81BFE" w:rsidP="00832E72">
      <w:pPr>
        <w:spacing w:after="0"/>
        <w:ind w:left="1440"/>
        <w:rPr>
          <w:i/>
          <w:sz w:val="20"/>
          <w:szCs w:val="20"/>
          <w:lang w:val="en-GB"/>
        </w:rPr>
      </w:pPr>
      <w:r w:rsidRPr="00A81BFE">
        <w:rPr>
          <w:i/>
          <w:sz w:val="20"/>
          <w:szCs w:val="20"/>
          <w:lang w:val="en-GB"/>
        </w:rPr>
        <w:t>&gt;&gt;cov(</w:t>
      </w:r>
      <w:r w:rsidR="00A249C2">
        <w:rPr>
          <w:i/>
          <w:sz w:val="20"/>
          <w:szCs w:val="20"/>
          <w:lang w:val="en-GB"/>
        </w:rPr>
        <w:t>Z</w:t>
      </w:r>
      <w:r w:rsidRPr="00A81BFE">
        <w:rPr>
          <w:i/>
          <w:sz w:val="20"/>
          <w:szCs w:val="20"/>
          <w:lang w:val="en-GB"/>
        </w:rPr>
        <w:t>1')</w:t>
      </w:r>
    </w:p>
    <w:p w:rsidR="00A81BFE" w:rsidRPr="00832E72" w:rsidRDefault="00A81BFE" w:rsidP="00832E72">
      <w:pPr>
        <w:spacing w:after="0"/>
        <w:ind w:left="1440"/>
        <w:rPr>
          <w:i/>
          <w:sz w:val="20"/>
          <w:szCs w:val="20"/>
          <w:lang w:val="en-GB"/>
        </w:rPr>
      </w:pPr>
      <w:r w:rsidRPr="00A81BFE">
        <w:rPr>
          <w:i/>
          <w:sz w:val="20"/>
          <w:szCs w:val="20"/>
          <w:lang w:val="en-GB"/>
        </w:rPr>
        <w:t>&gt;&gt;cov(</w:t>
      </w:r>
      <w:r w:rsidR="00A249C2">
        <w:rPr>
          <w:i/>
          <w:sz w:val="20"/>
          <w:szCs w:val="20"/>
          <w:lang w:val="en-GB"/>
        </w:rPr>
        <w:t>Z</w:t>
      </w:r>
      <w:r w:rsidR="00832E72">
        <w:rPr>
          <w:i/>
          <w:sz w:val="20"/>
          <w:szCs w:val="20"/>
          <w:lang w:val="en-GB"/>
        </w:rPr>
        <w:t>2')</w:t>
      </w:r>
    </w:p>
    <w:p w:rsidR="00A81BFE" w:rsidRDefault="00A81BFE" w:rsidP="0078401A">
      <w:pPr>
        <w:pStyle w:val="ListParagraph"/>
        <w:ind w:left="0"/>
      </w:pPr>
    </w:p>
    <w:p w:rsidR="00A81BFE" w:rsidRDefault="00A81BFE" w:rsidP="0078401A">
      <w:pPr>
        <w:pStyle w:val="ListParagraph"/>
        <w:numPr>
          <w:ilvl w:val="0"/>
          <w:numId w:val="27"/>
        </w:numPr>
        <w:ind w:left="288" w:hanging="288"/>
      </w:pPr>
      <w:r>
        <w:t xml:space="preserve">Please compare the matrix </w:t>
      </w:r>
      <w:r w:rsidRPr="00654AAC">
        <w:rPr>
          <w:b/>
          <w:i/>
        </w:rPr>
        <w:t>C1</w:t>
      </w:r>
      <w:r>
        <w:t xml:space="preserve"> and </w:t>
      </w:r>
      <w:r w:rsidRPr="00654AAC">
        <w:rPr>
          <w:b/>
          <w:i/>
        </w:rPr>
        <w:t>C2</w:t>
      </w:r>
      <w:r>
        <w:t>, and also the covariance from the two methods with the given “sigma”.  Give comments.</w:t>
      </w:r>
    </w:p>
    <w:p w:rsidR="00A81BFE" w:rsidRDefault="00A81BFE" w:rsidP="0078401A">
      <w:pPr>
        <w:ind w:left="288" w:hanging="288"/>
      </w:pPr>
    </w:p>
    <w:p w:rsidR="00A81BFE" w:rsidRDefault="00A81BFE" w:rsidP="0078401A">
      <w:pPr>
        <w:ind w:left="288" w:hanging="288"/>
      </w:pPr>
    </w:p>
    <w:p w:rsidR="00A81BFE" w:rsidRDefault="00A81BFE" w:rsidP="0078401A">
      <w:pPr>
        <w:ind w:left="288" w:hanging="288"/>
      </w:pPr>
    </w:p>
    <w:p w:rsidR="00C2200E" w:rsidRDefault="00A81BFE" w:rsidP="0078401A">
      <w:pPr>
        <w:pStyle w:val="ListParagraph"/>
        <w:numPr>
          <w:ilvl w:val="0"/>
          <w:numId w:val="27"/>
        </w:numPr>
        <w:ind w:left="288" w:hanging="288"/>
      </w:pPr>
      <w:r>
        <w:t>You could also increase the simulation size to check the convergence problem.</w:t>
      </w:r>
    </w:p>
    <w:p w:rsidR="00C2200E" w:rsidRDefault="00C2200E" w:rsidP="0078401A"/>
    <w:p w:rsidR="00E0164A" w:rsidRDefault="00E0164A" w:rsidP="0078401A"/>
    <w:p w:rsidR="00832E72" w:rsidRDefault="00832E72" w:rsidP="0078401A"/>
    <w:p w:rsidR="00D907F5" w:rsidRDefault="00D907F5" w:rsidP="00AD6CBF">
      <w:pPr>
        <w:pStyle w:val="Heading2"/>
      </w:pPr>
      <w:r>
        <w:t xml:space="preserve">Non-zero mean </w:t>
      </w:r>
      <w:r w:rsidR="00654AAC">
        <w:t xml:space="preserve">Gaussian </w:t>
      </w:r>
      <w:r>
        <w:t xml:space="preserve">random </w:t>
      </w:r>
      <w:r w:rsidR="00654AAC">
        <w:t>vector</w:t>
      </w:r>
    </w:p>
    <w:p w:rsidR="00DB2B7B" w:rsidRDefault="00DB2B7B" w:rsidP="0078401A">
      <w:r>
        <w:t>In the above simulation, the mean values of the correlated random variables</w:t>
      </w:r>
      <w:r w:rsidR="008B437E">
        <w:t xml:space="preserve"> are zero. If the mean values of the random variables are not zero, the most convenient way is to directly add the mean values </w:t>
      </w:r>
      <w:r w:rsidR="00A249C2">
        <w:t>to the generated random numbers. If the following, you will check if this will change the covariance matrix of the correlated random variables.</w:t>
      </w:r>
    </w:p>
    <w:p w:rsidR="00A249C2" w:rsidRDefault="00A249C2" w:rsidP="0078401A">
      <w:r>
        <w:t>The covariance matrix is the same as used in section a, while the mean values of the random variables are E[</w:t>
      </w:r>
      <w:r w:rsidRPr="00654AAC">
        <w:rPr>
          <w:b/>
          <w:i/>
        </w:rPr>
        <w:t>Z</w:t>
      </w:r>
      <w:r>
        <w:t>]=[2 3 4]</w:t>
      </w:r>
      <w:r w:rsidRPr="00A249C2">
        <w:rPr>
          <w:vertAlign w:val="superscript"/>
        </w:rPr>
        <w:t>T</w:t>
      </w:r>
      <w:r>
        <w:t>.</w:t>
      </w:r>
    </w:p>
    <w:p w:rsidR="00A249C2" w:rsidRDefault="00A249C2" w:rsidP="00832E72">
      <w:pPr>
        <w:spacing w:after="0"/>
        <w:ind w:left="1440"/>
        <w:rPr>
          <w:i/>
          <w:sz w:val="20"/>
          <w:szCs w:val="20"/>
          <w:lang w:val="en-GB"/>
        </w:rPr>
      </w:pPr>
      <w:r w:rsidRPr="00A81BFE">
        <w:rPr>
          <w:i/>
          <w:sz w:val="20"/>
          <w:szCs w:val="20"/>
          <w:lang w:val="en-GB"/>
        </w:rPr>
        <w:t>&gt;&gt;sigma=[1.0 0.5 0.5; 0.5 2.0 0.3; 0.5 0.3 1.5];</w:t>
      </w:r>
    </w:p>
    <w:p w:rsidR="00A249C2" w:rsidRPr="00A81BFE" w:rsidRDefault="00A249C2" w:rsidP="00832E72">
      <w:pPr>
        <w:spacing w:after="0"/>
        <w:ind w:left="1440"/>
        <w:rPr>
          <w:i/>
          <w:sz w:val="20"/>
          <w:szCs w:val="20"/>
          <w:lang w:val="en-GB"/>
        </w:rPr>
      </w:pPr>
      <w:r>
        <w:rPr>
          <w:i/>
          <w:sz w:val="20"/>
          <w:szCs w:val="20"/>
          <w:lang w:val="en-GB"/>
        </w:rPr>
        <w:t>&gt;&gt;size=1</w:t>
      </w:r>
      <w:r w:rsidRPr="00A81BFE">
        <w:rPr>
          <w:i/>
          <w:sz w:val="20"/>
          <w:szCs w:val="20"/>
          <w:lang w:val="en-GB"/>
        </w:rPr>
        <w:t>0</w:t>
      </w:r>
      <w:r>
        <w:rPr>
          <w:i/>
          <w:sz w:val="20"/>
          <w:szCs w:val="20"/>
          <w:lang w:val="en-GB"/>
        </w:rPr>
        <w:t>0</w:t>
      </w:r>
      <w:r w:rsidRPr="00A81BFE">
        <w:rPr>
          <w:i/>
          <w:sz w:val="20"/>
          <w:szCs w:val="20"/>
          <w:lang w:val="en-GB"/>
        </w:rPr>
        <w:t>0</w:t>
      </w:r>
      <w:r>
        <w:rPr>
          <w:i/>
          <w:sz w:val="20"/>
          <w:szCs w:val="20"/>
          <w:lang w:val="en-GB"/>
        </w:rPr>
        <w:t>;</w:t>
      </w:r>
    </w:p>
    <w:p w:rsidR="00A249C2" w:rsidRPr="00A81BFE" w:rsidRDefault="00A249C2" w:rsidP="00832E72">
      <w:pPr>
        <w:spacing w:after="0"/>
        <w:ind w:left="1440"/>
        <w:rPr>
          <w:i/>
          <w:sz w:val="20"/>
          <w:szCs w:val="20"/>
          <w:lang w:val="en-GB"/>
        </w:rPr>
      </w:pPr>
      <w:r w:rsidRPr="00A81BFE">
        <w:rPr>
          <w:i/>
          <w:sz w:val="20"/>
          <w:szCs w:val="20"/>
          <w:lang w:val="en-GB"/>
        </w:rPr>
        <w:t>&gt;&gt;C=chol(sigma);</w:t>
      </w:r>
    </w:p>
    <w:p w:rsidR="00A249C2" w:rsidRPr="00A81BFE" w:rsidRDefault="00A249C2" w:rsidP="00832E72">
      <w:pPr>
        <w:spacing w:after="0"/>
        <w:ind w:left="1440"/>
        <w:rPr>
          <w:i/>
          <w:sz w:val="20"/>
          <w:szCs w:val="20"/>
          <w:lang w:val="en-GB"/>
        </w:rPr>
      </w:pPr>
      <w:r w:rsidRPr="00A81BFE">
        <w:rPr>
          <w:i/>
          <w:sz w:val="20"/>
          <w:szCs w:val="20"/>
          <w:lang w:val="en-GB"/>
        </w:rPr>
        <w:t>&gt;&gt;X1=normrnd(0,1,1,</w:t>
      </w:r>
      <w:r>
        <w:rPr>
          <w:i/>
          <w:sz w:val="20"/>
          <w:szCs w:val="20"/>
          <w:lang w:val="en-GB"/>
        </w:rPr>
        <w:t>size</w:t>
      </w:r>
      <w:r w:rsidRPr="00A81BFE">
        <w:rPr>
          <w:i/>
          <w:sz w:val="20"/>
          <w:szCs w:val="20"/>
          <w:lang w:val="en-GB"/>
        </w:rPr>
        <w:t>);</w:t>
      </w:r>
    </w:p>
    <w:p w:rsidR="00A249C2" w:rsidRPr="00A81BFE" w:rsidRDefault="00A249C2" w:rsidP="00832E72">
      <w:pPr>
        <w:spacing w:after="0"/>
        <w:ind w:left="1440"/>
        <w:rPr>
          <w:i/>
          <w:sz w:val="20"/>
          <w:szCs w:val="20"/>
          <w:lang w:val="en-GB"/>
        </w:rPr>
      </w:pPr>
      <w:r w:rsidRPr="00A81BFE">
        <w:rPr>
          <w:i/>
          <w:sz w:val="20"/>
          <w:szCs w:val="20"/>
          <w:lang w:val="en-GB"/>
        </w:rPr>
        <w:t xml:space="preserve">&gt;&gt;X2=normrnd(0,1,1, </w:t>
      </w:r>
      <w:r>
        <w:rPr>
          <w:i/>
          <w:sz w:val="20"/>
          <w:szCs w:val="20"/>
          <w:lang w:val="en-GB"/>
        </w:rPr>
        <w:t>size</w:t>
      </w:r>
      <w:r w:rsidRPr="00A81BFE">
        <w:rPr>
          <w:i/>
          <w:sz w:val="20"/>
          <w:szCs w:val="20"/>
          <w:lang w:val="en-GB"/>
        </w:rPr>
        <w:t>);</w:t>
      </w:r>
    </w:p>
    <w:p w:rsidR="00A249C2" w:rsidRPr="00A81BFE" w:rsidRDefault="00A249C2" w:rsidP="00832E72">
      <w:pPr>
        <w:spacing w:after="0"/>
        <w:ind w:left="1440"/>
        <w:rPr>
          <w:i/>
          <w:sz w:val="20"/>
          <w:szCs w:val="20"/>
          <w:lang w:val="en-GB"/>
        </w:rPr>
      </w:pPr>
      <w:r w:rsidRPr="00A81BFE">
        <w:rPr>
          <w:i/>
          <w:sz w:val="20"/>
          <w:szCs w:val="20"/>
          <w:lang w:val="en-GB"/>
        </w:rPr>
        <w:lastRenderedPageBreak/>
        <w:t>&gt;&gt;X3=normrnd(0,1,1,</w:t>
      </w:r>
      <w:r>
        <w:rPr>
          <w:i/>
          <w:sz w:val="20"/>
          <w:szCs w:val="20"/>
          <w:lang w:val="en-GB"/>
        </w:rPr>
        <w:t>size</w:t>
      </w:r>
      <w:r w:rsidRPr="00A81BFE">
        <w:rPr>
          <w:i/>
          <w:sz w:val="20"/>
          <w:szCs w:val="20"/>
          <w:lang w:val="en-GB"/>
        </w:rPr>
        <w:t>);</w:t>
      </w:r>
    </w:p>
    <w:p w:rsidR="00A249C2" w:rsidRPr="00A81BFE" w:rsidRDefault="00A249C2" w:rsidP="00832E72">
      <w:pPr>
        <w:spacing w:after="0"/>
        <w:ind w:left="1440"/>
        <w:rPr>
          <w:i/>
          <w:sz w:val="20"/>
          <w:szCs w:val="20"/>
          <w:lang w:val="en-GB"/>
        </w:rPr>
      </w:pPr>
      <w:r w:rsidRPr="00A81BFE">
        <w:rPr>
          <w:i/>
          <w:sz w:val="20"/>
          <w:szCs w:val="20"/>
          <w:lang w:val="en-GB"/>
        </w:rPr>
        <w:t>&gt;&gt;X=[X1; X2; X3];</w:t>
      </w:r>
    </w:p>
    <w:p w:rsidR="00A249C2" w:rsidRDefault="00A249C2" w:rsidP="00832E72">
      <w:pPr>
        <w:spacing w:after="0"/>
        <w:ind w:left="1440"/>
        <w:rPr>
          <w:i/>
          <w:sz w:val="20"/>
          <w:szCs w:val="20"/>
          <w:lang w:val="en-GB"/>
        </w:rPr>
      </w:pPr>
      <w:r w:rsidRPr="00A81BFE">
        <w:rPr>
          <w:i/>
          <w:sz w:val="20"/>
          <w:szCs w:val="20"/>
          <w:lang w:val="en-GB"/>
        </w:rPr>
        <w:t>&gt;&gt;</w:t>
      </w:r>
      <w:r>
        <w:rPr>
          <w:i/>
          <w:sz w:val="20"/>
          <w:szCs w:val="20"/>
          <w:lang w:val="en-GB"/>
        </w:rPr>
        <w:t>Z</w:t>
      </w:r>
      <w:r w:rsidRPr="00A81BFE">
        <w:rPr>
          <w:i/>
          <w:sz w:val="20"/>
          <w:szCs w:val="20"/>
          <w:lang w:val="en-GB"/>
        </w:rPr>
        <w:t>=C'*X;</w:t>
      </w:r>
    </w:p>
    <w:p w:rsidR="00A249C2" w:rsidRDefault="00A249C2" w:rsidP="00832E72">
      <w:pPr>
        <w:spacing w:after="0"/>
        <w:ind w:left="1440"/>
        <w:rPr>
          <w:i/>
          <w:sz w:val="20"/>
          <w:szCs w:val="20"/>
          <w:lang w:val="en-GB"/>
        </w:rPr>
      </w:pPr>
      <w:r>
        <w:rPr>
          <w:i/>
          <w:sz w:val="20"/>
          <w:szCs w:val="20"/>
          <w:lang w:val="en-GB"/>
        </w:rPr>
        <w:t>&gt;&gt;Z=Z+</w:t>
      </w:r>
      <w:r w:rsidRPr="00A249C2">
        <w:rPr>
          <w:i/>
          <w:sz w:val="20"/>
          <w:szCs w:val="20"/>
          <w:lang w:val="en-GB"/>
        </w:rPr>
        <w:t>[2 ; 3; 4]*ones(1,</w:t>
      </w:r>
      <w:r>
        <w:rPr>
          <w:i/>
          <w:sz w:val="20"/>
          <w:szCs w:val="20"/>
          <w:lang w:val="en-GB"/>
        </w:rPr>
        <w:t>size</w:t>
      </w:r>
      <w:r w:rsidRPr="00A249C2">
        <w:rPr>
          <w:i/>
          <w:sz w:val="20"/>
          <w:szCs w:val="20"/>
          <w:lang w:val="en-GB"/>
        </w:rPr>
        <w:t>);</w:t>
      </w:r>
    </w:p>
    <w:p w:rsidR="00A249C2" w:rsidRDefault="00A249C2" w:rsidP="00832E72">
      <w:pPr>
        <w:spacing w:after="0"/>
        <w:ind w:left="1440"/>
        <w:rPr>
          <w:i/>
          <w:sz w:val="20"/>
          <w:szCs w:val="20"/>
          <w:lang w:val="en-GB"/>
        </w:rPr>
      </w:pPr>
      <w:r>
        <w:rPr>
          <w:i/>
          <w:sz w:val="20"/>
          <w:szCs w:val="20"/>
          <w:lang w:val="en-GB"/>
        </w:rPr>
        <w:t>&gt;&gt;mean(Z,2)</w:t>
      </w:r>
    </w:p>
    <w:p w:rsidR="00A249C2" w:rsidRDefault="00A249C2" w:rsidP="00832E72">
      <w:pPr>
        <w:spacing w:after="0"/>
        <w:ind w:left="1440"/>
        <w:rPr>
          <w:i/>
          <w:sz w:val="20"/>
          <w:szCs w:val="20"/>
          <w:lang w:val="en-GB"/>
        </w:rPr>
      </w:pPr>
      <w:r>
        <w:rPr>
          <w:i/>
          <w:sz w:val="20"/>
          <w:szCs w:val="20"/>
          <w:lang w:val="en-GB"/>
        </w:rPr>
        <w:t>&gt;&gt;cov(Z’)</w:t>
      </w:r>
    </w:p>
    <w:p w:rsidR="00A249C2" w:rsidRPr="00A249C2" w:rsidRDefault="00A249C2" w:rsidP="0078401A"/>
    <w:p w:rsidR="00A249C2" w:rsidRDefault="00A249C2" w:rsidP="0078401A">
      <w:pPr>
        <w:pStyle w:val="ListParagraph"/>
        <w:numPr>
          <w:ilvl w:val="0"/>
          <w:numId w:val="34"/>
        </w:numPr>
        <w:ind w:left="360"/>
      </w:pPr>
      <w:r w:rsidRPr="00A249C2">
        <w:t>Please check the mean and covariance of simulated random numbers with the given values. Give you</w:t>
      </w:r>
      <w:r>
        <w:t>r</w:t>
      </w:r>
      <w:r w:rsidRPr="00A249C2">
        <w:t xml:space="preserve"> comments.</w:t>
      </w:r>
    </w:p>
    <w:p w:rsidR="00EB10F0" w:rsidRDefault="00EB10F0" w:rsidP="00EB10F0"/>
    <w:p w:rsidR="00EB10F0" w:rsidRDefault="00EB10F0" w:rsidP="00EB10F0"/>
    <w:p w:rsidR="00EE6D0C" w:rsidRDefault="00EE6D0C" w:rsidP="00EB10F0"/>
    <w:p w:rsidR="00EB10F0" w:rsidRDefault="00EB10F0" w:rsidP="00EB10F0"/>
    <w:p w:rsidR="00832E72" w:rsidRPr="00A249C2" w:rsidRDefault="00832E72" w:rsidP="00832E72"/>
    <w:p w:rsidR="00071367" w:rsidRDefault="00071367" w:rsidP="00076F11">
      <w:pPr>
        <w:pStyle w:val="Heading1"/>
      </w:pPr>
      <w:r>
        <w:t>Correlated log</w:t>
      </w:r>
      <w:r w:rsidR="00654AAC">
        <w:t>-</w:t>
      </w:r>
      <w:r>
        <w:t>normal</w:t>
      </w:r>
      <w:r w:rsidR="00D907F5">
        <w:t xml:space="preserve"> random </w:t>
      </w:r>
      <w:r w:rsidR="00654AAC">
        <w:t>vector</w:t>
      </w:r>
      <w:r w:rsidR="00D907F5">
        <w:t xml:space="preserve"> </w:t>
      </w:r>
    </w:p>
    <w:p w:rsidR="00E87942" w:rsidRDefault="00DB2B7B" w:rsidP="0078401A">
      <w:r w:rsidRPr="00DB2B7B">
        <w:t> If </w:t>
      </w:r>
      <w:r w:rsidRPr="00654AAC">
        <w:rPr>
          <w:i/>
        </w:rPr>
        <w:t>X</w:t>
      </w:r>
      <w:r w:rsidRPr="00DB2B7B">
        <w:t xml:space="preserve"> is a </w:t>
      </w:r>
      <w:r w:rsidR="00654AAC">
        <w:t xml:space="preserve">Normal </w:t>
      </w:r>
      <w:r w:rsidRPr="00DB2B7B">
        <w:t>random variable, then </w:t>
      </w:r>
      <w:r w:rsidR="0020734E" w:rsidRPr="00654AAC">
        <w:rPr>
          <w:i/>
        </w:rPr>
        <w:t>Y</w:t>
      </w:r>
      <w:r w:rsidRPr="00DB2B7B">
        <w:t> = </w:t>
      </w:r>
      <w:hyperlink r:id="rId101" w:tooltip="Exponential function" w:history="1">
        <w:r w:rsidRPr="00DB2B7B">
          <w:t>exp</w:t>
        </w:r>
      </w:hyperlink>
      <w:r w:rsidRPr="00DB2B7B">
        <w:t>(</w:t>
      </w:r>
      <w:r w:rsidRPr="00654AAC">
        <w:rPr>
          <w:i/>
        </w:rPr>
        <w:t>X</w:t>
      </w:r>
      <w:r w:rsidRPr="00DB2B7B">
        <w:t>) has a log-normal distribution; likewise, if </w:t>
      </w:r>
      <w:r w:rsidRPr="00654AAC">
        <w:rPr>
          <w:i/>
        </w:rPr>
        <w:t>Y</w:t>
      </w:r>
      <w:r w:rsidRPr="00DB2B7B">
        <w:t> is log-normally distributed, then </w:t>
      </w:r>
      <w:r w:rsidRPr="00654AAC">
        <w:rPr>
          <w:i/>
        </w:rPr>
        <w:t>X</w:t>
      </w:r>
      <w:r w:rsidR="00A37F6D">
        <w:t> = ln</w:t>
      </w:r>
      <w:r w:rsidRPr="00DB2B7B">
        <w:t>(</w:t>
      </w:r>
      <w:r w:rsidR="0020734E" w:rsidRPr="00654AAC">
        <w:rPr>
          <w:i/>
        </w:rPr>
        <w:t>Y</w:t>
      </w:r>
      <w:r w:rsidRPr="00DB2B7B">
        <w:t xml:space="preserve">) is normally distributed. </w:t>
      </w:r>
      <w:r w:rsidR="00A37F6D">
        <w:t>This fact could be used to generate the correlated log</w:t>
      </w:r>
      <w:r w:rsidR="00654AAC">
        <w:t>-</w:t>
      </w:r>
      <w:r w:rsidR="00A37F6D">
        <w:t xml:space="preserve">normally distributed random </w:t>
      </w:r>
      <w:r w:rsidR="00654AAC">
        <w:t>vector</w:t>
      </w:r>
      <w:r w:rsidR="00A37F6D">
        <w:t>.</w:t>
      </w:r>
      <w:r w:rsidR="00E87942">
        <w:t xml:space="preserve"> </w:t>
      </w:r>
      <w:r w:rsidR="00071367">
        <w:t xml:space="preserve">For the simulation of </w:t>
      </w:r>
      <w:r w:rsidR="00E35D80">
        <w:t xml:space="preserve">correlated </w:t>
      </w:r>
      <w:r w:rsidR="00071367">
        <w:t>log</w:t>
      </w:r>
      <w:r w:rsidR="00E35D80">
        <w:t>-</w:t>
      </w:r>
      <w:r w:rsidR="00071367">
        <w:t xml:space="preserve">normal random </w:t>
      </w:r>
      <w:r w:rsidR="00E35D80">
        <w:t>vector</w:t>
      </w:r>
      <w:r w:rsidR="00071367">
        <w:t xml:space="preserve"> </w:t>
      </w:r>
      <w:r w:rsidR="0020734E" w:rsidRPr="00E35D80">
        <w:rPr>
          <w:b/>
          <w:i/>
        </w:rPr>
        <w:t>Y</w:t>
      </w:r>
      <w:r w:rsidR="00E87942">
        <w:rPr>
          <w:b/>
          <w:i/>
        </w:rPr>
        <w:t>=</w:t>
      </w:r>
      <w:r w:rsidR="00E87942">
        <w:t>[</w:t>
      </w:r>
      <w:r w:rsidR="00E87942" w:rsidRPr="00E87942">
        <w:rPr>
          <w:i/>
        </w:rPr>
        <w:t>Y</w:t>
      </w:r>
      <w:r w:rsidR="00E87942" w:rsidRPr="00E87942">
        <w:rPr>
          <w:i/>
          <w:vertAlign w:val="subscript"/>
        </w:rPr>
        <w:t>1</w:t>
      </w:r>
      <w:r w:rsidR="00E87942" w:rsidRPr="00E87942">
        <w:rPr>
          <w:i/>
        </w:rPr>
        <w:t>, Y</w:t>
      </w:r>
      <w:r w:rsidR="00E87942" w:rsidRPr="00E87942">
        <w:rPr>
          <w:i/>
          <w:vertAlign w:val="subscript"/>
        </w:rPr>
        <w:t>2</w:t>
      </w:r>
      <w:r w:rsidR="00E87942" w:rsidRPr="00E87942">
        <w:rPr>
          <w:i/>
        </w:rPr>
        <w:t>,</w:t>
      </w:r>
      <w:r w:rsidR="00E87942">
        <w:rPr>
          <w:i/>
        </w:rPr>
        <w:t>…,</w:t>
      </w:r>
      <w:r w:rsidR="00E87942" w:rsidRPr="00E87942">
        <w:rPr>
          <w:i/>
        </w:rPr>
        <w:t xml:space="preserve"> Y</w:t>
      </w:r>
      <w:r w:rsidR="00E87942">
        <w:rPr>
          <w:i/>
          <w:vertAlign w:val="subscript"/>
        </w:rPr>
        <w:t>n</w:t>
      </w:r>
      <w:r w:rsidR="00E87942">
        <w:t>]</w:t>
      </w:r>
      <w:r w:rsidR="00E87942" w:rsidRPr="000963A9">
        <w:rPr>
          <w:vertAlign w:val="superscript"/>
        </w:rPr>
        <w:t>T</w:t>
      </w:r>
      <w:r w:rsidR="00E87942">
        <w:t xml:space="preserve"> (</w:t>
      </w:r>
      <w:r w:rsidR="00E87942" w:rsidRPr="00E87942">
        <w:rPr>
          <w:i/>
        </w:rPr>
        <w:t>Y</w:t>
      </w:r>
      <w:r w:rsidR="00E87942" w:rsidRPr="00E87942">
        <w:rPr>
          <w:i/>
          <w:vertAlign w:val="subscript"/>
        </w:rPr>
        <w:t>i</w:t>
      </w:r>
      <w:r w:rsidR="00E87942">
        <w:t xml:space="preserve"> are correlated),</w:t>
      </w:r>
      <w:r w:rsidR="00071367">
        <w:t xml:space="preserve"> a convenient way is to use the covariance and mean of the logarithm of </w:t>
      </w:r>
      <w:r w:rsidR="0020734E" w:rsidRPr="00E87942">
        <w:rPr>
          <w:b/>
          <w:i/>
        </w:rPr>
        <w:t>Y</w:t>
      </w:r>
      <w:r w:rsidR="00071367">
        <w:t xml:space="preserve">, i.e. </w:t>
      </w:r>
      <w:r w:rsidR="0020734E" w:rsidRPr="00E87942">
        <w:rPr>
          <w:b/>
          <w:i/>
        </w:rPr>
        <w:t>Z</w:t>
      </w:r>
      <w:r w:rsidR="00A37F6D">
        <w:t>=</w:t>
      </w:r>
      <w:r w:rsidR="00071367">
        <w:t>ln(</w:t>
      </w:r>
      <w:r w:rsidR="0020734E" w:rsidRPr="00E87942">
        <w:rPr>
          <w:b/>
          <w:i/>
        </w:rPr>
        <w:t>Y</w:t>
      </w:r>
      <w:r w:rsidR="00071367">
        <w:t xml:space="preserve">). </w:t>
      </w:r>
    </w:p>
    <w:p w:rsidR="00071367" w:rsidRDefault="00E87942" w:rsidP="0078401A">
      <w:r>
        <w:t>For example, l</w:t>
      </w:r>
      <w:r w:rsidR="00071367">
        <w:t xml:space="preserve">et </w:t>
      </w:r>
      <w:r w:rsidR="0020734E" w:rsidRPr="00E87942">
        <w:rPr>
          <w:b/>
          <w:i/>
        </w:rPr>
        <w:t>Z</w:t>
      </w:r>
      <w:r w:rsidR="00071367">
        <w:t>=ln</w:t>
      </w:r>
      <w:r w:rsidR="0020734E" w:rsidRPr="00E87942">
        <w:rPr>
          <w:b/>
          <w:i/>
        </w:rPr>
        <w:t>Y</w:t>
      </w:r>
      <w:r w:rsidR="00071367">
        <w:t>=ln([</w:t>
      </w:r>
      <w:r w:rsidR="0020734E">
        <w:t>Y</w:t>
      </w:r>
      <w:r w:rsidR="00071367" w:rsidRPr="000963A9">
        <w:rPr>
          <w:vertAlign w:val="subscript"/>
        </w:rPr>
        <w:t>1</w:t>
      </w:r>
      <w:r w:rsidR="00071367">
        <w:t xml:space="preserve">, </w:t>
      </w:r>
      <w:r w:rsidR="0020734E">
        <w:t>Y</w:t>
      </w:r>
      <w:r w:rsidR="00071367" w:rsidRPr="000963A9">
        <w:rPr>
          <w:vertAlign w:val="subscript"/>
        </w:rPr>
        <w:t>2</w:t>
      </w:r>
      <w:r w:rsidR="00071367">
        <w:t xml:space="preserve">, </w:t>
      </w:r>
      <w:r w:rsidR="0020734E">
        <w:t>Y</w:t>
      </w:r>
      <w:r w:rsidR="00071367" w:rsidRPr="000963A9">
        <w:rPr>
          <w:vertAlign w:val="subscript"/>
        </w:rPr>
        <w:t>3</w:t>
      </w:r>
      <w:r w:rsidR="00071367">
        <w:t>]</w:t>
      </w:r>
      <w:r w:rsidR="00071367" w:rsidRPr="000963A9">
        <w:rPr>
          <w:vertAlign w:val="superscript"/>
        </w:rPr>
        <w:t>T</w:t>
      </w:r>
      <w:r w:rsidR="00071367">
        <w:t>).</w:t>
      </w:r>
      <w:r w:rsidR="0020734E">
        <w:t xml:space="preserve"> Here </w:t>
      </w:r>
      <w:r w:rsidR="0020734E" w:rsidRPr="00EE6D0C">
        <w:rPr>
          <w:b/>
          <w:i/>
        </w:rPr>
        <w:t>Y</w:t>
      </w:r>
      <w:r w:rsidR="0020734E">
        <w:t xml:space="preserve"> is the correlated </w:t>
      </w:r>
      <w:r w:rsidR="00EE6D0C">
        <w:t>log-</w:t>
      </w:r>
      <w:r w:rsidR="0020734E">
        <w:t xml:space="preserve">normally distributed random </w:t>
      </w:r>
      <w:r w:rsidR="00EE6D0C">
        <w:t>vector</w:t>
      </w:r>
      <w:r w:rsidR="0020734E">
        <w:t>.</w:t>
      </w:r>
      <w:r w:rsidR="00071367">
        <w:t xml:space="preserve"> In this study, only the Cholesky decomposition is used for the simulation, but you can try the Eigen transformation by yourself. The covariance of </w:t>
      </w:r>
      <w:r w:rsidR="0020734E" w:rsidRPr="00EE6D0C">
        <w:rPr>
          <w:b/>
          <w:i/>
        </w:rPr>
        <w:t>Z</w:t>
      </w:r>
      <w:r w:rsidR="00071367">
        <w:t xml:space="preserve"> is the same as above, i.e. </w:t>
      </w:r>
      <w:r w:rsidR="00071367" w:rsidRPr="00A81BFE">
        <w:rPr>
          <w:b/>
        </w:rPr>
        <w:sym w:font="Symbol" w:char="F053"/>
      </w:r>
      <w:r w:rsidR="00071367">
        <w:t>=[1.0 0.5 0.5; 0.5 2.0 0.3; 0.5 0.3 1.5].</w:t>
      </w:r>
      <w:r w:rsidR="00045F5A">
        <w:t xml:space="preserve"> This exercise is divided into two parts, i.e. the random variables </w:t>
      </w:r>
      <w:r w:rsidR="00045F5A" w:rsidRPr="00EE6D0C">
        <w:rPr>
          <w:b/>
          <w:i/>
        </w:rPr>
        <w:t>Z</w:t>
      </w:r>
      <w:r w:rsidR="00045F5A">
        <w:t xml:space="preserve"> with zero or nonzero means.</w:t>
      </w:r>
    </w:p>
    <w:p w:rsidR="00045F5A" w:rsidRDefault="00045F5A" w:rsidP="00EE6D0C">
      <w:pPr>
        <w:ind w:left="720"/>
        <w:rPr>
          <w:b/>
        </w:rPr>
      </w:pPr>
      <w:r>
        <w:t xml:space="preserve">1, </w:t>
      </w:r>
      <w:r w:rsidR="00EE6D0C">
        <w:t>Z</w:t>
      </w:r>
      <w:r>
        <w:t xml:space="preserve">ero means of </w:t>
      </w:r>
      <w:r w:rsidRPr="00EE6D0C">
        <w:rPr>
          <w:b/>
          <w:i/>
        </w:rPr>
        <w:t>Z</w:t>
      </w:r>
    </w:p>
    <w:p w:rsidR="00071367" w:rsidRPr="00832E72" w:rsidRDefault="00045F5A" w:rsidP="00832E72">
      <w:pPr>
        <w:spacing w:after="0"/>
        <w:ind w:left="1440"/>
        <w:rPr>
          <w:i/>
          <w:sz w:val="20"/>
          <w:szCs w:val="20"/>
          <w:lang w:val="en-GB"/>
        </w:rPr>
      </w:pPr>
      <w:r w:rsidRPr="00832E72">
        <w:rPr>
          <w:i/>
          <w:sz w:val="20"/>
          <w:szCs w:val="20"/>
          <w:lang w:val="en-GB"/>
        </w:rPr>
        <w:t>&gt;&gt;clear all; close all;</w:t>
      </w:r>
      <w:r w:rsidR="00946E68" w:rsidRPr="00832E72">
        <w:rPr>
          <w:i/>
          <w:sz w:val="20"/>
          <w:szCs w:val="20"/>
          <w:lang w:val="en-GB"/>
        </w:rPr>
        <w:t xml:space="preserve"> </w:t>
      </w:r>
      <w:r w:rsidRPr="00832E72">
        <w:rPr>
          <w:i/>
          <w:sz w:val="20"/>
          <w:szCs w:val="20"/>
          <w:lang w:val="en-GB"/>
        </w:rPr>
        <w:t>clc</w:t>
      </w:r>
    </w:p>
    <w:p w:rsidR="00045F5A" w:rsidRDefault="00045F5A" w:rsidP="00832E72">
      <w:pPr>
        <w:spacing w:after="0"/>
        <w:ind w:left="1440"/>
        <w:rPr>
          <w:i/>
          <w:sz w:val="20"/>
          <w:szCs w:val="20"/>
          <w:lang w:val="en-GB"/>
        </w:rPr>
      </w:pPr>
      <w:r w:rsidRPr="00A81BFE">
        <w:rPr>
          <w:i/>
          <w:sz w:val="20"/>
          <w:szCs w:val="20"/>
          <w:lang w:val="en-GB"/>
        </w:rPr>
        <w:t>&gt;&gt;sigma=[1.0 0.5 0.5; 0.5 2.0 0.3; 0.5 0.3 1.5];</w:t>
      </w:r>
    </w:p>
    <w:p w:rsidR="00045F5A" w:rsidRPr="00045F5A" w:rsidRDefault="00045F5A" w:rsidP="00832E72">
      <w:pPr>
        <w:spacing w:after="0"/>
        <w:ind w:left="1440"/>
        <w:rPr>
          <w:i/>
          <w:sz w:val="20"/>
          <w:szCs w:val="20"/>
          <w:lang w:val="en-GB"/>
        </w:rPr>
      </w:pPr>
      <w:r w:rsidRPr="00045F5A">
        <w:rPr>
          <w:i/>
          <w:sz w:val="20"/>
          <w:szCs w:val="20"/>
          <w:lang w:val="en-GB"/>
        </w:rPr>
        <w:t>&gt;&gt;size=1000;</w:t>
      </w:r>
    </w:p>
    <w:p w:rsidR="00045F5A" w:rsidRPr="00045F5A" w:rsidRDefault="00045F5A" w:rsidP="00832E72">
      <w:pPr>
        <w:spacing w:after="0"/>
        <w:ind w:left="1440"/>
        <w:rPr>
          <w:i/>
          <w:sz w:val="20"/>
          <w:szCs w:val="20"/>
          <w:lang w:val="en-GB"/>
        </w:rPr>
      </w:pPr>
      <w:r w:rsidRPr="00045F5A">
        <w:rPr>
          <w:i/>
          <w:sz w:val="20"/>
          <w:szCs w:val="20"/>
          <w:lang w:val="en-GB"/>
        </w:rPr>
        <w:t>&gt;&gt;C=chol(sigma);</w:t>
      </w:r>
    </w:p>
    <w:p w:rsidR="00045F5A" w:rsidRPr="00045F5A" w:rsidRDefault="00045F5A" w:rsidP="00832E72">
      <w:pPr>
        <w:spacing w:after="0"/>
        <w:ind w:left="1440"/>
        <w:rPr>
          <w:i/>
          <w:sz w:val="20"/>
          <w:szCs w:val="20"/>
          <w:lang w:val="en-GB"/>
        </w:rPr>
      </w:pPr>
      <w:r w:rsidRPr="00045F5A">
        <w:rPr>
          <w:i/>
          <w:sz w:val="20"/>
          <w:szCs w:val="20"/>
          <w:lang w:val="en-GB"/>
        </w:rPr>
        <w:t>&gt;&gt;X1=normrnd(0,1,1,size);</w:t>
      </w:r>
    </w:p>
    <w:p w:rsidR="00045F5A" w:rsidRPr="00045F5A" w:rsidRDefault="00045F5A" w:rsidP="00832E72">
      <w:pPr>
        <w:spacing w:after="0"/>
        <w:ind w:left="1440"/>
        <w:rPr>
          <w:i/>
          <w:sz w:val="20"/>
          <w:szCs w:val="20"/>
          <w:lang w:val="en-GB"/>
        </w:rPr>
      </w:pPr>
      <w:r w:rsidRPr="00045F5A">
        <w:rPr>
          <w:i/>
          <w:sz w:val="20"/>
          <w:szCs w:val="20"/>
          <w:lang w:val="en-GB"/>
        </w:rPr>
        <w:t>&gt;&gt;X2=normrnd(0,1,1, size);</w:t>
      </w:r>
    </w:p>
    <w:p w:rsidR="00045F5A" w:rsidRPr="00045F5A" w:rsidRDefault="00045F5A" w:rsidP="00832E72">
      <w:pPr>
        <w:spacing w:after="0"/>
        <w:ind w:left="1440"/>
        <w:rPr>
          <w:i/>
          <w:sz w:val="20"/>
          <w:szCs w:val="20"/>
          <w:lang w:val="en-GB"/>
        </w:rPr>
      </w:pPr>
      <w:r w:rsidRPr="00045F5A">
        <w:rPr>
          <w:i/>
          <w:sz w:val="20"/>
          <w:szCs w:val="20"/>
          <w:lang w:val="en-GB"/>
        </w:rPr>
        <w:t>&gt;&gt;X3=normrnd(0,1,1,size);</w:t>
      </w:r>
    </w:p>
    <w:p w:rsidR="00045F5A" w:rsidRPr="00045F5A" w:rsidRDefault="00045F5A" w:rsidP="00832E72">
      <w:pPr>
        <w:spacing w:after="0"/>
        <w:ind w:left="1440"/>
        <w:rPr>
          <w:i/>
          <w:sz w:val="20"/>
          <w:szCs w:val="20"/>
          <w:lang w:val="en-GB"/>
        </w:rPr>
      </w:pPr>
      <w:r w:rsidRPr="00045F5A">
        <w:rPr>
          <w:i/>
          <w:sz w:val="20"/>
          <w:szCs w:val="20"/>
          <w:lang w:val="en-GB"/>
        </w:rPr>
        <w:t>&gt;&gt;X=[X1; X2; X3];</w:t>
      </w:r>
    </w:p>
    <w:p w:rsidR="00045F5A" w:rsidRDefault="00045F5A" w:rsidP="00832E72">
      <w:pPr>
        <w:spacing w:after="0"/>
        <w:ind w:left="1440"/>
        <w:rPr>
          <w:i/>
          <w:sz w:val="20"/>
          <w:szCs w:val="20"/>
          <w:lang w:val="en-GB"/>
        </w:rPr>
      </w:pPr>
      <w:r w:rsidRPr="00045F5A">
        <w:rPr>
          <w:i/>
          <w:sz w:val="20"/>
          <w:szCs w:val="20"/>
          <w:lang w:val="en-GB"/>
        </w:rPr>
        <w:t>&gt;&gt;Z=C'*X;</w:t>
      </w:r>
    </w:p>
    <w:p w:rsidR="00045F5A" w:rsidRDefault="00045F5A" w:rsidP="00832E72">
      <w:pPr>
        <w:spacing w:after="0"/>
        <w:ind w:left="1440"/>
        <w:rPr>
          <w:i/>
          <w:sz w:val="20"/>
          <w:szCs w:val="20"/>
          <w:lang w:val="en-GB"/>
        </w:rPr>
      </w:pPr>
      <w:r>
        <w:rPr>
          <w:i/>
          <w:sz w:val="20"/>
          <w:szCs w:val="20"/>
          <w:lang w:val="en-GB"/>
        </w:rPr>
        <w:t>&gt;&gt;Y=exp(Z);</w:t>
      </w:r>
    </w:p>
    <w:p w:rsidR="00EB6AA9" w:rsidRDefault="00EB6AA9" w:rsidP="00832E72">
      <w:pPr>
        <w:spacing w:after="0"/>
        <w:ind w:left="1440"/>
        <w:rPr>
          <w:i/>
          <w:sz w:val="20"/>
          <w:szCs w:val="20"/>
          <w:lang w:val="en-GB"/>
        </w:rPr>
      </w:pPr>
      <w:r>
        <w:rPr>
          <w:i/>
          <w:sz w:val="20"/>
          <w:szCs w:val="20"/>
          <w:lang w:val="en-GB"/>
        </w:rPr>
        <w:t>&gt;&gt;cov(Y’)</w:t>
      </w:r>
    </w:p>
    <w:p w:rsidR="00045F5A" w:rsidRDefault="00832E72" w:rsidP="00832E72">
      <w:pPr>
        <w:spacing w:after="0"/>
        <w:ind w:left="1440"/>
        <w:rPr>
          <w:i/>
          <w:sz w:val="20"/>
          <w:szCs w:val="20"/>
          <w:lang w:val="en-GB"/>
        </w:rPr>
      </w:pPr>
      <w:r>
        <w:rPr>
          <w:i/>
          <w:sz w:val="20"/>
          <w:szCs w:val="20"/>
          <w:lang w:val="en-GB"/>
        </w:rPr>
        <w:t>&gt;&gt;mean(Y’,1)</w:t>
      </w:r>
    </w:p>
    <w:p w:rsidR="00EE6D0C" w:rsidRDefault="00EE6D0C" w:rsidP="00832E72">
      <w:pPr>
        <w:spacing w:after="0"/>
        <w:ind w:left="1440"/>
        <w:rPr>
          <w:i/>
          <w:sz w:val="20"/>
          <w:szCs w:val="20"/>
          <w:lang w:val="en-GB"/>
        </w:rPr>
      </w:pPr>
    </w:p>
    <w:p w:rsidR="00EE6D0C" w:rsidRDefault="00EE6D0C" w:rsidP="00832E72">
      <w:pPr>
        <w:spacing w:after="0"/>
        <w:ind w:left="1440"/>
        <w:rPr>
          <w:i/>
          <w:sz w:val="20"/>
          <w:szCs w:val="20"/>
          <w:lang w:val="en-GB"/>
        </w:rPr>
      </w:pPr>
    </w:p>
    <w:p w:rsidR="00EE6D0C" w:rsidRDefault="00EE6D0C" w:rsidP="00832E72">
      <w:pPr>
        <w:spacing w:after="0"/>
        <w:ind w:left="1440"/>
        <w:rPr>
          <w:i/>
          <w:sz w:val="20"/>
          <w:szCs w:val="20"/>
          <w:lang w:val="en-GB"/>
        </w:rPr>
      </w:pPr>
    </w:p>
    <w:p w:rsidR="00EE6D0C" w:rsidRDefault="00EE6D0C" w:rsidP="00832E72">
      <w:pPr>
        <w:spacing w:after="0"/>
        <w:ind w:left="1440"/>
        <w:rPr>
          <w:i/>
          <w:sz w:val="20"/>
          <w:szCs w:val="20"/>
          <w:lang w:val="en-GB"/>
        </w:rPr>
      </w:pPr>
    </w:p>
    <w:p w:rsidR="00045F5A" w:rsidRPr="00045F5A" w:rsidRDefault="00045F5A" w:rsidP="00EE6D0C">
      <w:pPr>
        <w:ind w:left="720"/>
      </w:pPr>
      <w:r w:rsidRPr="00045F5A">
        <w:lastRenderedPageBreak/>
        <w:t xml:space="preserve">2, </w:t>
      </w:r>
      <w:r w:rsidRPr="00EE6D0C">
        <w:rPr>
          <w:b/>
          <w:i/>
        </w:rPr>
        <w:t>Z</w:t>
      </w:r>
      <w:r w:rsidRPr="00045F5A">
        <w:t xml:space="preserve"> has the mean values of [2; 3; 4]</w:t>
      </w:r>
    </w:p>
    <w:p w:rsidR="00045F5A" w:rsidRDefault="00045F5A" w:rsidP="00832E72">
      <w:pPr>
        <w:spacing w:after="0"/>
        <w:ind w:left="1440"/>
        <w:rPr>
          <w:i/>
          <w:sz w:val="20"/>
          <w:szCs w:val="20"/>
          <w:lang w:val="en-GB"/>
        </w:rPr>
      </w:pPr>
      <w:r>
        <w:rPr>
          <w:i/>
          <w:sz w:val="20"/>
          <w:szCs w:val="20"/>
          <w:lang w:val="en-GB"/>
        </w:rPr>
        <w:t>&gt;&gt;Z=Z+</w:t>
      </w:r>
      <w:r w:rsidRPr="00A249C2">
        <w:rPr>
          <w:i/>
          <w:sz w:val="20"/>
          <w:szCs w:val="20"/>
          <w:lang w:val="en-GB"/>
        </w:rPr>
        <w:t>[2 ; 3; 4]*ones(1,</w:t>
      </w:r>
      <w:r>
        <w:rPr>
          <w:i/>
          <w:sz w:val="20"/>
          <w:szCs w:val="20"/>
          <w:lang w:val="en-GB"/>
        </w:rPr>
        <w:t>size</w:t>
      </w:r>
      <w:r w:rsidRPr="00A249C2">
        <w:rPr>
          <w:i/>
          <w:sz w:val="20"/>
          <w:szCs w:val="20"/>
          <w:lang w:val="en-GB"/>
        </w:rPr>
        <w:t>);</w:t>
      </w:r>
    </w:p>
    <w:p w:rsidR="00045F5A" w:rsidRDefault="00045F5A" w:rsidP="00832E72">
      <w:pPr>
        <w:spacing w:after="0"/>
        <w:ind w:left="1440"/>
        <w:rPr>
          <w:i/>
          <w:sz w:val="20"/>
          <w:szCs w:val="20"/>
          <w:lang w:val="en-GB"/>
        </w:rPr>
      </w:pPr>
      <w:r>
        <w:rPr>
          <w:i/>
          <w:sz w:val="20"/>
          <w:szCs w:val="20"/>
          <w:lang w:val="en-GB"/>
        </w:rPr>
        <w:t>&gt;&gt;</w:t>
      </w:r>
      <w:r w:rsidR="00EB6AA9">
        <w:rPr>
          <w:i/>
          <w:sz w:val="20"/>
          <w:szCs w:val="20"/>
          <w:lang w:val="en-GB"/>
        </w:rPr>
        <w:t>Y=exp(Z);</w:t>
      </w:r>
    </w:p>
    <w:p w:rsidR="00EB6AA9" w:rsidRDefault="00EB6AA9" w:rsidP="00832E72">
      <w:pPr>
        <w:spacing w:after="0"/>
        <w:ind w:left="1440"/>
        <w:rPr>
          <w:i/>
          <w:sz w:val="20"/>
          <w:szCs w:val="20"/>
          <w:lang w:val="en-GB"/>
        </w:rPr>
      </w:pPr>
      <w:r>
        <w:rPr>
          <w:i/>
          <w:sz w:val="20"/>
          <w:szCs w:val="20"/>
          <w:lang w:val="en-GB"/>
        </w:rPr>
        <w:t>&gt;&gt;cov(Y’)</w:t>
      </w:r>
    </w:p>
    <w:p w:rsidR="00EB6AA9" w:rsidRDefault="00EB6AA9" w:rsidP="00832E72">
      <w:pPr>
        <w:spacing w:after="0"/>
        <w:ind w:left="1440"/>
        <w:rPr>
          <w:i/>
          <w:sz w:val="20"/>
          <w:szCs w:val="20"/>
          <w:lang w:val="en-GB"/>
        </w:rPr>
      </w:pPr>
      <w:r>
        <w:rPr>
          <w:i/>
          <w:sz w:val="20"/>
          <w:szCs w:val="20"/>
          <w:lang w:val="en-GB"/>
        </w:rPr>
        <w:t>&gt;&gt;mean(Y’,1)</w:t>
      </w:r>
    </w:p>
    <w:p w:rsidR="00EB10F0" w:rsidRPr="00045F5A" w:rsidRDefault="00EB10F0" w:rsidP="00832E72">
      <w:pPr>
        <w:spacing w:after="0"/>
        <w:ind w:left="1440"/>
        <w:rPr>
          <w:i/>
          <w:sz w:val="20"/>
          <w:szCs w:val="20"/>
          <w:lang w:val="en-GB"/>
        </w:rPr>
      </w:pPr>
    </w:p>
    <w:p w:rsidR="00EB6AA9" w:rsidRDefault="00EB6AA9" w:rsidP="0078401A">
      <w:pPr>
        <w:pStyle w:val="ListParagraph"/>
        <w:numPr>
          <w:ilvl w:val="0"/>
          <w:numId w:val="34"/>
        </w:numPr>
        <w:ind w:left="360"/>
      </w:pPr>
      <w:r>
        <w:t>Please notice the change</w:t>
      </w:r>
      <w:r w:rsidR="00EE6D0C">
        <w:t>s</w:t>
      </w:r>
      <w:r>
        <w:t xml:space="preserve"> of mean and covariance after taking the exponentials. </w:t>
      </w:r>
    </w:p>
    <w:p w:rsidR="00EB10F0" w:rsidRDefault="00EB10F0" w:rsidP="00EB10F0"/>
    <w:p w:rsidR="00EE6D0C" w:rsidRDefault="00EE6D0C" w:rsidP="00EB10F0"/>
    <w:p w:rsidR="00EE6D0C" w:rsidRDefault="00EE6D0C" w:rsidP="00EB10F0"/>
    <w:p w:rsidR="00EE6D0C" w:rsidRDefault="00EE6D0C" w:rsidP="00EB10F0"/>
    <w:p w:rsidR="00EE6D0C" w:rsidRDefault="00EE6D0C" w:rsidP="00EB10F0"/>
    <w:p w:rsidR="00EE6D0C" w:rsidRDefault="00EE6D0C" w:rsidP="00EB10F0"/>
    <w:p w:rsidR="00EB10F0" w:rsidRPr="00071367" w:rsidRDefault="00EB10F0" w:rsidP="00EB10F0"/>
    <w:p w:rsidR="00966864" w:rsidRDefault="00EE6D0C" w:rsidP="00076F11">
      <w:pPr>
        <w:pStyle w:val="Heading1"/>
      </w:pPr>
      <w:r>
        <w:t>Examples and</w:t>
      </w:r>
      <w:r w:rsidR="00966864">
        <w:t xml:space="preserve"> </w:t>
      </w:r>
      <w:r>
        <w:t>A</w:t>
      </w:r>
      <w:r w:rsidR="00377B7D">
        <w:t>pplications</w:t>
      </w:r>
    </w:p>
    <w:p w:rsidR="001912C1" w:rsidRDefault="001912C1" w:rsidP="00832E72">
      <w:pPr>
        <w:pStyle w:val="Heading2"/>
      </w:pPr>
      <w:r>
        <w:t>Expected and variance of random variables functions</w:t>
      </w:r>
    </w:p>
    <w:p w:rsidR="001912C1" w:rsidRDefault="001912C1" w:rsidP="0078401A">
      <w:r>
        <w:t>If</w:t>
      </w:r>
      <w:r w:rsidR="00AA7A87">
        <w:t xml:space="preserve"> the</w:t>
      </w:r>
      <w:r w:rsidR="00946E68">
        <w:t xml:space="preserve"> </w:t>
      </w:r>
      <w:r w:rsidR="00AA7A87">
        <w:t>random variable</w:t>
      </w:r>
      <w:r>
        <w:t xml:space="preserve"> </w:t>
      </w:r>
      <w:r w:rsidRPr="00D33729">
        <w:rPr>
          <w:i/>
        </w:rPr>
        <w:t>X</w:t>
      </w:r>
      <w:r>
        <w:t xml:space="preserve"> is normally distributed, given mean and variance, and let </w:t>
      </w:r>
      <w:r w:rsidRPr="00D33729">
        <w:rPr>
          <w:i/>
        </w:rPr>
        <w:t>f(x)</w:t>
      </w:r>
      <w:r>
        <w:t xml:space="preserve"> denote a function of the random variable, it is shown in the last exercise that the most convenient way to </w:t>
      </w:r>
      <w:r w:rsidR="005502B9">
        <w:t xml:space="preserve">compute the mean and variance of </w:t>
      </w:r>
      <w:r w:rsidRPr="00D33729">
        <w:rPr>
          <w:i/>
        </w:rPr>
        <w:t>f(x)</w:t>
      </w:r>
      <w:r>
        <w:t xml:space="preserve"> is using the Monte Carlo methods when the function </w:t>
      </w:r>
      <w:r w:rsidRPr="00EE6D0C">
        <w:rPr>
          <w:i/>
        </w:rPr>
        <w:t>f(x)</w:t>
      </w:r>
      <w:r>
        <w:t xml:space="preserve"> becomes a bit complex. Further, if </w:t>
      </w:r>
      <w:r w:rsidRPr="00EE6D0C">
        <w:rPr>
          <w:i/>
        </w:rPr>
        <w:t>Y</w:t>
      </w:r>
      <w:r>
        <w:t>=</w:t>
      </w:r>
      <w:r w:rsidRPr="00EE6D0C">
        <w:rPr>
          <w:i/>
        </w:rPr>
        <w:t>f</w:t>
      </w:r>
      <w:r>
        <w:t>(</w:t>
      </w:r>
      <w:r w:rsidRPr="00EE6D0C">
        <w:rPr>
          <w:i/>
        </w:rPr>
        <w:t>X</w:t>
      </w:r>
      <w:r w:rsidRPr="00EE6D0C">
        <w:rPr>
          <w:i/>
          <w:vertAlign w:val="subscript"/>
        </w:rPr>
        <w:t>1</w:t>
      </w:r>
      <w:r w:rsidRPr="00EE6D0C">
        <w:rPr>
          <w:i/>
        </w:rPr>
        <w:t>,</w:t>
      </w:r>
      <w:r w:rsidR="00946E68" w:rsidRPr="00EE6D0C">
        <w:rPr>
          <w:i/>
        </w:rPr>
        <w:t xml:space="preserve"> </w:t>
      </w:r>
      <w:r w:rsidRPr="00EE6D0C">
        <w:rPr>
          <w:i/>
        </w:rPr>
        <w:t>X</w:t>
      </w:r>
      <w:r w:rsidRPr="00EE6D0C">
        <w:rPr>
          <w:i/>
          <w:vertAlign w:val="subscript"/>
        </w:rPr>
        <w:t>2</w:t>
      </w:r>
      <w:r>
        <w:t xml:space="preserve">) where </w:t>
      </w:r>
      <w:r w:rsidRPr="00EE6D0C">
        <w:rPr>
          <w:i/>
        </w:rPr>
        <w:t>X</w:t>
      </w:r>
      <w:r w:rsidRPr="00EE6D0C">
        <w:rPr>
          <w:i/>
          <w:vertAlign w:val="subscript"/>
        </w:rPr>
        <w:t>1</w:t>
      </w:r>
      <w:r>
        <w:t xml:space="preserve">, </w:t>
      </w:r>
      <w:r w:rsidRPr="00EE6D0C">
        <w:rPr>
          <w:i/>
        </w:rPr>
        <w:t>X</w:t>
      </w:r>
      <w:r w:rsidRPr="00EE6D0C">
        <w:rPr>
          <w:i/>
          <w:vertAlign w:val="subscript"/>
        </w:rPr>
        <w:t>2</w:t>
      </w:r>
      <w:r>
        <w:t xml:space="preserve"> are correlated random variables, how to compute the mean and varia</w:t>
      </w:r>
      <w:r w:rsidR="00AA7A87">
        <w:t xml:space="preserve">nce of </w:t>
      </w:r>
      <w:r w:rsidR="00AA7A87" w:rsidRPr="00EE6D0C">
        <w:rPr>
          <w:i/>
        </w:rPr>
        <w:t>Y</w:t>
      </w:r>
      <w:r w:rsidR="00AA7A87">
        <w:t>. In this case, even though the</w:t>
      </w:r>
      <w:r>
        <w:t xml:space="preserve"> function </w:t>
      </w:r>
      <w:r w:rsidRPr="00AA7A87">
        <w:rPr>
          <w:i/>
        </w:rPr>
        <w:t>f</w:t>
      </w:r>
      <w:r>
        <w:t xml:space="preserve"> is not so complex, it is still not </w:t>
      </w:r>
      <w:r w:rsidR="00AA7A87">
        <w:t xml:space="preserve">an </w:t>
      </w:r>
      <w:r>
        <w:t xml:space="preserve">easy </w:t>
      </w:r>
      <w:r w:rsidR="00AA7A87">
        <w:t xml:space="preserve">task to give </w:t>
      </w:r>
      <w:r>
        <w:t>analytical results for the computation.</w:t>
      </w:r>
    </w:p>
    <w:p w:rsidR="00AA7A87" w:rsidRDefault="00AA7A87" w:rsidP="0078401A">
      <w:r>
        <w:t xml:space="preserve">Now suppose that </w:t>
      </w:r>
      <w:r w:rsidR="005502B9" w:rsidRPr="00EE6D0C">
        <w:rPr>
          <w:i/>
        </w:rPr>
        <w:t>Z</w:t>
      </w:r>
      <w:r w:rsidRPr="00EE6D0C">
        <w:rPr>
          <w:i/>
          <w:vertAlign w:val="subscript"/>
        </w:rPr>
        <w:t>1</w:t>
      </w:r>
      <w:r>
        <w:t xml:space="preserve">, </w:t>
      </w:r>
      <w:r w:rsidR="005502B9" w:rsidRPr="00EE6D0C">
        <w:rPr>
          <w:i/>
        </w:rPr>
        <w:t>Z</w:t>
      </w:r>
      <w:r w:rsidRPr="00EE6D0C">
        <w:rPr>
          <w:i/>
          <w:vertAlign w:val="subscript"/>
        </w:rPr>
        <w:t>2</w:t>
      </w:r>
      <w:r>
        <w:t xml:space="preserve"> are correlated normal random variables. The covariance matrix is </w:t>
      </w:r>
      <w:r w:rsidR="00EE6D0C" w:rsidRPr="00EE6D0C">
        <w:rPr>
          <w:b/>
          <w:i/>
        </w:rPr>
        <w:sym w:font="Symbol" w:char="F053"/>
      </w:r>
      <w:r>
        <w:t>=[3.5 1.3; 1.3; 5], and the mean values are E[</w:t>
      </w:r>
      <w:r w:rsidR="005502B9" w:rsidRPr="00EE6D0C">
        <w:rPr>
          <w:i/>
        </w:rPr>
        <w:t>Z</w:t>
      </w:r>
      <w:r w:rsidRPr="00EE6D0C">
        <w:rPr>
          <w:i/>
          <w:vertAlign w:val="subscript"/>
        </w:rPr>
        <w:t>1</w:t>
      </w:r>
      <w:r>
        <w:t xml:space="preserve">, </w:t>
      </w:r>
      <w:r w:rsidR="005502B9" w:rsidRPr="00EE6D0C">
        <w:rPr>
          <w:i/>
        </w:rPr>
        <w:t>Z</w:t>
      </w:r>
      <w:r w:rsidRPr="00EE6D0C">
        <w:rPr>
          <w:i/>
          <w:vertAlign w:val="subscript"/>
        </w:rPr>
        <w:t>2</w:t>
      </w:r>
      <w:r>
        <w:t xml:space="preserve">]=[1.5  5]. Compute the mean and variance of the function </w:t>
      </w:r>
      <w:r w:rsidRPr="00EE6D0C">
        <w:rPr>
          <w:i/>
        </w:rPr>
        <w:t>f</w:t>
      </w:r>
      <w:r>
        <w:t>(</w:t>
      </w:r>
      <w:r w:rsidR="005502B9" w:rsidRPr="00EE6D0C">
        <w:rPr>
          <w:i/>
        </w:rPr>
        <w:t>Z</w:t>
      </w:r>
      <w:r w:rsidRPr="00EE6D0C">
        <w:rPr>
          <w:i/>
          <w:vertAlign w:val="subscript"/>
        </w:rPr>
        <w:t>1</w:t>
      </w:r>
      <w:r>
        <w:t>,</w:t>
      </w:r>
      <w:r w:rsidR="005502B9">
        <w:t xml:space="preserve"> </w:t>
      </w:r>
      <w:r w:rsidR="005502B9" w:rsidRPr="00EE6D0C">
        <w:rPr>
          <w:i/>
        </w:rPr>
        <w:t>Z</w:t>
      </w:r>
      <w:r w:rsidRPr="00EE6D0C">
        <w:rPr>
          <w:i/>
          <w:vertAlign w:val="subscript"/>
        </w:rPr>
        <w:t>2</w:t>
      </w:r>
      <w:r>
        <w:t>)=</w:t>
      </w:r>
      <w:r w:rsidR="005502B9" w:rsidRPr="00EE6D0C">
        <w:rPr>
          <w:i/>
        </w:rPr>
        <w:t>Z</w:t>
      </w:r>
      <w:r w:rsidRPr="00EE6D0C">
        <w:rPr>
          <w:i/>
          <w:vertAlign w:val="subscript"/>
        </w:rPr>
        <w:t>1</w:t>
      </w:r>
      <w:r w:rsidR="005502B9" w:rsidRPr="005502B9">
        <w:rPr>
          <w:vertAlign w:val="superscript"/>
        </w:rPr>
        <w:t>2</w:t>
      </w:r>
      <w:r w:rsidR="005502B9">
        <w:t>+</w:t>
      </w:r>
      <w:r w:rsidR="005502B9" w:rsidRPr="00EE6D0C">
        <w:rPr>
          <w:i/>
        </w:rPr>
        <w:t>Z</w:t>
      </w:r>
      <w:r w:rsidR="005502B9" w:rsidRPr="00EE6D0C">
        <w:rPr>
          <w:i/>
          <w:vertAlign w:val="subscript"/>
        </w:rPr>
        <w:t>1</w:t>
      </w:r>
      <w:r w:rsidR="005502B9" w:rsidRPr="00EE6D0C">
        <w:rPr>
          <w:i/>
        </w:rPr>
        <w:t>Z</w:t>
      </w:r>
      <w:r w:rsidR="005502B9" w:rsidRPr="00EE6D0C">
        <w:rPr>
          <w:i/>
          <w:vertAlign w:val="subscript"/>
        </w:rPr>
        <w:t>2</w:t>
      </w:r>
      <w:r w:rsidR="005502B9">
        <w:t>+</w:t>
      </w:r>
      <w:r w:rsidR="005502B9" w:rsidRPr="00EE6D0C">
        <w:rPr>
          <w:i/>
        </w:rPr>
        <w:t>Z</w:t>
      </w:r>
      <w:r w:rsidR="005502B9" w:rsidRPr="00EE6D0C">
        <w:rPr>
          <w:i/>
          <w:vertAlign w:val="subscript"/>
        </w:rPr>
        <w:t>2</w:t>
      </w:r>
      <w:r w:rsidR="005502B9" w:rsidRPr="005502B9">
        <w:rPr>
          <w:vertAlign w:val="superscript"/>
        </w:rPr>
        <w:t>1.5</w:t>
      </w:r>
      <w:r w:rsidR="005502B9">
        <w:t>.</w:t>
      </w:r>
    </w:p>
    <w:p w:rsidR="005502B9" w:rsidRPr="00832E72" w:rsidRDefault="005502B9" w:rsidP="00832E72">
      <w:pPr>
        <w:spacing w:after="0"/>
        <w:ind w:left="1440"/>
        <w:rPr>
          <w:i/>
          <w:sz w:val="20"/>
          <w:szCs w:val="20"/>
          <w:lang w:val="en-GB"/>
        </w:rPr>
      </w:pPr>
      <w:r w:rsidRPr="00832E72">
        <w:rPr>
          <w:i/>
          <w:sz w:val="20"/>
          <w:szCs w:val="20"/>
          <w:lang w:val="en-GB"/>
        </w:rPr>
        <w:t>&gt;&gt;sigma=[3.5 1.3; 1.3 5];</w:t>
      </w:r>
    </w:p>
    <w:p w:rsidR="005502B9" w:rsidRPr="00832E72" w:rsidRDefault="005502B9" w:rsidP="00832E72">
      <w:pPr>
        <w:spacing w:after="0"/>
        <w:ind w:left="1440"/>
        <w:rPr>
          <w:i/>
          <w:sz w:val="20"/>
          <w:szCs w:val="20"/>
          <w:lang w:val="en-GB"/>
        </w:rPr>
      </w:pPr>
      <w:r w:rsidRPr="00832E72">
        <w:rPr>
          <w:i/>
          <w:sz w:val="20"/>
          <w:szCs w:val="20"/>
          <w:lang w:val="en-GB"/>
        </w:rPr>
        <w:t>&gt;&gt;mea=[1.5</w:t>
      </w:r>
      <w:r w:rsidR="00946E68" w:rsidRPr="00832E72">
        <w:rPr>
          <w:i/>
          <w:sz w:val="20"/>
          <w:szCs w:val="20"/>
          <w:lang w:val="en-GB"/>
        </w:rPr>
        <w:t>;</w:t>
      </w:r>
      <w:r w:rsidRPr="00832E72">
        <w:rPr>
          <w:i/>
          <w:sz w:val="20"/>
          <w:szCs w:val="20"/>
          <w:lang w:val="en-GB"/>
        </w:rPr>
        <w:t xml:space="preserve"> 5];</w:t>
      </w:r>
    </w:p>
    <w:p w:rsidR="005502B9" w:rsidRPr="00832E72" w:rsidRDefault="005502B9" w:rsidP="00832E72">
      <w:pPr>
        <w:spacing w:after="0"/>
        <w:ind w:left="1440"/>
        <w:rPr>
          <w:i/>
          <w:sz w:val="20"/>
          <w:szCs w:val="20"/>
          <w:lang w:val="en-GB"/>
        </w:rPr>
      </w:pPr>
      <w:r w:rsidRPr="00832E72">
        <w:rPr>
          <w:i/>
          <w:sz w:val="20"/>
          <w:szCs w:val="20"/>
          <w:lang w:val="en-GB"/>
        </w:rPr>
        <w:t>&gt;&gt;size=10000;</w:t>
      </w:r>
    </w:p>
    <w:p w:rsidR="005502B9" w:rsidRPr="00832E72" w:rsidRDefault="005502B9" w:rsidP="00832E72">
      <w:pPr>
        <w:spacing w:after="0"/>
        <w:ind w:left="1440"/>
        <w:rPr>
          <w:i/>
          <w:sz w:val="20"/>
          <w:szCs w:val="20"/>
          <w:lang w:val="en-GB"/>
        </w:rPr>
      </w:pPr>
      <w:r w:rsidRPr="00832E72">
        <w:rPr>
          <w:i/>
          <w:sz w:val="20"/>
          <w:szCs w:val="20"/>
          <w:lang w:val="en-GB"/>
        </w:rPr>
        <w:t>&gt;&gt;C=chol(sigma);</w:t>
      </w:r>
    </w:p>
    <w:p w:rsidR="005502B9" w:rsidRPr="00832E72" w:rsidRDefault="005502B9" w:rsidP="00832E72">
      <w:pPr>
        <w:spacing w:after="0"/>
        <w:ind w:left="1440"/>
        <w:rPr>
          <w:i/>
          <w:sz w:val="20"/>
          <w:szCs w:val="20"/>
          <w:lang w:val="en-GB"/>
        </w:rPr>
      </w:pPr>
      <w:r w:rsidRPr="00832E72">
        <w:rPr>
          <w:i/>
          <w:sz w:val="20"/>
          <w:szCs w:val="20"/>
          <w:lang w:val="en-GB"/>
        </w:rPr>
        <w:t>&gt;&gt;X1=normrnd(0,1,1,size);</w:t>
      </w:r>
    </w:p>
    <w:p w:rsidR="005502B9" w:rsidRPr="00832E72" w:rsidRDefault="005502B9" w:rsidP="00832E72">
      <w:pPr>
        <w:spacing w:after="0"/>
        <w:ind w:left="1440"/>
        <w:rPr>
          <w:i/>
          <w:sz w:val="20"/>
          <w:szCs w:val="20"/>
          <w:lang w:val="en-GB"/>
        </w:rPr>
      </w:pPr>
      <w:r w:rsidRPr="00832E72">
        <w:rPr>
          <w:i/>
          <w:sz w:val="20"/>
          <w:szCs w:val="20"/>
          <w:lang w:val="en-GB"/>
        </w:rPr>
        <w:t>&gt;&gt;X2=normrnd(0,1,1,size);</w:t>
      </w:r>
    </w:p>
    <w:p w:rsidR="005502B9" w:rsidRPr="00832E72" w:rsidRDefault="005502B9" w:rsidP="00832E72">
      <w:pPr>
        <w:spacing w:after="0"/>
        <w:ind w:left="1440"/>
        <w:rPr>
          <w:i/>
          <w:sz w:val="20"/>
          <w:szCs w:val="20"/>
          <w:lang w:val="en-GB"/>
        </w:rPr>
      </w:pPr>
      <w:r w:rsidRPr="00832E72">
        <w:rPr>
          <w:i/>
          <w:sz w:val="20"/>
          <w:szCs w:val="20"/>
          <w:lang w:val="en-GB"/>
        </w:rPr>
        <w:t>&gt;&gt;X=[X1; X2];</w:t>
      </w:r>
    </w:p>
    <w:p w:rsidR="005502B9" w:rsidRPr="00832E72" w:rsidRDefault="005502B9" w:rsidP="00832E72">
      <w:pPr>
        <w:spacing w:after="0"/>
        <w:ind w:left="1440"/>
        <w:rPr>
          <w:i/>
          <w:sz w:val="20"/>
          <w:szCs w:val="20"/>
          <w:lang w:val="en-GB"/>
        </w:rPr>
      </w:pPr>
      <w:r w:rsidRPr="00832E72">
        <w:rPr>
          <w:i/>
          <w:sz w:val="20"/>
          <w:szCs w:val="20"/>
          <w:lang w:val="en-GB"/>
        </w:rPr>
        <w:t>&gt;&gt;Z=C’*X;</w:t>
      </w:r>
    </w:p>
    <w:p w:rsidR="00946E68" w:rsidRPr="00832E72" w:rsidRDefault="00946E68" w:rsidP="00832E72">
      <w:pPr>
        <w:spacing w:after="0"/>
        <w:ind w:left="1440"/>
        <w:rPr>
          <w:i/>
          <w:sz w:val="20"/>
          <w:szCs w:val="20"/>
          <w:lang w:val="en-GB"/>
        </w:rPr>
      </w:pPr>
      <w:r w:rsidRPr="00832E72">
        <w:rPr>
          <w:i/>
          <w:sz w:val="20"/>
          <w:szCs w:val="20"/>
          <w:lang w:val="en-GB"/>
        </w:rPr>
        <w:t>&gt;&gt;</w:t>
      </w:r>
      <w:r w:rsidRPr="00946E68">
        <w:rPr>
          <w:i/>
          <w:sz w:val="20"/>
          <w:szCs w:val="20"/>
          <w:lang w:val="en-GB"/>
        </w:rPr>
        <w:t xml:space="preserve"> Z=Z+mea*ones(1,size);</w:t>
      </w:r>
    </w:p>
    <w:p w:rsidR="005502B9" w:rsidRPr="00832E72" w:rsidRDefault="005502B9" w:rsidP="00832E72">
      <w:pPr>
        <w:spacing w:after="0"/>
        <w:ind w:left="1440"/>
        <w:rPr>
          <w:i/>
          <w:sz w:val="20"/>
          <w:szCs w:val="20"/>
          <w:lang w:val="en-GB"/>
        </w:rPr>
      </w:pPr>
      <w:r w:rsidRPr="00832E72">
        <w:rPr>
          <w:i/>
          <w:sz w:val="20"/>
          <w:szCs w:val="20"/>
          <w:lang w:val="en-GB"/>
        </w:rPr>
        <w:t>&gt;&gt;Z1=Z(1,:); Z2=Z(2,:);</w:t>
      </w:r>
    </w:p>
    <w:p w:rsidR="005502B9" w:rsidRPr="00832E72" w:rsidRDefault="005502B9" w:rsidP="00832E72">
      <w:pPr>
        <w:spacing w:after="0"/>
        <w:ind w:left="1440"/>
        <w:rPr>
          <w:i/>
          <w:sz w:val="20"/>
          <w:szCs w:val="20"/>
          <w:lang w:val="en-GB"/>
        </w:rPr>
      </w:pPr>
      <w:r w:rsidRPr="00832E72">
        <w:rPr>
          <w:i/>
          <w:sz w:val="20"/>
          <w:szCs w:val="20"/>
          <w:lang w:val="en-GB"/>
        </w:rPr>
        <w:t>&gt;&gt;f=Z1.^2+Z1.*Z2+Z2.^2;</w:t>
      </w:r>
    </w:p>
    <w:p w:rsidR="005502B9" w:rsidRDefault="005502B9" w:rsidP="00832E72">
      <w:pPr>
        <w:spacing w:after="0"/>
        <w:ind w:left="1440"/>
        <w:rPr>
          <w:i/>
          <w:sz w:val="20"/>
          <w:szCs w:val="20"/>
          <w:lang w:val="en-GB"/>
        </w:rPr>
      </w:pPr>
      <w:r w:rsidRPr="00832E72">
        <w:rPr>
          <w:i/>
          <w:sz w:val="20"/>
          <w:szCs w:val="20"/>
          <w:lang w:val="en-GB"/>
        </w:rPr>
        <w:t>&gt;&gt;[mean(f) var(f)]</w:t>
      </w:r>
    </w:p>
    <w:p w:rsidR="00EE6D0C" w:rsidRPr="00832E72" w:rsidRDefault="00EE6D0C" w:rsidP="00832E72">
      <w:pPr>
        <w:spacing w:after="0"/>
        <w:ind w:left="1440"/>
        <w:rPr>
          <w:i/>
          <w:sz w:val="20"/>
          <w:szCs w:val="20"/>
          <w:lang w:val="en-GB"/>
        </w:rPr>
      </w:pPr>
    </w:p>
    <w:p w:rsidR="00AA7A87" w:rsidRPr="001912C1" w:rsidRDefault="00AA7A87" w:rsidP="0078401A"/>
    <w:p w:rsidR="00C52C3F" w:rsidRDefault="00AA2F6F" w:rsidP="00832E72">
      <w:pPr>
        <w:pStyle w:val="Heading2"/>
      </w:pPr>
      <w:r>
        <w:lastRenderedPageBreak/>
        <w:t>Confidence interval of (function of) correlated random variables</w:t>
      </w:r>
    </w:p>
    <w:p w:rsidR="00D20BFA" w:rsidRDefault="00D20BFA" w:rsidP="0078401A">
      <w:r>
        <w:t>If a random variable is normal</w:t>
      </w:r>
      <w:r w:rsidR="00EE6D0C">
        <w:t xml:space="preserve">ly </w:t>
      </w:r>
      <w:r>
        <w:t>distribut</w:t>
      </w:r>
      <w:r w:rsidR="00EE6D0C">
        <w:t>ed</w:t>
      </w:r>
      <w:r>
        <w:t>, the confidence interval c</w:t>
      </w:r>
      <w:r w:rsidR="005616A9">
        <w:t>an</w:t>
      </w:r>
      <w:r>
        <w:t xml:space="preserve"> be computed using only the mean and variance</w:t>
      </w:r>
      <w:r w:rsidR="005616A9">
        <w:t xml:space="preserve"> of the random variable</w:t>
      </w:r>
      <w:r w:rsidR="00946E68">
        <w:t>.</w:t>
      </w:r>
      <w:r w:rsidR="005616A9">
        <w:t xml:space="preserve"> However, when the random variable is not normally distributed, or even as above a complex function of several correlated normally distributed random variables, the computation of confidence interval should be computed using the original definition, i.e. P(</w:t>
      </w:r>
      <w:r w:rsidR="005616A9" w:rsidRPr="005616A9">
        <w:rPr>
          <w:i/>
        </w:rPr>
        <w:t>x</w:t>
      </w:r>
      <w:r w:rsidR="005616A9" w:rsidRPr="005616A9">
        <w:rPr>
          <w:rFonts w:cstheme="minorHAnsi"/>
          <w:i/>
          <w:vertAlign w:val="subscript"/>
        </w:rPr>
        <w:t>α</w:t>
      </w:r>
      <w:r w:rsidR="005616A9" w:rsidRPr="005616A9">
        <w:rPr>
          <w:i/>
          <w:vertAlign w:val="subscript"/>
        </w:rPr>
        <w:t>/2</w:t>
      </w:r>
      <w:r w:rsidR="005616A9">
        <w:sym w:font="Symbol" w:char="F0A3"/>
      </w:r>
      <w:r w:rsidR="005616A9" w:rsidRPr="00280778">
        <w:rPr>
          <w:i/>
        </w:rPr>
        <w:t>X</w:t>
      </w:r>
      <w:r w:rsidR="005616A9">
        <w:sym w:font="Symbol" w:char="F0A3"/>
      </w:r>
      <w:r w:rsidR="005616A9" w:rsidRPr="005616A9">
        <w:rPr>
          <w:i/>
        </w:rPr>
        <w:t>x</w:t>
      </w:r>
      <w:r w:rsidR="005616A9" w:rsidRPr="005616A9">
        <w:rPr>
          <w:i/>
          <w:vertAlign w:val="subscript"/>
        </w:rPr>
        <w:t>1-</w:t>
      </w:r>
      <w:r w:rsidR="005616A9" w:rsidRPr="005616A9">
        <w:rPr>
          <w:rFonts w:cstheme="minorHAnsi"/>
          <w:i/>
          <w:vertAlign w:val="subscript"/>
        </w:rPr>
        <w:t>α</w:t>
      </w:r>
      <w:r w:rsidR="005616A9" w:rsidRPr="005616A9">
        <w:rPr>
          <w:i/>
          <w:vertAlign w:val="subscript"/>
        </w:rPr>
        <w:t>/2</w:t>
      </w:r>
      <w:r w:rsidR="005616A9">
        <w:t>)=</w:t>
      </w:r>
      <w:r w:rsidR="005616A9" w:rsidRPr="005616A9">
        <w:rPr>
          <w:i/>
        </w:rPr>
        <w:t>1-</w:t>
      </w:r>
      <w:r w:rsidR="005616A9" w:rsidRPr="005616A9">
        <w:rPr>
          <w:rFonts w:cstheme="minorHAnsi"/>
          <w:i/>
        </w:rPr>
        <w:t>α</w:t>
      </w:r>
      <w:r w:rsidR="005616A9">
        <w:t>. For example, the 95% confidence interval of the above function of two correlated random variables is,</w:t>
      </w:r>
    </w:p>
    <w:p w:rsidR="005616A9" w:rsidRPr="00832E72" w:rsidRDefault="00010A17" w:rsidP="00832E72">
      <w:pPr>
        <w:spacing w:after="0"/>
        <w:ind w:left="1440"/>
        <w:rPr>
          <w:i/>
          <w:sz w:val="20"/>
          <w:szCs w:val="20"/>
          <w:lang w:val="en-GB"/>
        </w:rPr>
      </w:pPr>
      <w:r w:rsidRPr="00832E72">
        <w:rPr>
          <w:i/>
          <w:sz w:val="20"/>
          <w:szCs w:val="20"/>
          <w:lang w:val="en-GB"/>
        </w:rPr>
        <w:t>&gt;&gt;f=sort(f);</w:t>
      </w:r>
    </w:p>
    <w:p w:rsidR="00010A17" w:rsidRPr="00832E72" w:rsidRDefault="00010A17" w:rsidP="00832E72">
      <w:pPr>
        <w:spacing w:after="0"/>
        <w:ind w:left="1440"/>
        <w:rPr>
          <w:i/>
          <w:sz w:val="20"/>
          <w:szCs w:val="20"/>
          <w:lang w:val="en-GB"/>
        </w:rPr>
      </w:pPr>
      <w:r w:rsidRPr="00832E72">
        <w:rPr>
          <w:i/>
          <w:sz w:val="20"/>
          <w:szCs w:val="20"/>
          <w:lang w:val="en-GB"/>
        </w:rPr>
        <w:t>&gt;&gt;x025=f(size*0.025);</w:t>
      </w:r>
    </w:p>
    <w:p w:rsidR="00010A17" w:rsidRPr="00832E72" w:rsidRDefault="00010A17" w:rsidP="00832E72">
      <w:pPr>
        <w:spacing w:after="0"/>
        <w:ind w:left="1440"/>
        <w:rPr>
          <w:i/>
          <w:sz w:val="20"/>
          <w:szCs w:val="20"/>
          <w:lang w:val="en-GB"/>
        </w:rPr>
      </w:pPr>
      <w:r w:rsidRPr="00832E72">
        <w:rPr>
          <w:i/>
          <w:sz w:val="20"/>
          <w:szCs w:val="20"/>
          <w:lang w:val="en-GB"/>
        </w:rPr>
        <w:t>&gt;&gt;x975=f(size*0.975</w:t>
      </w:r>
      <w:r w:rsidR="00B05C26" w:rsidRPr="00832E72">
        <w:rPr>
          <w:i/>
          <w:sz w:val="20"/>
          <w:szCs w:val="20"/>
          <w:lang w:val="en-GB"/>
        </w:rPr>
        <w:t>);</w:t>
      </w:r>
    </w:p>
    <w:p w:rsidR="00010A17" w:rsidRPr="00832E72" w:rsidRDefault="00010A17" w:rsidP="00832E72">
      <w:pPr>
        <w:spacing w:after="0"/>
        <w:ind w:left="1440"/>
        <w:rPr>
          <w:i/>
          <w:sz w:val="20"/>
          <w:szCs w:val="20"/>
          <w:lang w:val="en-GB"/>
        </w:rPr>
      </w:pPr>
      <w:r w:rsidRPr="00832E72">
        <w:rPr>
          <w:i/>
          <w:sz w:val="20"/>
          <w:szCs w:val="20"/>
          <w:lang w:val="en-GB"/>
        </w:rPr>
        <w:t>&gt;&gt;</w:t>
      </w:r>
      <w:r w:rsidR="00EE6D0C">
        <w:rPr>
          <w:i/>
          <w:sz w:val="20"/>
          <w:szCs w:val="20"/>
          <w:lang w:val="en-GB"/>
        </w:rPr>
        <w:t xml:space="preserve">CI1=[x025,  </w:t>
      </w:r>
      <w:r w:rsidR="00B05C26" w:rsidRPr="00832E72">
        <w:rPr>
          <w:i/>
          <w:sz w:val="20"/>
          <w:szCs w:val="20"/>
          <w:lang w:val="en-GB"/>
        </w:rPr>
        <w:t>x975]</w:t>
      </w:r>
    </w:p>
    <w:p w:rsidR="00010A17" w:rsidRDefault="00010A17" w:rsidP="0078401A"/>
    <w:p w:rsidR="00010A17" w:rsidRDefault="00010A17" w:rsidP="0078401A">
      <w:pPr>
        <w:pStyle w:val="ListParagraph"/>
        <w:numPr>
          <w:ilvl w:val="0"/>
          <w:numId w:val="14"/>
        </w:numPr>
      </w:pPr>
      <w:r>
        <w:t xml:space="preserve">Please compare the above result with that computed assuming </w:t>
      </w:r>
      <w:r w:rsidRPr="00D33729">
        <w:rPr>
          <w:i/>
        </w:rPr>
        <w:t>f</w:t>
      </w:r>
      <w:r>
        <w:t xml:space="preserve"> is a normal distribution. Give your comments.</w:t>
      </w:r>
    </w:p>
    <w:p w:rsidR="00B05C26" w:rsidRPr="00832E72" w:rsidRDefault="00B05C26" w:rsidP="00832E72">
      <w:pPr>
        <w:spacing w:after="0"/>
        <w:ind w:left="1440"/>
        <w:rPr>
          <w:i/>
          <w:sz w:val="20"/>
          <w:szCs w:val="20"/>
          <w:lang w:val="en-GB"/>
        </w:rPr>
      </w:pPr>
      <w:r w:rsidRPr="00832E72">
        <w:rPr>
          <w:i/>
          <w:sz w:val="20"/>
          <w:szCs w:val="20"/>
          <w:lang w:val="en-GB"/>
        </w:rPr>
        <w:t>&gt;&gt;figure</w:t>
      </w:r>
    </w:p>
    <w:p w:rsidR="00B05C26" w:rsidRPr="00832E72" w:rsidRDefault="00B05C26" w:rsidP="00832E72">
      <w:pPr>
        <w:spacing w:after="0"/>
        <w:ind w:left="1440"/>
        <w:rPr>
          <w:i/>
          <w:sz w:val="20"/>
          <w:szCs w:val="20"/>
          <w:lang w:val="en-GB"/>
        </w:rPr>
      </w:pPr>
      <w:r w:rsidRPr="00832E72">
        <w:rPr>
          <w:i/>
          <w:sz w:val="20"/>
          <w:szCs w:val="20"/>
          <w:lang w:val="en-GB"/>
        </w:rPr>
        <w:t>&gt;&gt;wnormplot(f);</w:t>
      </w:r>
    </w:p>
    <w:p w:rsidR="00B05C26" w:rsidRPr="00832E72" w:rsidRDefault="00B05C26" w:rsidP="00832E72">
      <w:pPr>
        <w:spacing w:after="0"/>
        <w:ind w:left="1440"/>
        <w:rPr>
          <w:i/>
          <w:sz w:val="20"/>
          <w:szCs w:val="20"/>
          <w:lang w:val="en-GB"/>
        </w:rPr>
      </w:pPr>
      <w:r w:rsidRPr="00832E72">
        <w:rPr>
          <w:i/>
          <w:sz w:val="20"/>
          <w:szCs w:val="20"/>
          <w:lang w:val="en-GB"/>
        </w:rPr>
        <w:t>&gt;&gt;CI2=[mean(f)-1.96*std(f)  mean(f)+1.96*std(f)]</w:t>
      </w:r>
    </w:p>
    <w:p w:rsidR="00C87ED0" w:rsidRPr="00252BB5" w:rsidRDefault="00C87ED0" w:rsidP="0078401A"/>
    <w:p w:rsidR="00F8375E" w:rsidRPr="00252BB5" w:rsidRDefault="00F8375E" w:rsidP="0078401A"/>
    <w:p w:rsidR="00252BB5" w:rsidRDefault="00252BB5" w:rsidP="0078401A">
      <w:pPr>
        <w:jc w:val="left"/>
        <w:rPr>
          <w:b/>
          <w:sz w:val="32"/>
          <w:szCs w:val="32"/>
        </w:rPr>
      </w:pPr>
    </w:p>
    <w:sectPr w:rsidR="00252BB5" w:rsidSect="00025060">
      <w:footerReference w:type="default" r:id="rId102"/>
      <w:pgSz w:w="11906" w:h="16838"/>
      <w:pgMar w:top="2016" w:right="1224" w:bottom="1584"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5A82" w:rsidRDefault="00B35A82" w:rsidP="000A4016">
      <w:pPr>
        <w:spacing w:line="240" w:lineRule="auto"/>
      </w:pPr>
      <w:r>
        <w:separator/>
      </w:r>
    </w:p>
  </w:endnote>
  <w:endnote w:type="continuationSeparator" w:id="0">
    <w:p w:rsidR="00B35A82" w:rsidRDefault="00B35A82" w:rsidP="000A40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61D46" w:rsidRDefault="00361D46">
    <w:pPr>
      <w:pStyle w:val="Footer"/>
      <w:jc w:val="center"/>
    </w:pPr>
    <w:r>
      <w:fldChar w:fldCharType="begin"/>
    </w:r>
    <w:r>
      <w:instrText xml:space="preserve"> PAGE   \* MERGEFORMAT </w:instrText>
    </w:r>
    <w:r>
      <w:fldChar w:fldCharType="separate"/>
    </w:r>
    <w:r w:rsidR="007C160A">
      <w:rPr>
        <w:noProof/>
      </w:rPr>
      <w:t>18</w:t>
    </w:r>
    <w:r>
      <w:rPr>
        <w:noProof/>
      </w:rPr>
      <w:fldChar w:fldCharType="end"/>
    </w:r>
  </w:p>
  <w:p w:rsidR="00361D46" w:rsidRDefault="00361D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5A82" w:rsidRDefault="00B35A82" w:rsidP="000A4016">
      <w:pPr>
        <w:spacing w:line="240" w:lineRule="auto"/>
      </w:pPr>
      <w:r>
        <w:separator/>
      </w:r>
    </w:p>
  </w:footnote>
  <w:footnote w:type="continuationSeparator" w:id="0">
    <w:p w:rsidR="00B35A82" w:rsidRDefault="00B35A82" w:rsidP="000A401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F7FB9"/>
    <w:multiLevelType w:val="hybridMultilevel"/>
    <w:tmpl w:val="57C0F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971737"/>
    <w:multiLevelType w:val="hybridMultilevel"/>
    <w:tmpl w:val="A230B5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265143"/>
    <w:multiLevelType w:val="hybridMultilevel"/>
    <w:tmpl w:val="5D8E6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D3F6E"/>
    <w:multiLevelType w:val="hybridMultilevel"/>
    <w:tmpl w:val="CE229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1D11A7"/>
    <w:multiLevelType w:val="hybridMultilevel"/>
    <w:tmpl w:val="B720E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46A26D3"/>
    <w:multiLevelType w:val="hybridMultilevel"/>
    <w:tmpl w:val="ED1CE97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AD8380E"/>
    <w:multiLevelType w:val="multilevel"/>
    <w:tmpl w:val="A176BBB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3BA44A14"/>
    <w:multiLevelType w:val="hybridMultilevel"/>
    <w:tmpl w:val="3FB6921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CB61A6"/>
    <w:multiLevelType w:val="hybridMultilevel"/>
    <w:tmpl w:val="2B14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CB374D"/>
    <w:multiLevelType w:val="hybridMultilevel"/>
    <w:tmpl w:val="98F8F19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46C4011E"/>
    <w:multiLevelType w:val="hybridMultilevel"/>
    <w:tmpl w:val="F7C27A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B9D0E05"/>
    <w:multiLevelType w:val="multilevel"/>
    <w:tmpl w:val="C0EE09EE"/>
    <w:lvl w:ilvl="0">
      <w:start w:val="1"/>
      <w:numFmt w:val="decimal"/>
      <w:lvlText w:val="%1"/>
      <w:lvlJc w:val="left"/>
      <w:pPr>
        <w:ind w:left="432" w:hanging="432"/>
      </w:pPr>
      <w:rPr>
        <w:rFonts w:hint="default"/>
        <w:b/>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50190DBC"/>
    <w:multiLevelType w:val="hybridMultilevel"/>
    <w:tmpl w:val="B9A699D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443DDF"/>
    <w:multiLevelType w:val="hybridMultilevel"/>
    <w:tmpl w:val="CE342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0F46ED"/>
    <w:multiLevelType w:val="hybridMultilevel"/>
    <w:tmpl w:val="895E8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C60991"/>
    <w:multiLevelType w:val="hybridMultilevel"/>
    <w:tmpl w:val="8AC4F0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5C015570"/>
    <w:multiLevelType w:val="hybridMultilevel"/>
    <w:tmpl w:val="68D65C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0697753"/>
    <w:multiLevelType w:val="hybridMultilevel"/>
    <w:tmpl w:val="EB62B2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639E783B"/>
    <w:multiLevelType w:val="hybridMultilevel"/>
    <w:tmpl w:val="FA3A3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453265"/>
    <w:multiLevelType w:val="multilevel"/>
    <w:tmpl w:val="58006CE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6D995E53"/>
    <w:multiLevelType w:val="hybridMultilevel"/>
    <w:tmpl w:val="3078C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8003CA"/>
    <w:multiLevelType w:val="hybridMultilevel"/>
    <w:tmpl w:val="0AF00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C01AD4"/>
    <w:multiLevelType w:val="hybridMultilevel"/>
    <w:tmpl w:val="C23AD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72492C76"/>
    <w:multiLevelType w:val="hybridMultilevel"/>
    <w:tmpl w:val="AA40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8E0321"/>
    <w:multiLevelType w:val="hybridMultilevel"/>
    <w:tmpl w:val="908E0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3"/>
  </w:num>
  <w:num w:numId="4">
    <w:abstractNumId w:val="24"/>
  </w:num>
  <w:num w:numId="5">
    <w:abstractNumId w:val="4"/>
  </w:num>
  <w:num w:numId="6">
    <w:abstractNumId w:val="10"/>
  </w:num>
  <w:num w:numId="7">
    <w:abstractNumId w:val="6"/>
  </w:num>
  <w:num w:numId="8">
    <w:abstractNumId w:val="19"/>
  </w:num>
  <w:num w:numId="9">
    <w:abstractNumId w:val="19"/>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7"/>
  </w:num>
  <w:num w:numId="14">
    <w:abstractNumId w:val="15"/>
  </w:num>
  <w:num w:numId="15">
    <w:abstractNumId w:val="16"/>
  </w:num>
  <w:num w:numId="16">
    <w:abstractNumId w:val="2"/>
  </w:num>
  <w:num w:numId="17">
    <w:abstractNumId w:val="8"/>
  </w:num>
  <w:num w:numId="18">
    <w:abstractNumId w:val="20"/>
  </w:num>
  <w:num w:numId="19">
    <w:abstractNumId w:val="21"/>
  </w:num>
  <w:num w:numId="20">
    <w:abstractNumId w:val="18"/>
  </w:num>
  <w:num w:numId="21">
    <w:abstractNumId w:val="9"/>
  </w:num>
  <w:num w:numId="22">
    <w:abstractNumId w:val="5"/>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2"/>
  </w:num>
  <w:num w:numId="2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4"/>
  </w:num>
  <w:num w:numId="3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6"/>
    <w:lvlOverride w:ilvl="0">
      <w:startOverride w:val="4"/>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0"/>
  </w:num>
  <w:num w:numId="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num>
  <w:num w:numId="48">
    <w:abstractNumId w:val="12"/>
  </w:num>
  <w:num w:numId="49">
    <w:abstractNumId w:val="7"/>
  </w:num>
  <w:num w:numId="50">
    <w:abstractNumId w:val="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mirrorMargin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8F0"/>
    <w:rsid w:val="00001E1B"/>
    <w:rsid w:val="000030C8"/>
    <w:rsid w:val="00010A17"/>
    <w:rsid w:val="0001407A"/>
    <w:rsid w:val="00014CB1"/>
    <w:rsid w:val="00021F41"/>
    <w:rsid w:val="00025060"/>
    <w:rsid w:val="00025617"/>
    <w:rsid w:val="00030719"/>
    <w:rsid w:val="0004416C"/>
    <w:rsid w:val="00045F5A"/>
    <w:rsid w:val="00051777"/>
    <w:rsid w:val="00051803"/>
    <w:rsid w:val="000640B9"/>
    <w:rsid w:val="00071367"/>
    <w:rsid w:val="00076F11"/>
    <w:rsid w:val="000800BD"/>
    <w:rsid w:val="00081892"/>
    <w:rsid w:val="00081FEC"/>
    <w:rsid w:val="00087D24"/>
    <w:rsid w:val="00090DAA"/>
    <w:rsid w:val="000963A9"/>
    <w:rsid w:val="000A4016"/>
    <w:rsid w:val="000A7192"/>
    <w:rsid w:val="000A7ED5"/>
    <w:rsid w:val="000B04D6"/>
    <w:rsid w:val="000B1700"/>
    <w:rsid w:val="000B3829"/>
    <w:rsid w:val="000C1C49"/>
    <w:rsid w:val="000C7559"/>
    <w:rsid w:val="000E573C"/>
    <w:rsid w:val="000F4210"/>
    <w:rsid w:val="00100450"/>
    <w:rsid w:val="001004B3"/>
    <w:rsid w:val="00107711"/>
    <w:rsid w:val="001369A7"/>
    <w:rsid w:val="00141EDE"/>
    <w:rsid w:val="0014313C"/>
    <w:rsid w:val="00144F5C"/>
    <w:rsid w:val="00151E9F"/>
    <w:rsid w:val="001522B0"/>
    <w:rsid w:val="00152E40"/>
    <w:rsid w:val="0015539E"/>
    <w:rsid w:val="00161BC7"/>
    <w:rsid w:val="00161E5E"/>
    <w:rsid w:val="00163091"/>
    <w:rsid w:val="001758C7"/>
    <w:rsid w:val="00177406"/>
    <w:rsid w:val="001810D3"/>
    <w:rsid w:val="001912C1"/>
    <w:rsid w:val="001A0722"/>
    <w:rsid w:val="001A4F2E"/>
    <w:rsid w:val="001A5E68"/>
    <w:rsid w:val="001A77E8"/>
    <w:rsid w:val="001B0860"/>
    <w:rsid w:val="001D29CA"/>
    <w:rsid w:val="001E00DD"/>
    <w:rsid w:val="001F0CC5"/>
    <w:rsid w:val="001F0F1C"/>
    <w:rsid w:val="001F44D5"/>
    <w:rsid w:val="001F6684"/>
    <w:rsid w:val="00200851"/>
    <w:rsid w:val="00203188"/>
    <w:rsid w:val="0020462F"/>
    <w:rsid w:val="0020734E"/>
    <w:rsid w:val="002208B8"/>
    <w:rsid w:val="0022650D"/>
    <w:rsid w:val="0024328B"/>
    <w:rsid w:val="00243B51"/>
    <w:rsid w:val="00252BB5"/>
    <w:rsid w:val="00255AFD"/>
    <w:rsid w:val="00260D13"/>
    <w:rsid w:val="00266892"/>
    <w:rsid w:val="00271C39"/>
    <w:rsid w:val="00272ED1"/>
    <w:rsid w:val="002763B3"/>
    <w:rsid w:val="002802E9"/>
    <w:rsid w:val="00280778"/>
    <w:rsid w:val="00293590"/>
    <w:rsid w:val="002951D8"/>
    <w:rsid w:val="002B4889"/>
    <w:rsid w:val="002D4BE0"/>
    <w:rsid w:val="002D70E8"/>
    <w:rsid w:val="002E0094"/>
    <w:rsid w:val="002E45C3"/>
    <w:rsid w:val="002E4678"/>
    <w:rsid w:val="002E645E"/>
    <w:rsid w:val="003049B1"/>
    <w:rsid w:val="0030500F"/>
    <w:rsid w:val="00306E82"/>
    <w:rsid w:val="00313194"/>
    <w:rsid w:val="0032608F"/>
    <w:rsid w:val="003277C6"/>
    <w:rsid w:val="003277E8"/>
    <w:rsid w:val="00331C5D"/>
    <w:rsid w:val="00334E72"/>
    <w:rsid w:val="00342CD4"/>
    <w:rsid w:val="00345070"/>
    <w:rsid w:val="0034526E"/>
    <w:rsid w:val="00345440"/>
    <w:rsid w:val="0034595E"/>
    <w:rsid w:val="00355643"/>
    <w:rsid w:val="00361D46"/>
    <w:rsid w:val="00362A8B"/>
    <w:rsid w:val="00377B7D"/>
    <w:rsid w:val="00383951"/>
    <w:rsid w:val="00384F43"/>
    <w:rsid w:val="00387AC1"/>
    <w:rsid w:val="00392D2E"/>
    <w:rsid w:val="00396338"/>
    <w:rsid w:val="00396769"/>
    <w:rsid w:val="003A0652"/>
    <w:rsid w:val="003B1B78"/>
    <w:rsid w:val="003C4468"/>
    <w:rsid w:val="003C605D"/>
    <w:rsid w:val="003E74DB"/>
    <w:rsid w:val="003E7881"/>
    <w:rsid w:val="003F2051"/>
    <w:rsid w:val="004037FE"/>
    <w:rsid w:val="00404CBE"/>
    <w:rsid w:val="00412FCD"/>
    <w:rsid w:val="00427BEF"/>
    <w:rsid w:val="00432D7D"/>
    <w:rsid w:val="0043311F"/>
    <w:rsid w:val="004356B9"/>
    <w:rsid w:val="00444AEC"/>
    <w:rsid w:val="0045077B"/>
    <w:rsid w:val="00456D04"/>
    <w:rsid w:val="004577E6"/>
    <w:rsid w:val="00464533"/>
    <w:rsid w:val="004665E5"/>
    <w:rsid w:val="00466607"/>
    <w:rsid w:val="004709FC"/>
    <w:rsid w:val="00481270"/>
    <w:rsid w:val="00483382"/>
    <w:rsid w:val="004839EA"/>
    <w:rsid w:val="004947D6"/>
    <w:rsid w:val="004B2AEF"/>
    <w:rsid w:val="004F0E35"/>
    <w:rsid w:val="004F2AAA"/>
    <w:rsid w:val="005030DD"/>
    <w:rsid w:val="005044FC"/>
    <w:rsid w:val="005116E8"/>
    <w:rsid w:val="00520DCF"/>
    <w:rsid w:val="005217BF"/>
    <w:rsid w:val="00521C33"/>
    <w:rsid w:val="005246AF"/>
    <w:rsid w:val="00533BF2"/>
    <w:rsid w:val="005352F8"/>
    <w:rsid w:val="00541E2C"/>
    <w:rsid w:val="00546813"/>
    <w:rsid w:val="005502B9"/>
    <w:rsid w:val="005616A9"/>
    <w:rsid w:val="005654BB"/>
    <w:rsid w:val="00566A7F"/>
    <w:rsid w:val="00570012"/>
    <w:rsid w:val="0057653C"/>
    <w:rsid w:val="005921E9"/>
    <w:rsid w:val="005924C2"/>
    <w:rsid w:val="00593C9F"/>
    <w:rsid w:val="005A0E82"/>
    <w:rsid w:val="005A16C0"/>
    <w:rsid w:val="005A40A9"/>
    <w:rsid w:val="005B739E"/>
    <w:rsid w:val="005C2808"/>
    <w:rsid w:val="005C40BB"/>
    <w:rsid w:val="005D11B6"/>
    <w:rsid w:val="005D5F5E"/>
    <w:rsid w:val="005D7189"/>
    <w:rsid w:val="005E09AA"/>
    <w:rsid w:val="005E3FC6"/>
    <w:rsid w:val="005F3142"/>
    <w:rsid w:val="005F75AB"/>
    <w:rsid w:val="006048BB"/>
    <w:rsid w:val="00613441"/>
    <w:rsid w:val="00616790"/>
    <w:rsid w:val="00623D10"/>
    <w:rsid w:val="00636DF7"/>
    <w:rsid w:val="00640E30"/>
    <w:rsid w:val="006423F3"/>
    <w:rsid w:val="00642F25"/>
    <w:rsid w:val="00644A5B"/>
    <w:rsid w:val="0064681C"/>
    <w:rsid w:val="00654AAC"/>
    <w:rsid w:val="0065652B"/>
    <w:rsid w:val="00660DA1"/>
    <w:rsid w:val="00674F4C"/>
    <w:rsid w:val="0067770C"/>
    <w:rsid w:val="00685ECF"/>
    <w:rsid w:val="00696C60"/>
    <w:rsid w:val="006A239A"/>
    <w:rsid w:val="006A2E7F"/>
    <w:rsid w:val="006B002D"/>
    <w:rsid w:val="006B71B7"/>
    <w:rsid w:val="006B772E"/>
    <w:rsid w:val="006C0A43"/>
    <w:rsid w:val="006E6043"/>
    <w:rsid w:val="00702B0D"/>
    <w:rsid w:val="0070360D"/>
    <w:rsid w:val="00714271"/>
    <w:rsid w:val="0072313B"/>
    <w:rsid w:val="00725AA8"/>
    <w:rsid w:val="00751E27"/>
    <w:rsid w:val="0075556C"/>
    <w:rsid w:val="007652F5"/>
    <w:rsid w:val="00770BEB"/>
    <w:rsid w:val="007769EA"/>
    <w:rsid w:val="00781E70"/>
    <w:rsid w:val="0078401A"/>
    <w:rsid w:val="00785174"/>
    <w:rsid w:val="0079010A"/>
    <w:rsid w:val="00792A4D"/>
    <w:rsid w:val="007A07CA"/>
    <w:rsid w:val="007A22CC"/>
    <w:rsid w:val="007A2D27"/>
    <w:rsid w:val="007A6CDC"/>
    <w:rsid w:val="007B0432"/>
    <w:rsid w:val="007C0E18"/>
    <w:rsid w:val="007C160A"/>
    <w:rsid w:val="007C1AB2"/>
    <w:rsid w:val="0080086D"/>
    <w:rsid w:val="00805625"/>
    <w:rsid w:val="00813FA5"/>
    <w:rsid w:val="0082118E"/>
    <w:rsid w:val="008263AB"/>
    <w:rsid w:val="00827190"/>
    <w:rsid w:val="00832E72"/>
    <w:rsid w:val="00835CB4"/>
    <w:rsid w:val="0084068F"/>
    <w:rsid w:val="00852D8C"/>
    <w:rsid w:val="0086147E"/>
    <w:rsid w:val="00862D8B"/>
    <w:rsid w:val="008945F0"/>
    <w:rsid w:val="008A77E5"/>
    <w:rsid w:val="008A7C35"/>
    <w:rsid w:val="008B37EF"/>
    <w:rsid w:val="008B437E"/>
    <w:rsid w:val="008E070B"/>
    <w:rsid w:val="008E39B6"/>
    <w:rsid w:val="008E3FB5"/>
    <w:rsid w:val="008E55CA"/>
    <w:rsid w:val="008F56A1"/>
    <w:rsid w:val="00901B76"/>
    <w:rsid w:val="00910F48"/>
    <w:rsid w:val="00912F79"/>
    <w:rsid w:val="009140F6"/>
    <w:rsid w:val="00915815"/>
    <w:rsid w:val="00937EB3"/>
    <w:rsid w:val="00946E68"/>
    <w:rsid w:val="00947000"/>
    <w:rsid w:val="00947101"/>
    <w:rsid w:val="0095012F"/>
    <w:rsid w:val="00954E69"/>
    <w:rsid w:val="00966864"/>
    <w:rsid w:val="009724A0"/>
    <w:rsid w:val="00974536"/>
    <w:rsid w:val="00974E23"/>
    <w:rsid w:val="0097529D"/>
    <w:rsid w:val="009811F8"/>
    <w:rsid w:val="009A1C9C"/>
    <w:rsid w:val="009C03DC"/>
    <w:rsid w:val="009C1BFC"/>
    <w:rsid w:val="009C4D56"/>
    <w:rsid w:val="009D13B5"/>
    <w:rsid w:val="009D3819"/>
    <w:rsid w:val="009E1710"/>
    <w:rsid w:val="009F05EF"/>
    <w:rsid w:val="009F5EA4"/>
    <w:rsid w:val="00A05A2D"/>
    <w:rsid w:val="00A07403"/>
    <w:rsid w:val="00A13C04"/>
    <w:rsid w:val="00A23622"/>
    <w:rsid w:val="00A249C2"/>
    <w:rsid w:val="00A25512"/>
    <w:rsid w:val="00A32C89"/>
    <w:rsid w:val="00A36434"/>
    <w:rsid w:val="00A37E3A"/>
    <w:rsid w:val="00A37F6D"/>
    <w:rsid w:val="00A41F77"/>
    <w:rsid w:val="00A476E3"/>
    <w:rsid w:val="00A64427"/>
    <w:rsid w:val="00A65217"/>
    <w:rsid w:val="00A6680F"/>
    <w:rsid w:val="00A81BFE"/>
    <w:rsid w:val="00A8428E"/>
    <w:rsid w:val="00A8721B"/>
    <w:rsid w:val="00AA2F6F"/>
    <w:rsid w:val="00AA2FA5"/>
    <w:rsid w:val="00AA7A87"/>
    <w:rsid w:val="00AB0A43"/>
    <w:rsid w:val="00AC0B11"/>
    <w:rsid w:val="00AC2EC7"/>
    <w:rsid w:val="00AD6CBF"/>
    <w:rsid w:val="00AF2156"/>
    <w:rsid w:val="00AF3AE8"/>
    <w:rsid w:val="00AF3EF6"/>
    <w:rsid w:val="00AF6515"/>
    <w:rsid w:val="00AF7270"/>
    <w:rsid w:val="00B05C26"/>
    <w:rsid w:val="00B114D8"/>
    <w:rsid w:val="00B148F0"/>
    <w:rsid w:val="00B1587F"/>
    <w:rsid w:val="00B226F5"/>
    <w:rsid w:val="00B35A82"/>
    <w:rsid w:val="00B422BB"/>
    <w:rsid w:val="00B4378C"/>
    <w:rsid w:val="00B55F37"/>
    <w:rsid w:val="00B57322"/>
    <w:rsid w:val="00B574C8"/>
    <w:rsid w:val="00B77010"/>
    <w:rsid w:val="00B771C8"/>
    <w:rsid w:val="00B8143F"/>
    <w:rsid w:val="00B86D76"/>
    <w:rsid w:val="00BA2D4F"/>
    <w:rsid w:val="00BC1322"/>
    <w:rsid w:val="00BC2B58"/>
    <w:rsid w:val="00BC4048"/>
    <w:rsid w:val="00BD2294"/>
    <w:rsid w:val="00BE2E41"/>
    <w:rsid w:val="00BF1DE2"/>
    <w:rsid w:val="00BF2E00"/>
    <w:rsid w:val="00BF6A4A"/>
    <w:rsid w:val="00C07A4D"/>
    <w:rsid w:val="00C16FF1"/>
    <w:rsid w:val="00C2200E"/>
    <w:rsid w:val="00C236B5"/>
    <w:rsid w:val="00C2676A"/>
    <w:rsid w:val="00C37E37"/>
    <w:rsid w:val="00C44D4E"/>
    <w:rsid w:val="00C46E92"/>
    <w:rsid w:val="00C52C3F"/>
    <w:rsid w:val="00C53D84"/>
    <w:rsid w:val="00C542E5"/>
    <w:rsid w:val="00C5511E"/>
    <w:rsid w:val="00C57F13"/>
    <w:rsid w:val="00C658A1"/>
    <w:rsid w:val="00C727FC"/>
    <w:rsid w:val="00C820D0"/>
    <w:rsid w:val="00C840C9"/>
    <w:rsid w:val="00C85D73"/>
    <w:rsid w:val="00C87ED0"/>
    <w:rsid w:val="00C95288"/>
    <w:rsid w:val="00CA0F9B"/>
    <w:rsid w:val="00CA3C51"/>
    <w:rsid w:val="00CA4288"/>
    <w:rsid w:val="00CA42ED"/>
    <w:rsid w:val="00CB2897"/>
    <w:rsid w:val="00CB5157"/>
    <w:rsid w:val="00CE2655"/>
    <w:rsid w:val="00CE5581"/>
    <w:rsid w:val="00CF0931"/>
    <w:rsid w:val="00CF202D"/>
    <w:rsid w:val="00D00C6D"/>
    <w:rsid w:val="00D10FA1"/>
    <w:rsid w:val="00D16A97"/>
    <w:rsid w:val="00D16D54"/>
    <w:rsid w:val="00D204EE"/>
    <w:rsid w:val="00D20BFA"/>
    <w:rsid w:val="00D33729"/>
    <w:rsid w:val="00D44EA7"/>
    <w:rsid w:val="00D56700"/>
    <w:rsid w:val="00D63699"/>
    <w:rsid w:val="00D7346B"/>
    <w:rsid w:val="00D775A7"/>
    <w:rsid w:val="00D907F5"/>
    <w:rsid w:val="00DA02DD"/>
    <w:rsid w:val="00DA4676"/>
    <w:rsid w:val="00DA5453"/>
    <w:rsid w:val="00DB2B7B"/>
    <w:rsid w:val="00DB647A"/>
    <w:rsid w:val="00DC7083"/>
    <w:rsid w:val="00DD234F"/>
    <w:rsid w:val="00DE33D8"/>
    <w:rsid w:val="00DE4896"/>
    <w:rsid w:val="00DE5CD9"/>
    <w:rsid w:val="00E0164A"/>
    <w:rsid w:val="00E01E94"/>
    <w:rsid w:val="00E14C40"/>
    <w:rsid w:val="00E153EE"/>
    <w:rsid w:val="00E24450"/>
    <w:rsid w:val="00E31B92"/>
    <w:rsid w:val="00E33B8E"/>
    <w:rsid w:val="00E35D80"/>
    <w:rsid w:val="00E4087A"/>
    <w:rsid w:val="00E426C2"/>
    <w:rsid w:val="00E4546C"/>
    <w:rsid w:val="00E46C33"/>
    <w:rsid w:val="00E523CB"/>
    <w:rsid w:val="00E5332F"/>
    <w:rsid w:val="00E53F2E"/>
    <w:rsid w:val="00E56F44"/>
    <w:rsid w:val="00E66721"/>
    <w:rsid w:val="00E7441D"/>
    <w:rsid w:val="00E826B5"/>
    <w:rsid w:val="00E862A1"/>
    <w:rsid w:val="00E87942"/>
    <w:rsid w:val="00E922B6"/>
    <w:rsid w:val="00E9263C"/>
    <w:rsid w:val="00EA3AEB"/>
    <w:rsid w:val="00EA4DC9"/>
    <w:rsid w:val="00EA5300"/>
    <w:rsid w:val="00EA73B4"/>
    <w:rsid w:val="00EB10F0"/>
    <w:rsid w:val="00EB6AA9"/>
    <w:rsid w:val="00EC1141"/>
    <w:rsid w:val="00EC5353"/>
    <w:rsid w:val="00EC552F"/>
    <w:rsid w:val="00EE4B0A"/>
    <w:rsid w:val="00EE6D0C"/>
    <w:rsid w:val="00EF5E57"/>
    <w:rsid w:val="00F01923"/>
    <w:rsid w:val="00F1119F"/>
    <w:rsid w:val="00F142F3"/>
    <w:rsid w:val="00F27D62"/>
    <w:rsid w:val="00F367E7"/>
    <w:rsid w:val="00F513BE"/>
    <w:rsid w:val="00F54536"/>
    <w:rsid w:val="00F55E6E"/>
    <w:rsid w:val="00F602C0"/>
    <w:rsid w:val="00F717A6"/>
    <w:rsid w:val="00F72636"/>
    <w:rsid w:val="00F7603E"/>
    <w:rsid w:val="00F77FAE"/>
    <w:rsid w:val="00F81208"/>
    <w:rsid w:val="00F8375E"/>
    <w:rsid w:val="00FA0977"/>
    <w:rsid w:val="00FA683D"/>
    <w:rsid w:val="00FB2340"/>
    <w:rsid w:val="00FB28B9"/>
    <w:rsid w:val="00FC5304"/>
    <w:rsid w:val="00FD36E6"/>
    <w:rsid w:val="00FD456A"/>
    <w:rsid w:val="00FE7842"/>
    <w:rsid w:val="00FF4669"/>
  </w:rsids>
  <m:mathPr>
    <m:mathFont m:val="Cambria Math"/>
    <m:brkBin m:val="before"/>
    <m:brkBinSub m:val="--"/>
    <m:smallFrac/>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F70B6"/>
  <w15:docId w15:val="{4CD5AC5E-6105-42E2-9C45-6EAB0B594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28B9"/>
    <w:pPr>
      <w:spacing w:after="120"/>
      <w:jc w:val="both"/>
    </w:pPr>
    <w:rPr>
      <w:rFonts w:ascii="Times New Roman" w:hAnsi="Times New Roman"/>
      <w:lang w:val="en-US"/>
    </w:rPr>
  </w:style>
  <w:style w:type="paragraph" w:styleId="Heading1">
    <w:name w:val="heading 1"/>
    <w:basedOn w:val="Normal"/>
    <w:next w:val="Normal"/>
    <w:link w:val="Heading1Char"/>
    <w:autoRedefine/>
    <w:uiPriority w:val="9"/>
    <w:qFormat/>
    <w:rsid w:val="00076F11"/>
    <w:pPr>
      <w:keepNext/>
      <w:keepLines/>
      <w:numPr>
        <w:numId w:val="7"/>
      </w:numPr>
      <w:spacing w:after="240"/>
      <w:jc w:val="left"/>
      <w:outlineLvl w:val="0"/>
    </w:pPr>
    <w:rPr>
      <w:rFonts w:ascii="Arial" w:eastAsiaTheme="majorEastAsia" w:hAnsi="Arial" w:cstheme="majorBidi"/>
      <w:b/>
      <w:bCs/>
      <w:sz w:val="24"/>
      <w:szCs w:val="28"/>
    </w:rPr>
  </w:style>
  <w:style w:type="paragraph" w:styleId="Heading2">
    <w:name w:val="heading 2"/>
    <w:basedOn w:val="Normal"/>
    <w:next w:val="Normal"/>
    <w:link w:val="Heading2Char"/>
    <w:autoRedefine/>
    <w:uiPriority w:val="9"/>
    <w:unhideWhenUsed/>
    <w:qFormat/>
    <w:rsid w:val="00AD6CBF"/>
    <w:pPr>
      <w:keepNext/>
      <w:keepLines/>
      <w:numPr>
        <w:ilvl w:val="1"/>
        <w:numId w:val="7"/>
      </w:numPr>
      <w:outlineLvl w:val="1"/>
    </w:pPr>
    <w:rPr>
      <w:rFonts w:eastAsiaTheme="majorEastAsia" w:cstheme="majorBidi"/>
      <w:b/>
      <w:bCs/>
      <w:szCs w:val="26"/>
    </w:rPr>
  </w:style>
  <w:style w:type="paragraph" w:styleId="Heading3">
    <w:name w:val="heading 3"/>
    <w:basedOn w:val="Normal"/>
    <w:next w:val="Normal"/>
    <w:link w:val="Heading3Char"/>
    <w:uiPriority w:val="9"/>
    <w:semiHidden/>
    <w:unhideWhenUsed/>
    <w:qFormat/>
    <w:rsid w:val="005116E8"/>
    <w:pPr>
      <w:keepNext/>
      <w:keepLines/>
      <w:numPr>
        <w:ilvl w:val="2"/>
        <w:numId w:val="7"/>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116E8"/>
    <w:pPr>
      <w:keepNext/>
      <w:keepLines/>
      <w:numPr>
        <w:ilvl w:val="3"/>
        <w:numId w:val="7"/>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116E8"/>
    <w:pPr>
      <w:keepNext/>
      <w:keepLines/>
      <w:numPr>
        <w:ilvl w:val="4"/>
        <w:numId w:val="7"/>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116E8"/>
    <w:pPr>
      <w:keepNext/>
      <w:keepLines/>
      <w:numPr>
        <w:ilvl w:val="5"/>
        <w:numId w:val="7"/>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116E8"/>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116E8"/>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116E8"/>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68F"/>
    <w:pPr>
      <w:ind w:left="720"/>
      <w:contextualSpacing/>
    </w:pPr>
  </w:style>
  <w:style w:type="character" w:customStyle="1" w:styleId="Heading1Char">
    <w:name w:val="Heading 1 Char"/>
    <w:basedOn w:val="DefaultParagraphFont"/>
    <w:link w:val="Heading1"/>
    <w:uiPriority w:val="9"/>
    <w:rsid w:val="00076F11"/>
    <w:rPr>
      <w:rFonts w:ascii="Arial" w:eastAsiaTheme="majorEastAsia" w:hAnsi="Arial" w:cstheme="majorBidi"/>
      <w:b/>
      <w:bCs/>
      <w:sz w:val="24"/>
      <w:szCs w:val="28"/>
      <w:lang w:val="en-US"/>
    </w:rPr>
  </w:style>
  <w:style w:type="character" w:styleId="Hyperlink">
    <w:name w:val="Hyperlink"/>
    <w:basedOn w:val="DefaultParagraphFont"/>
    <w:uiPriority w:val="99"/>
    <w:unhideWhenUsed/>
    <w:rsid w:val="00BE2E41"/>
    <w:rPr>
      <w:color w:val="0000FF"/>
      <w:u w:val="single"/>
    </w:rPr>
  </w:style>
  <w:style w:type="character" w:customStyle="1" w:styleId="Heading2Char">
    <w:name w:val="Heading 2 Char"/>
    <w:basedOn w:val="DefaultParagraphFont"/>
    <w:link w:val="Heading2"/>
    <w:uiPriority w:val="9"/>
    <w:rsid w:val="00AD6CBF"/>
    <w:rPr>
      <w:rFonts w:ascii="Times New Roman" w:eastAsiaTheme="majorEastAsia" w:hAnsi="Times New Roman" w:cstheme="majorBidi"/>
      <w:b/>
      <w:bCs/>
      <w:szCs w:val="26"/>
      <w:lang w:val="en-US"/>
    </w:rPr>
  </w:style>
  <w:style w:type="paragraph" w:styleId="Title">
    <w:name w:val="Title"/>
    <w:basedOn w:val="Normal"/>
    <w:next w:val="Normal"/>
    <w:link w:val="TitleChar"/>
    <w:autoRedefine/>
    <w:uiPriority w:val="10"/>
    <w:qFormat/>
    <w:rsid w:val="00FB28B9"/>
    <w:pPr>
      <w:pBdr>
        <w:bottom w:val="single" w:sz="8" w:space="4" w:color="4F81BD" w:themeColor="accent1"/>
      </w:pBdr>
      <w:spacing w:after="300"/>
      <w:contextualSpacing/>
      <w:jc w:val="center"/>
    </w:pPr>
    <w:rPr>
      <w:rFonts w:ascii="Arial" w:eastAsiaTheme="majorEastAsia" w:hAnsi="Arial" w:cstheme="majorBidi"/>
      <w:b/>
      <w:caps/>
      <w:spacing w:val="5"/>
      <w:kern w:val="28"/>
      <w:sz w:val="32"/>
      <w:szCs w:val="52"/>
    </w:rPr>
  </w:style>
  <w:style w:type="character" w:customStyle="1" w:styleId="TitleChar">
    <w:name w:val="Title Char"/>
    <w:basedOn w:val="DefaultParagraphFont"/>
    <w:link w:val="Title"/>
    <w:uiPriority w:val="10"/>
    <w:rsid w:val="00FB28B9"/>
    <w:rPr>
      <w:rFonts w:ascii="Arial" w:eastAsiaTheme="majorEastAsia" w:hAnsi="Arial" w:cstheme="majorBidi"/>
      <w:b/>
      <w:caps/>
      <w:spacing w:val="5"/>
      <w:kern w:val="28"/>
      <w:sz w:val="32"/>
      <w:szCs w:val="52"/>
      <w:lang w:val="en-US"/>
    </w:rPr>
  </w:style>
  <w:style w:type="paragraph" w:styleId="NormalWeb">
    <w:name w:val="Normal (Web)"/>
    <w:basedOn w:val="Normal"/>
    <w:uiPriority w:val="99"/>
    <w:unhideWhenUsed/>
    <w:rsid w:val="009D3819"/>
    <w:pPr>
      <w:spacing w:before="100" w:beforeAutospacing="1" w:after="100" w:afterAutospacing="1" w:line="240" w:lineRule="auto"/>
      <w:jc w:val="left"/>
    </w:pPr>
    <w:rPr>
      <w:rFonts w:eastAsia="Times New Roman" w:cs="Times New Roman"/>
      <w:sz w:val="24"/>
      <w:szCs w:val="24"/>
      <w:lang w:eastAsia="en-US"/>
    </w:rPr>
  </w:style>
  <w:style w:type="character" w:customStyle="1" w:styleId="apple-converted-space">
    <w:name w:val="apple-converted-space"/>
    <w:basedOn w:val="DefaultParagraphFont"/>
    <w:rsid w:val="009D3819"/>
  </w:style>
  <w:style w:type="paragraph" w:styleId="BalloonText">
    <w:name w:val="Balloon Text"/>
    <w:basedOn w:val="Normal"/>
    <w:link w:val="BalloonTextChar"/>
    <w:uiPriority w:val="99"/>
    <w:semiHidden/>
    <w:unhideWhenUsed/>
    <w:rsid w:val="009D381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819"/>
    <w:rPr>
      <w:rFonts w:ascii="Tahoma" w:hAnsi="Tahoma" w:cs="Tahoma"/>
      <w:sz w:val="16"/>
      <w:szCs w:val="16"/>
    </w:rPr>
  </w:style>
  <w:style w:type="paragraph" w:styleId="DocumentMap">
    <w:name w:val="Document Map"/>
    <w:basedOn w:val="Normal"/>
    <w:link w:val="DocumentMapChar"/>
    <w:uiPriority w:val="99"/>
    <w:semiHidden/>
    <w:unhideWhenUsed/>
    <w:rsid w:val="00954E69"/>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54E69"/>
    <w:rPr>
      <w:rFonts w:ascii="Tahoma" w:hAnsi="Tahoma" w:cs="Tahoma"/>
      <w:sz w:val="16"/>
      <w:szCs w:val="16"/>
    </w:rPr>
  </w:style>
  <w:style w:type="paragraph" w:styleId="Header">
    <w:name w:val="header"/>
    <w:basedOn w:val="Normal"/>
    <w:link w:val="HeaderChar"/>
    <w:uiPriority w:val="99"/>
    <w:unhideWhenUsed/>
    <w:rsid w:val="000A4016"/>
    <w:pPr>
      <w:tabs>
        <w:tab w:val="center" w:pos="4703"/>
        <w:tab w:val="right" w:pos="9406"/>
      </w:tabs>
      <w:spacing w:line="240" w:lineRule="auto"/>
    </w:pPr>
  </w:style>
  <w:style w:type="character" w:customStyle="1" w:styleId="HeaderChar">
    <w:name w:val="Header Char"/>
    <w:basedOn w:val="DefaultParagraphFont"/>
    <w:link w:val="Header"/>
    <w:uiPriority w:val="99"/>
    <w:rsid w:val="000A4016"/>
    <w:rPr>
      <w:lang w:val="en-US"/>
    </w:rPr>
  </w:style>
  <w:style w:type="paragraph" w:styleId="Footer">
    <w:name w:val="footer"/>
    <w:basedOn w:val="Normal"/>
    <w:link w:val="FooterChar"/>
    <w:uiPriority w:val="99"/>
    <w:unhideWhenUsed/>
    <w:rsid w:val="000A4016"/>
    <w:pPr>
      <w:tabs>
        <w:tab w:val="center" w:pos="4703"/>
        <w:tab w:val="right" w:pos="9406"/>
      </w:tabs>
      <w:spacing w:line="240" w:lineRule="auto"/>
    </w:pPr>
  </w:style>
  <w:style w:type="character" w:customStyle="1" w:styleId="FooterChar">
    <w:name w:val="Footer Char"/>
    <w:basedOn w:val="DefaultParagraphFont"/>
    <w:link w:val="Footer"/>
    <w:uiPriority w:val="99"/>
    <w:rsid w:val="000A4016"/>
    <w:rPr>
      <w:lang w:val="en-US"/>
    </w:rPr>
  </w:style>
  <w:style w:type="paragraph" w:styleId="NoSpacing">
    <w:name w:val="No Spacing"/>
    <w:link w:val="NoSpacingChar"/>
    <w:uiPriority w:val="1"/>
    <w:qFormat/>
    <w:rsid w:val="00912F79"/>
    <w:pPr>
      <w:spacing w:after="0" w:line="240" w:lineRule="auto"/>
    </w:pPr>
    <w:rPr>
      <w:lang w:val="en-US" w:eastAsia="ja-JP"/>
    </w:rPr>
  </w:style>
  <w:style w:type="character" w:customStyle="1" w:styleId="NoSpacingChar">
    <w:name w:val="No Spacing Char"/>
    <w:basedOn w:val="DefaultParagraphFont"/>
    <w:link w:val="NoSpacing"/>
    <w:uiPriority w:val="1"/>
    <w:rsid w:val="00912F79"/>
    <w:rPr>
      <w:lang w:val="en-US" w:eastAsia="ja-JP"/>
    </w:rPr>
  </w:style>
  <w:style w:type="character" w:customStyle="1" w:styleId="texhtml">
    <w:name w:val="texhtml"/>
    <w:basedOn w:val="DefaultParagraphFont"/>
    <w:rsid w:val="0064681C"/>
  </w:style>
  <w:style w:type="character" w:customStyle="1" w:styleId="Heading3Char">
    <w:name w:val="Heading 3 Char"/>
    <w:basedOn w:val="DefaultParagraphFont"/>
    <w:link w:val="Heading3"/>
    <w:uiPriority w:val="9"/>
    <w:semiHidden/>
    <w:rsid w:val="005116E8"/>
    <w:rPr>
      <w:rFonts w:asciiTheme="majorHAnsi" w:eastAsiaTheme="majorEastAsia" w:hAnsiTheme="majorHAnsi" w:cstheme="majorBidi"/>
      <w:b/>
      <w:bCs/>
      <w:color w:val="4F81BD" w:themeColor="accent1"/>
      <w:lang w:val="en-US"/>
    </w:rPr>
  </w:style>
  <w:style w:type="character" w:customStyle="1" w:styleId="Heading4Char">
    <w:name w:val="Heading 4 Char"/>
    <w:basedOn w:val="DefaultParagraphFont"/>
    <w:link w:val="Heading4"/>
    <w:uiPriority w:val="9"/>
    <w:semiHidden/>
    <w:rsid w:val="005116E8"/>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5116E8"/>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5116E8"/>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5116E8"/>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5116E8"/>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5116E8"/>
    <w:rPr>
      <w:rFonts w:asciiTheme="majorHAnsi" w:eastAsiaTheme="majorEastAsia" w:hAnsiTheme="majorHAnsi" w:cstheme="majorBidi"/>
      <w:i/>
      <w:iCs/>
      <w:color w:val="404040" w:themeColor="text1" w:themeTint="BF"/>
      <w:sz w:val="20"/>
      <w:szCs w:val="20"/>
      <w:lang w:val="en-US"/>
    </w:rPr>
  </w:style>
  <w:style w:type="character" w:styleId="PlaceholderText">
    <w:name w:val="Placeholder Text"/>
    <w:basedOn w:val="DefaultParagraphFont"/>
    <w:uiPriority w:val="99"/>
    <w:semiHidden/>
    <w:rsid w:val="002802E9"/>
    <w:rPr>
      <w:color w:val="808080"/>
    </w:rPr>
  </w:style>
  <w:style w:type="paragraph" w:styleId="TOCHeading">
    <w:name w:val="TOC Heading"/>
    <w:basedOn w:val="Heading1"/>
    <w:next w:val="Normal"/>
    <w:uiPriority w:val="39"/>
    <w:semiHidden/>
    <w:unhideWhenUsed/>
    <w:qFormat/>
    <w:rsid w:val="00404CBE"/>
    <w:pPr>
      <w:numPr>
        <w:numId w:val="0"/>
      </w:numPr>
      <w:spacing w:before="480" w:after="0"/>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404CBE"/>
    <w:pPr>
      <w:spacing w:after="100"/>
    </w:pPr>
  </w:style>
  <w:style w:type="paragraph" w:styleId="TOC2">
    <w:name w:val="toc 2"/>
    <w:basedOn w:val="Normal"/>
    <w:next w:val="Normal"/>
    <w:autoRedefine/>
    <w:uiPriority w:val="39"/>
    <w:unhideWhenUsed/>
    <w:rsid w:val="00404CB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685853">
      <w:bodyDiv w:val="1"/>
      <w:marLeft w:val="0"/>
      <w:marRight w:val="0"/>
      <w:marTop w:val="0"/>
      <w:marBottom w:val="0"/>
      <w:divBdr>
        <w:top w:val="none" w:sz="0" w:space="0" w:color="auto"/>
        <w:left w:val="none" w:sz="0" w:space="0" w:color="auto"/>
        <w:bottom w:val="none" w:sz="0" w:space="0" w:color="auto"/>
        <w:right w:val="none" w:sz="0" w:space="0" w:color="auto"/>
      </w:divBdr>
    </w:div>
    <w:div w:id="469203246">
      <w:bodyDiv w:val="1"/>
      <w:marLeft w:val="0"/>
      <w:marRight w:val="0"/>
      <w:marTop w:val="0"/>
      <w:marBottom w:val="0"/>
      <w:divBdr>
        <w:top w:val="none" w:sz="0" w:space="0" w:color="auto"/>
        <w:left w:val="none" w:sz="0" w:space="0" w:color="auto"/>
        <w:bottom w:val="none" w:sz="0" w:space="0" w:color="auto"/>
        <w:right w:val="none" w:sz="0" w:space="0" w:color="auto"/>
      </w:divBdr>
    </w:div>
    <w:div w:id="535234008">
      <w:bodyDiv w:val="1"/>
      <w:marLeft w:val="0"/>
      <w:marRight w:val="0"/>
      <w:marTop w:val="0"/>
      <w:marBottom w:val="0"/>
      <w:divBdr>
        <w:top w:val="none" w:sz="0" w:space="0" w:color="auto"/>
        <w:left w:val="none" w:sz="0" w:space="0" w:color="auto"/>
        <w:bottom w:val="none" w:sz="0" w:space="0" w:color="auto"/>
        <w:right w:val="none" w:sz="0" w:space="0" w:color="auto"/>
      </w:divBdr>
    </w:div>
    <w:div w:id="581988539">
      <w:bodyDiv w:val="1"/>
      <w:marLeft w:val="0"/>
      <w:marRight w:val="0"/>
      <w:marTop w:val="0"/>
      <w:marBottom w:val="0"/>
      <w:divBdr>
        <w:top w:val="none" w:sz="0" w:space="0" w:color="auto"/>
        <w:left w:val="none" w:sz="0" w:space="0" w:color="auto"/>
        <w:bottom w:val="none" w:sz="0" w:space="0" w:color="auto"/>
        <w:right w:val="none" w:sz="0" w:space="0" w:color="auto"/>
      </w:divBdr>
    </w:div>
    <w:div w:id="707799187">
      <w:bodyDiv w:val="1"/>
      <w:marLeft w:val="0"/>
      <w:marRight w:val="0"/>
      <w:marTop w:val="0"/>
      <w:marBottom w:val="0"/>
      <w:divBdr>
        <w:top w:val="none" w:sz="0" w:space="0" w:color="auto"/>
        <w:left w:val="none" w:sz="0" w:space="0" w:color="auto"/>
        <w:bottom w:val="none" w:sz="0" w:space="0" w:color="auto"/>
        <w:right w:val="none" w:sz="0" w:space="0" w:color="auto"/>
      </w:divBdr>
    </w:div>
    <w:div w:id="715934130">
      <w:bodyDiv w:val="1"/>
      <w:marLeft w:val="0"/>
      <w:marRight w:val="0"/>
      <w:marTop w:val="0"/>
      <w:marBottom w:val="0"/>
      <w:divBdr>
        <w:top w:val="none" w:sz="0" w:space="0" w:color="auto"/>
        <w:left w:val="none" w:sz="0" w:space="0" w:color="auto"/>
        <w:bottom w:val="none" w:sz="0" w:space="0" w:color="auto"/>
        <w:right w:val="none" w:sz="0" w:space="0" w:color="auto"/>
      </w:divBdr>
    </w:div>
    <w:div w:id="869488891">
      <w:bodyDiv w:val="1"/>
      <w:marLeft w:val="0"/>
      <w:marRight w:val="0"/>
      <w:marTop w:val="0"/>
      <w:marBottom w:val="0"/>
      <w:divBdr>
        <w:top w:val="none" w:sz="0" w:space="0" w:color="auto"/>
        <w:left w:val="none" w:sz="0" w:space="0" w:color="auto"/>
        <w:bottom w:val="none" w:sz="0" w:space="0" w:color="auto"/>
        <w:right w:val="none" w:sz="0" w:space="0" w:color="auto"/>
      </w:divBdr>
    </w:div>
    <w:div w:id="932401049">
      <w:bodyDiv w:val="1"/>
      <w:marLeft w:val="0"/>
      <w:marRight w:val="0"/>
      <w:marTop w:val="0"/>
      <w:marBottom w:val="0"/>
      <w:divBdr>
        <w:top w:val="none" w:sz="0" w:space="0" w:color="auto"/>
        <w:left w:val="none" w:sz="0" w:space="0" w:color="auto"/>
        <w:bottom w:val="none" w:sz="0" w:space="0" w:color="auto"/>
        <w:right w:val="none" w:sz="0" w:space="0" w:color="auto"/>
      </w:divBdr>
    </w:div>
    <w:div w:id="1091970887">
      <w:bodyDiv w:val="1"/>
      <w:marLeft w:val="0"/>
      <w:marRight w:val="0"/>
      <w:marTop w:val="0"/>
      <w:marBottom w:val="0"/>
      <w:divBdr>
        <w:top w:val="none" w:sz="0" w:space="0" w:color="auto"/>
        <w:left w:val="none" w:sz="0" w:space="0" w:color="auto"/>
        <w:bottom w:val="none" w:sz="0" w:space="0" w:color="auto"/>
        <w:right w:val="none" w:sz="0" w:space="0" w:color="auto"/>
      </w:divBdr>
    </w:div>
    <w:div w:id="1212886082">
      <w:bodyDiv w:val="1"/>
      <w:marLeft w:val="0"/>
      <w:marRight w:val="0"/>
      <w:marTop w:val="0"/>
      <w:marBottom w:val="0"/>
      <w:divBdr>
        <w:top w:val="none" w:sz="0" w:space="0" w:color="auto"/>
        <w:left w:val="none" w:sz="0" w:space="0" w:color="auto"/>
        <w:bottom w:val="none" w:sz="0" w:space="0" w:color="auto"/>
        <w:right w:val="none" w:sz="0" w:space="0" w:color="auto"/>
      </w:divBdr>
    </w:div>
    <w:div w:id="1339846806">
      <w:bodyDiv w:val="1"/>
      <w:marLeft w:val="0"/>
      <w:marRight w:val="0"/>
      <w:marTop w:val="0"/>
      <w:marBottom w:val="0"/>
      <w:divBdr>
        <w:top w:val="none" w:sz="0" w:space="0" w:color="auto"/>
        <w:left w:val="none" w:sz="0" w:space="0" w:color="auto"/>
        <w:bottom w:val="none" w:sz="0" w:space="0" w:color="auto"/>
        <w:right w:val="none" w:sz="0" w:space="0" w:color="auto"/>
      </w:divBdr>
    </w:div>
    <w:div w:id="1394504941">
      <w:bodyDiv w:val="1"/>
      <w:marLeft w:val="0"/>
      <w:marRight w:val="0"/>
      <w:marTop w:val="0"/>
      <w:marBottom w:val="0"/>
      <w:divBdr>
        <w:top w:val="none" w:sz="0" w:space="0" w:color="auto"/>
        <w:left w:val="none" w:sz="0" w:space="0" w:color="auto"/>
        <w:bottom w:val="none" w:sz="0" w:space="0" w:color="auto"/>
        <w:right w:val="none" w:sz="0" w:space="0" w:color="auto"/>
      </w:divBdr>
    </w:div>
    <w:div w:id="1475950532">
      <w:bodyDiv w:val="1"/>
      <w:marLeft w:val="0"/>
      <w:marRight w:val="0"/>
      <w:marTop w:val="0"/>
      <w:marBottom w:val="0"/>
      <w:divBdr>
        <w:top w:val="none" w:sz="0" w:space="0" w:color="auto"/>
        <w:left w:val="none" w:sz="0" w:space="0" w:color="auto"/>
        <w:bottom w:val="none" w:sz="0" w:space="0" w:color="auto"/>
        <w:right w:val="none" w:sz="0" w:space="0" w:color="auto"/>
      </w:divBdr>
    </w:div>
    <w:div w:id="1696226721">
      <w:bodyDiv w:val="1"/>
      <w:marLeft w:val="0"/>
      <w:marRight w:val="0"/>
      <w:marTop w:val="0"/>
      <w:marBottom w:val="0"/>
      <w:divBdr>
        <w:top w:val="none" w:sz="0" w:space="0" w:color="auto"/>
        <w:left w:val="none" w:sz="0" w:space="0" w:color="auto"/>
        <w:bottom w:val="none" w:sz="0" w:space="0" w:color="auto"/>
        <w:right w:val="none" w:sz="0" w:space="0" w:color="auto"/>
      </w:divBdr>
      <w:divsChild>
        <w:div w:id="701517481">
          <w:marLeft w:val="547"/>
          <w:marRight w:val="0"/>
          <w:marTop w:val="96"/>
          <w:marBottom w:val="0"/>
          <w:divBdr>
            <w:top w:val="none" w:sz="0" w:space="0" w:color="auto"/>
            <w:left w:val="none" w:sz="0" w:space="0" w:color="auto"/>
            <w:bottom w:val="none" w:sz="0" w:space="0" w:color="auto"/>
            <w:right w:val="none" w:sz="0" w:space="0" w:color="auto"/>
          </w:divBdr>
        </w:div>
        <w:div w:id="1265917586">
          <w:marLeft w:val="547"/>
          <w:marRight w:val="0"/>
          <w:marTop w:val="96"/>
          <w:marBottom w:val="0"/>
          <w:divBdr>
            <w:top w:val="none" w:sz="0" w:space="0" w:color="auto"/>
            <w:left w:val="none" w:sz="0" w:space="0" w:color="auto"/>
            <w:bottom w:val="none" w:sz="0" w:space="0" w:color="auto"/>
            <w:right w:val="none" w:sz="0" w:space="0" w:color="auto"/>
          </w:divBdr>
        </w:div>
        <w:div w:id="484665144">
          <w:marLeft w:val="547"/>
          <w:marRight w:val="0"/>
          <w:marTop w:val="96"/>
          <w:marBottom w:val="0"/>
          <w:divBdr>
            <w:top w:val="none" w:sz="0" w:space="0" w:color="auto"/>
            <w:left w:val="none" w:sz="0" w:space="0" w:color="auto"/>
            <w:bottom w:val="none" w:sz="0" w:space="0" w:color="auto"/>
            <w:right w:val="none" w:sz="0" w:space="0" w:color="auto"/>
          </w:divBdr>
        </w:div>
        <w:div w:id="1776947776">
          <w:marLeft w:val="1166"/>
          <w:marRight w:val="0"/>
          <w:marTop w:val="96"/>
          <w:marBottom w:val="0"/>
          <w:divBdr>
            <w:top w:val="none" w:sz="0" w:space="0" w:color="auto"/>
            <w:left w:val="none" w:sz="0" w:space="0" w:color="auto"/>
            <w:bottom w:val="none" w:sz="0" w:space="0" w:color="auto"/>
            <w:right w:val="none" w:sz="0" w:space="0" w:color="auto"/>
          </w:divBdr>
        </w:div>
        <w:div w:id="239876475">
          <w:marLeft w:val="1166"/>
          <w:marRight w:val="0"/>
          <w:marTop w:val="96"/>
          <w:marBottom w:val="0"/>
          <w:divBdr>
            <w:top w:val="none" w:sz="0" w:space="0" w:color="auto"/>
            <w:left w:val="none" w:sz="0" w:space="0" w:color="auto"/>
            <w:bottom w:val="none" w:sz="0" w:space="0" w:color="auto"/>
            <w:right w:val="none" w:sz="0" w:space="0" w:color="auto"/>
          </w:divBdr>
        </w:div>
        <w:div w:id="937057311">
          <w:marLeft w:val="1166"/>
          <w:marRight w:val="0"/>
          <w:marTop w:val="96"/>
          <w:marBottom w:val="0"/>
          <w:divBdr>
            <w:top w:val="none" w:sz="0" w:space="0" w:color="auto"/>
            <w:left w:val="none" w:sz="0" w:space="0" w:color="auto"/>
            <w:bottom w:val="none" w:sz="0" w:space="0" w:color="auto"/>
            <w:right w:val="none" w:sz="0" w:space="0" w:color="auto"/>
          </w:divBdr>
        </w:div>
        <w:div w:id="1056396695">
          <w:marLeft w:val="1166"/>
          <w:marRight w:val="0"/>
          <w:marTop w:val="96"/>
          <w:marBottom w:val="0"/>
          <w:divBdr>
            <w:top w:val="none" w:sz="0" w:space="0" w:color="auto"/>
            <w:left w:val="none" w:sz="0" w:space="0" w:color="auto"/>
            <w:bottom w:val="none" w:sz="0" w:space="0" w:color="auto"/>
            <w:right w:val="none" w:sz="0" w:space="0" w:color="auto"/>
          </w:divBdr>
        </w:div>
        <w:div w:id="1320576824">
          <w:marLeft w:val="1166"/>
          <w:marRight w:val="0"/>
          <w:marTop w:val="96"/>
          <w:marBottom w:val="0"/>
          <w:divBdr>
            <w:top w:val="none" w:sz="0" w:space="0" w:color="auto"/>
            <w:left w:val="none" w:sz="0" w:space="0" w:color="auto"/>
            <w:bottom w:val="none" w:sz="0" w:space="0" w:color="auto"/>
            <w:right w:val="none" w:sz="0" w:space="0" w:color="auto"/>
          </w:divBdr>
        </w:div>
        <w:div w:id="1285774486">
          <w:marLeft w:val="547"/>
          <w:marRight w:val="0"/>
          <w:marTop w:val="96"/>
          <w:marBottom w:val="0"/>
          <w:divBdr>
            <w:top w:val="none" w:sz="0" w:space="0" w:color="auto"/>
            <w:left w:val="none" w:sz="0" w:space="0" w:color="auto"/>
            <w:bottom w:val="none" w:sz="0" w:space="0" w:color="auto"/>
            <w:right w:val="none" w:sz="0" w:space="0" w:color="auto"/>
          </w:divBdr>
        </w:div>
        <w:div w:id="102383786">
          <w:marLeft w:val="547"/>
          <w:marRight w:val="0"/>
          <w:marTop w:val="96"/>
          <w:marBottom w:val="0"/>
          <w:divBdr>
            <w:top w:val="none" w:sz="0" w:space="0" w:color="auto"/>
            <w:left w:val="none" w:sz="0" w:space="0" w:color="auto"/>
            <w:bottom w:val="none" w:sz="0" w:space="0" w:color="auto"/>
            <w:right w:val="none" w:sz="0" w:space="0" w:color="auto"/>
          </w:divBdr>
        </w:div>
      </w:divsChild>
    </w:div>
    <w:div w:id="1774277523">
      <w:bodyDiv w:val="1"/>
      <w:marLeft w:val="0"/>
      <w:marRight w:val="0"/>
      <w:marTop w:val="0"/>
      <w:marBottom w:val="0"/>
      <w:divBdr>
        <w:top w:val="none" w:sz="0" w:space="0" w:color="auto"/>
        <w:left w:val="none" w:sz="0" w:space="0" w:color="auto"/>
        <w:bottom w:val="none" w:sz="0" w:space="0" w:color="auto"/>
        <w:right w:val="none" w:sz="0" w:space="0" w:color="auto"/>
      </w:divBdr>
    </w:div>
    <w:div w:id="1778674225">
      <w:bodyDiv w:val="1"/>
      <w:marLeft w:val="0"/>
      <w:marRight w:val="0"/>
      <w:marTop w:val="0"/>
      <w:marBottom w:val="0"/>
      <w:divBdr>
        <w:top w:val="none" w:sz="0" w:space="0" w:color="auto"/>
        <w:left w:val="none" w:sz="0" w:space="0" w:color="auto"/>
        <w:bottom w:val="none" w:sz="0" w:space="0" w:color="auto"/>
        <w:right w:val="none" w:sz="0" w:space="0" w:color="auto"/>
      </w:divBdr>
    </w:div>
    <w:div w:id="1800830521">
      <w:bodyDiv w:val="1"/>
      <w:marLeft w:val="0"/>
      <w:marRight w:val="0"/>
      <w:marTop w:val="0"/>
      <w:marBottom w:val="0"/>
      <w:divBdr>
        <w:top w:val="none" w:sz="0" w:space="0" w:color="auto"/>
        <w:left w:val="none" w:sz="0" w:space="0" w:color="auto"/>
        <w:bottom w:val="none" w:sz="0" w:space="0" w:color="auto"/>
        <w:right w:val="none" w:sz="0" w:space="0" w:color="auto"/>
      </w:divBdr>
    </w:div>
    <w:div w:id="1888488744">
      <w:bodyDiv w:val="1"/>
      <w:marLeft w:val="0"/>
      <w:marRight w:val="0"/>
      <w:marTop w:val="0"/>
      <w:marBottom w:val="0"/>
      <w:divBdr>
        <w:top w:val="none" w:sz="0" w:space="0" w:color="auto"/>
        <w:left w:val="none" w:sz="0" w:space="0" w:color="auto"/>
        <w:bottom w:val="none" w:sz="0" w:space="0" w:color="auto"/>
        <w:right w:val="none" w:sz="0" w:space="0" w:color="auto"/>
      </w:divBdr>
    </w:div>
    <w:div w:id="1928270315">
      <w:bodyDiv w:val="1"/>
      <w:marLeft w:val="0"/>
      <w:marRight w:val="0"/>
      <w:marTop w:val="0"/>
      <w:marBottom w:val="0"/>
      <w:divBdr>
        <w:top w:val="none" w:sz="0" w:space="0" w:color="auto"/>
        <w:left w:val="none" w:sz="0" w:space="0" w:color="auto"/>
        <w:bottom w:val="none" w:sz="0" w:space="0" w:color="auto"/>
        <w:right w:val="none" w:sz="0" w:space="0" w:color="auto"/>
      </w:divBdr>
    </w:div>
    <w:div w:id="1972393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wmf"/><Relationship Id="rId21" Type="http://schemas.openxmlformats.org/officeDocument/2006/relationships/image" Target="media/image8.wmf"/><Relationship Id="rId42" Type="http://schemas.openxmlformats.org/officeDocument/2006/relationships/oleObject" Target="embeddings/oleObject15.bin"/><Relationship Id="rId47" Type="http://schemas.openxmlformats.org/officeDocument/2006/relationships/image" Target="media/image18.wmf"/><Relationship Id="rId63" Type="http://schemas.openxmlformats.org/officeDocument/2006/relationships/oleObject" Target="embeddings/oleObject29.bin"/><Relationship Id="rId68" Type="http://schemas.openxmlformats.org/officeDocument/2006/relationships/image" Target="media/image24.emf"/><Relationship Id="rId84" Type="http://schemas.openxmlformats.org/officeDocument/2006/relationships/hyperlink" Target="http://www.scss.tcd.ie/Rozenn.Dahyot/" TargetMode="External"/><Relationship Id="rId89" Type="http://schemas.openxmlformats.org/officeDocument/2006/relationships/image" Target="media/image37.wmf"/><Relationship Id="rId7" Type="http://schemas.openxmlformats.org/officeDocument/2006/relationships/endnotes" Target="endnotes.xml"/><Relationship Id="rId71" Type="http://schemas.openxmlformats.org/officeDocument/2006/relationships/image" Target="media/image27.emf"/><Relationship Id="rId92" Type="http://schemas.openxmlformats.org/officeDocument/2006/relationships/oleObject" Target="embeddings/oleObject42.bin"/><Relationship Id="rId2" Type="http://schemas.openxmlformats.org/officeDocument/2006/relationships/numbering" Target="numbering.xml"/><Relationship Id="rId16" Type="http://schemas.openxmlformats.org/officeDocument/2006/relationships/oleObject" Target="embeddings/oleObject3.bin"/><Relationship Id="rId29" Type="http://schemas.openxmlformats.org/officeDocument/2006/relationships/oleObject" Target="embeddings/oleObject8.bin"/><Relationship Id="rId11" Type="http://schemas.openxmlformats.org/officeDocument/2006/relationships/image" Target="media/image3.wmf"/><Relationship Id="rId24" Type="http://schemas.openxmlformats.org/officeDocument/2006/relationships/hyperlink" Target="http://en.wikipedia.org/wiki/Independent_identically_distributed" TargetMode="External"/><Relationship Id="rId32" Type="http://schemas.openxmlformats.org/officeDocument/2006/relationships/image" Target="media/image12.wmf"/><Relationship Id="rId37" Type="http://schemas.openxmlformats.org/officeDocument/2006/relationships/oleObject" Target="embeddings/oleObject12.bin"/><Relationship Id="rId40" Type="http://schemas.openxmlformats.org/officeDocument/2006/relationships/image" Target="media/image16.wmf"/><Relationship Id="rId45" Type="http://schemas.openxmlformats.org/officeDocument/2006/relationships/image" Target="media/image17.wmf"/><Relationship Id="rId53" Type="http://schemas.openxmlformats.org/officeDocument/2006/relationships/image" Target="media/image21.wmf"/><Relationship Id="rId58" Type="http://schemas.openxmlformats.org/officeDocument/2006/relationships/oleObject" Target="embeddings/oleObject25.bin"/><Relationship Id="rId66" Type="http://schemas.openxmlformats.org/officeDocument/2006/relationships/oleObject" Target="embeddings/oleObject32.bin"/><Relationship Id="rId74" Type="http://schemas.openxmlformats.org/officeDocument/2006/relationships/image" Target="media/image29.wmf"/><Relationship Id="rId79" Type="http://schemas.openxmlformats.org/officeDocument/2006/relationships/oleObject" Target="embeddings/oleObject37.bin"/><Relationship Id="rId87" Type="http://schemas.openxmlformats.org/officeDocument/2006/relationships/image" Target="media/image36.wmf"/><Relationship Id="rId102"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image" Target="media/image33.wmf"/><Relationship Id="rId90" Type="http://schemas.openxmlformats.org/officeDocument/2006/relationships/oleObject" Target="embeddings/oleObject41.bin"/><Relationship Id="rId95" Type="http://schemas.openxmlformats.org/officeDocument/2006/relationships/oleObject" Target="embeddings/oleObject43.bin"/><Relationship Id="rId19" Type="http://schemas.openxmlformats.org/officeDocument/2006/relationships/image" Target="media/image7.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oleObject" Target="embeddings/oleObject7.bin"/><Relationship Id="rId30" Type="http://schemas.openxmlformats.org/officeDocument/2006/relationships/image" Target="media/image11.wmf"/><Relationship Id="rId35" Type="http://schemas.openxmlformats.org/officeDocument/2006/relationships/oleObject" Target="embeddings/oleObject11.bin"/><Relationship Id="rId43" Type="http://schemas.openxmlformats.org/officeDocument/2006/relationships/oleObject" Target="embeddings/oleObject16.bin"/><Relationship Id="rId48" Type="http://schemas.openxmlformats.org/officeDocument/2006/relationships/oleObject" Target="embeddings/oleObject19.bin"/><Relationship Id="rId56" Type="http://schemas.openxmlformats.org/officeDocument/2006/relationships/oleObject" Target="embeddings/oleObject23.bin"/><Relationship Id="rId64" Type="http://schemas.openxmlformats.org/officeDocument/2006/relationships/oleObject" Target="embeddings/oleObject30.bin"/><Relationship Id="rId69" Type="http://schemas.openxmlformats.org/officeDocument/2006/relationships/image" Target="media/image25.emf"/><Relationship Id="rId77" Type="http://schemas.openxmlformats.org/officeDocument/2006/relationships/oleObject" Target="embeddings/oleObject36.bin"/><Relationship Id="rId100" Type="http://schemas.openxmlformats.org/officeDocument/2006/relationships/oleObject" Target="embeddings/oleObject45.bin"/><Relationship Id="rId8" Type="http://schemas.openxmlformats.org/officeDocument/2006/relationships/hyperlink" Target="http://www.maths.lth.se/matstat/wafo/" TargetMode="External"/><Relationship Id="rId51" Type="http://schemas.openxmlformats.org/officeDocument/2006/relationships/image" Target="media/image20.wmf"/><Relationship Id="rId72" Type="http://schemas.openxmlformats.org/officeDocument/2006/relationships/image" Target="media/image28.wmf"/><Relationship Id="rId80" Type="http://schemas.openxmlformats.org/officeDocument/2006/relationships/image" Target="media/image32.wmf"/><Relationship Id="rId85" Type="http://schemas.openxmlformats.org/officeDocument/2006/relationships/image" Target="media/image34.emf"/><Relationship Id="rId93" Type="http://schemas.openxmlformats.org/officeDocument/2006/relationships/image" Target="media/image39.emf"/><Relationship Id="rId98" Type="http://schemas.openxmlformats.org/officeDocument/2006/relationships/oleObject" Target="embeddings/oleObject44.bin"/><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hyperlink" Target="http://en.wikipedia.org/wiki/Normal_distribution" TargetMode="External"/><Relationship Id="rId33" Type="http://schemas.openxmlformats.org/officeDocument/2006/relationships/oleObject" Target="embeddings/oleObject10.bin"/><Relationship Id="rId38" Type="http://schemas.openxmlformats.org/officeDocument/2006/relationships/image" Target="media/image15.wmf"/><Relationship Id="rId46" Type="http://schemas.openxmlformats.org/officeDocument/2006/relationships/oleObject" Target="embeddings/oleObject18.bin"/><Relationship Id="rId59" Type="http://schemas.openxmlformats.org/officeDocument/2006/relationships/oleObject" Target="embeddings/oleObject26.bin"/><Relationship Id="rId67" Type="http://schemas.openxmlformats.org/officeDocument/2006/relationships/oleObject" Target="embeddings/oleObject33.bin"/><Relationship Id="rId103" Type="http://schemas.openxmlformats.org/officeDocument/2006/relationships/fontTable" Target="fontTable.xml"/><Relationship Id="rId20" Type="http://schemas.openxmlformats.org/officeDocument/2006/relationships/oleObject" Target="embeddings/oleObject5.bin"/><Relationship Id="rId41" Type="http://schemas.openxmlformats.org/officeDocument/2006/relationships/oleObject" Target="embeddings/oleObject14.bin"/><Relationship Id="rId54" Type="http://schemas.openxmlformats.org/officeDocument/2006/relationships/oleObject" Target="embeddings/oleObject22.bin"/><Relationship Id="rId62" Type="http://schemas.openxmlformats.org/officeDocument/2006/relationships/image" Target="media/image23.wmf"/><Relationship Id="rId70" Type="http://schemas.openxmlformats.org/officeDocument/2006/relationships/image" Target="media/image26.e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oleObject" Target="embeddings/oleObject40.bin"/><Relationship Id="rId91" Type="http://schemas.openxmlformats.org/officeDocument/2006/relationships/image" Target="media/image38.wmf"/><Relationship Id="rId96" Type="http://schemas.openxmlformats.org/officeDocument/2006/relationships/hyperlink" Target="http://en.wikipedia.org/wiki/Normal_distribution"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hyperlink" Target="http://en.wikipedia.org/wiki/Sampling_distribution" TargetMode="External"/><Relationship Id="rId28" Type="http://schemas.openxmlformats.org/officeDocument/2006/relationships/image" Target="media/image10.wmf"/><Relationship Id="rId36" Type="http://schemas.openxmlformats.org/officeDocument/2006/relationships/image" Target="media/image14.wmf"/><Relationship Id="rId49" Type="http://schemas.openxmlformats.org/officeDocument/2006/relationships/image" Target="media/image19.wmf"/><Relationship Id="rId57" Type="http://schemas.openxmlformats.org/officeDocument/2006/relationships/oleObject" Target="embeddings/oleObject24.bin"/><Relationship Id="rId10" Type="http://schemas.openxmlformats.org/officeDocument/2006/relationships/image" Target="media/image2.png"/><Relationship Id="rId31" Type="http://schemas.openxmlformats.org/officeDocument/2006/relationships/oleObject" Target="embeddings/oleObject9.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oleObject" Target="embeddings/oleObject27.bin"/><Relationship Id="rId65" Type="http://schemas.openxmlformats.org/officeDocument/2006/relationships/oleObject" Target="embeddings/oleObject31.bin"/><Relationship Id="rId73" Type="http://schemas.openxmlformats.org/officeDocument/2006/relationships/oleObject" Target="embeddings/oleObject34.bin"/><Relationship Id="rId78" Type="http://schemas.openxmlformats.org/officeDocument/2006/relationships/image" Target="media/image31.wmf"/><Relationship Id="rId81" Type="http://schemas.openxmlformats.org/officeDocument/2006/relationships/oleObject" Target="embeddings/oleObject38.bin"/><Relationship Id="rId86" Type="http://schemas.openxmlformats.org/officeDocument/2006/relationships/image" Target="media/image35.emf"/><Relationship Id="rId94" Type="http://schemas.openxmlformats.org/officeDocument/2006/relationships/image" Target="media/image40.wmf"/><Relationship Id="rId99" Type="http://schemas.openxmlformats.org/officeDocument/2006/relationships/image" Target="media/image42.wmf"/><Relationship Id="rId101" Type="http://schemas.openxmlformats.org/officeDocument/2006/relationships/hyperlink" Target="http://en.wikipedia.org/wiki/Exponential_function"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4.bin"/><Relationship Id="rId39" Type="http://schemas.openxmlformats.org/officeDocument/2006/relationships/oleObject" Target="embeddings/oleObject13.bin"/><Relationship Id="rId34" Type="http://schemas.openxmlformats.org/officeDocument/2006/relationships/image" Target="media/image13.wmf"/><Relationship Id="rId50" Type="http://schemas.openxmlformats.org/officeDocument/2006/relationships/oleObject" Target="embeddings/oleObject20.bin"/><Relationship Id="rId55" Type="http://schemas.openxmlformats.org/officeDocument/2006/relationships/image" Target="media/image22.wmf"/><Relationship Id="rId76" Type="http://schemas.openxmlformats.org/officeDocument/2006/relationships/image" Target="media/image30.wmf"/><Relationship Id="rId97" Type="http://schemas.openxmlformats.org/officeDocument/2006/relationships/image" Target="media/image41.wmf"/><Relationship Id="rId10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54F686-6D01-41A7-BD11-FD41F231AC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1E0EBD05</Template>
  <TotalTime>1</TotalTime>
  <Pages>34</Pages>
  <Words>7494</Words>
  <Characters>42722</Characters>
  <Application>Microsoft Office Word</Application>
  <DocSecurity>0</DocSecurity>
  <Lines>356</Lines>
  <Paragraphs>100</Paragraphs>
  <ScaleCrop>false</ScaleCrop>
  <HeadingPairs>
    <vt:vector size="2" baseType="variant">
      <vt:variant>
        <vt:lpstr>Title</vt:lpstr>
      </vt:variant>
      <vt:variant>
        <vt:i4>1</vt:i4>
      </vt:variant>
    </vt:vector>
  </HeadingPairs>
  <TitlesOfParts>
    <vt:vector size="1" baseType="lpstr">
      <vt:lpstr/>
    </vt:vector>
  </TitlesOfParts>
  <Company>Chalmers</Company>
  <LinksUpToDate>false</LinksUpToDate>
  <CharactersWithSpaces>50116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wengang</dc:creator>
  <cp:lastModifiedBy>Wengang Mao</cp:lastModifiedBy>
  <cp:revision>3</cp:revision>
  <cp:lastPrinted>2015-04-02T14:24:00Z</cp:lastPrinted>
  <dcterms:created xsi:type="dcterms:W3CDTF">2018-03-18T09:54:00Z</dcterms:created>
  <dcterms:modified xsi:type="dcterms:W3CDTF">2019-03-28T15:59:00Z</dcterms:modified>
</cp:coreProperties>
</file>